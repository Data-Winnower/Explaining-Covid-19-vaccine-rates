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9668" w14:textId="44A3CEA4" w:rsidR="004D6B86" w:rsidRDefault="00502025">
      <w:pPr>
        <w:pStyle w:val="Title"/>
      </w:pPr>
      <w:r>
        <w:t>Explaining Covid-19 Vaccinations in Adults with 2020 Voting and Senior Population</w:t>
      </w:r>
    </w:p>
    <w:p w14:paraId="7BA7D531" w14:textId="5C8F9CBA" w:rsidR="004D6B86" w:rsidRDefault="00502025">
      <w:pPr>
        <w:pStyle w:val="Title2"/>
      </w:pPr>
      <w:r>
        <w:t>Kale LaMont Perry</w:t>
      </w:r>
    </w:p>
    <w:p w14:paraId="70AAA897" w14:textId="3A748333" w:rsidR="004D6B86" w:rsidRDefault="00502025">
      <w:pPr>
        <w:pStyle w:val="Title2"/>
      </w:pPr>
      <w:r>
        <w:t>State University of New York at Fredonia</w:t>
      </w:r>
    </w:p>
    <w:p w14:paraId="025B41E7" w14:textId="426F7791" w:rsidR="00772B8B" w:rsidRDefault="00772B8B">
      <w:pPr>
        <w:pStyle w:val="Title2"/>
      </w:pPr>
      <w:r>
        <w:t>30 November, 2021</w:t>
      </w:r>
    </w:p>
    <w:p w14:paraId="1F98E416" w14:textId="77777777" w:rsidR="004D6B86" w:rsidRDefault="00345333">
      <w:pPr>
        <w:pStyle w:val="SectionTitle"/>
      </w:pPr>
      <w:r>
        <w:lastRenderedPageBreak/>
        <w:t>Abstract</w:t>
      </w:r>
    </w:p>
    <w:p w14:paraId="31529A09" w14:textId="5EAFB28B" w:rsidR="00647047" w:rsidRDefault="005015EB" w:rsidP="00647047">
      <w:pPr>
        <w:pStyle w:val="NoSpacing"/>
      </w:pPr>
      <w:r>
        <w:t xml:space="preserve">It has been widely reported in recent months that the Covid-19 Pandemic has largely become a ‘pandemic of the unvaccinated’. </w:t>
      </w:r>
      <w:r w:rsidR="00647047">
        <w:t xml:space="preserve">It is </w:t>
      </w:r>
      <w:r w:rsidR="004C276C">
        <w:t xml:space="preserve">also </w:t>
      </w:r>
      <w:r w:rsidR="00647047">
        <w:t xml:space="preserve">widely reported that the unvaccinated population skews </w:t>
      </w:r>
      <w:r w:rsidR="00F746BA">
        <w:t xml:space="preserve">heavily </w:t>
      </w:r>
      <w:r w:rsidR="00647047">
        <w:t>republican.</w:t>
      </w:r>
      <w:r w:rsidR="00F746BA">
        <w:t xml:space="preserve"> </w:t>
      </w:r>
      <w:r w:rsidR="0053254B">
        <w:t xml:space="preserve">Additionally, it is widely reported that </w:t>
      </w:r>
      <w:r w:rsidR="004E5FF9">
        <w:t xml:space="preserve">people age 65 and over are the highest risk age group to </w:t>
      </w:r>
      <w:r w:rsidR="001D0C65">
        <w:t xml:space="preserve">get seriously ill and die from Covid-19. </w:t>
      </w:r>
      <w:r w:rsidR="00F746BA">
        <w:t xml:space="preserve">This study investigates the </w:t>
      </w:r>
      <w:r w:rsidR="006666F5">
        <w:t>explanatory value</w:t>
      </w:r>
      <w:r w:rsidR="00F746BA">
        <w:t xml:space="preserve"> of votes in the 2020 presidential election </w:t>
      </w:r>
      <w:r w:rsidR="00A24788">
        <w:t xml:space="preserve">and population of seniors (age 65 and over) </w:t>
      </w:r>
      <w:r w:rsidR="00F746BA">
        <w:t xml:space="preserve">on </w:t>
      </w:r>
      <w:r w:rsidR="001D0C65">
        <w:t xml:space="preserve">actual </w:t>
      </w:r>
      <w:r w:rsidR="00F746BA">
        <w:t>vaccination rates among adults.</w:t>
      </w:r>
    </w:p>
    <w:p w14:paraId="1FE00855" w14:textId="77777777" w:rsidR="00647047" w:rsidRPr="004D4F8C" w:rsidRDefault="00647047">
      <w:pPr>
        <w:pStyle w:val="NoSpacing"/>
      </w:pPr>
    </w:p>
    <w:p w14:paraId="1EC50AA0" w14:textId="34BBFB8D" w:rsidR="004D6B86" w:rsidRDefault="00345333">
      <w:r>
        <w:rPr>
          <w:rStyle w:val="Emphasis"/>
        </w:rPr>
        <w:t>Keywords</w:t>
      </w:r>
      <w:r w:rsidR="004D4F8C">
        <w:t xml:space="preserve">: </w:t>
      </w:r>
      <w:r w:rsidR="00A24788">
        <w:t>Covid-19, pandemic, vaccination rates, 2020 presidential election, seniors</w:t>
      </w:r>
    </w:p>
    <w:p w14:paraId="08355EE4" w14:textId="12AE6E2B" w:rsidR="006D7EE9" w:rsidRDefault="00A24788" w:rsidP="006D7EE9">
      <w:pPr>
        <w:pStyle w:val="SectionTitle"/>
      </w:pPr>
      <w:r>
        <w:lastRenderedPageBreak/>
        <w:t>Introduction</w:t>
      </w:r>
    </w:p>
    <w:p w14:paraId="0285FE3D" w14:textId="7BEC7A4C" w:rsidR="004D6B86" w:rsidRDefault="00A24788" w:rsidP="006D7EE9">
      <w:r>
        <w:t xml:space="preserve"> </w:t>
      </w:r>
      <w:r w:rsidR="00F955A0">
        <w:t>I wondered if the risks and experiences of being a senior would override the vaccine hesitancy most common among self-identified Republicans. It has been well established that</w:t>
      </w:r>
      <w:r>
        <w:t xml:space="preserve"> seniors (people age </w:t>
      </w:r>
      <w:r w:rsidR="00811983">
        <w:t>65</w:t>
      </w:r>
      <w:r>
        <w:t xml:space="preserve"> and over) are more likely to become seriously ill and die from Covid-19</w:t>
      </w:r>
      <w:r w:rsidR="00570BA6">
        <w:t xml:space="preserve"> </w:t>
      </w:r>
      <w:r w:rsidR="002140AB">
        <w:t>(</w:t>
      </w:r>
      <w:r w:rsidR="00F40B95">
        <w:t>the disease caused by SARS-CoV-2</w:t>
      </w:r>
      <w:r w:rsidR="002140AB">
        <w:t>)</w:t>
      </w:r>
      <w:r w:rsidR="00F955A0">
        <w:t>.</w:t>
      </w:r>
      <w:r w:rsidR="00F40B95">
        <w:t xml:space="preserve"> </w:t>
      </w:r>
      <w:r w:rsidR="00A3258C">
        <w:t>Additionally, m</w:t>
      </w:r>
      <w:r w:rsidR="007222EB">
        <w:t>ost</w:t>
      </w:r>
      <w:r w:rsidR="006731DE">
        <w:t xml:space="preserve"> seniors have seen first</w:t>
      </w:r>
      <w:r w:rsidR="00A3258C">
        <w:t>-</w:t>
      </w:r>
      <w:r w:rsidR="006731DE">
        <w:t xml:space="preserve">hand how vaccines have eradicated </w:t>
      </w:r>
      <w:r w:rsidR="00824767">
        <w:t>diseases like polio</w:t>
      </w:r>
      <w:r w:rsidR="005C3F79">
        <w:t>, measles, mumps, and rub</w:t>
      </w:r>
      <w:r w:rsidR="00F955A0">
        <w:t xml:space="preserve">ella </w:t>
      </w:r>
      <w:r w:rsidR="00A3258C">
        <w:t xml:space="preserve">in their lifetimes. </w:t>
      </w:r>
    </w:p>
    <w:p w14:paraId="7FFF0437" w14:textId="77777777" w:rsidR="007222EB" w:rsidRPr="00E7305D" w:rsidRDefault="007222EB" w:rsidP="006D7EE9"/>
    <w:p w14:paraId="77DCDC4F" w14:textId="77777777" w:rsidR="002140AB" w:rsidRDefault="002140AB">
      <w:pPr>
        <w:rPr>
          <w:rFonts w:asciiTheme="majorHAnsi" w:eastAsiaTheme="majorEastAsia" w:hAnsiTheme="majorHAnsi" w:cstheme="majorBidi"/>
          <w:b/>
          <w:bCs/>
        </w:rPr>
      </w:pPr>
      <w:r>
        <w:br w:type="page"/>
      </w:r>
    </w:p>
    <w:p w14:paraId="6977207B" w14:textId="3A1CA46E" w:rsidR="004D6B86" w:rsidRPr="00C5686B" w:rsidRDefault="006B41C0">
      <w:pPr>
        <w:pStyle w:val="Heading1"/>
      </w:pPr>
      <w:r>
        <w:lastRenderedPageBreak/>
        <w:t>Background</w:t>
      </w:r>
    </w:p>
    <w:p w14:paraId="52CB81F8" w14:textId="4F593E05" w:rsidR="0062481B" w:rsidRDefault="009A6836" w:rsidP="00A24788">
      <w:pPr>
        <w:pStyle w:val="NoSpacing"/>
      </w:pPr>
      <w:r>
        <w:t>Polls have shown that vaccine hesitancy is far more prevalent among self-identified Republicans than other party affiliations/identities. For example, according to KFF</w:t>
      </w:r>
      <w:r w:rsidR="00D5033C">
        <w:t xml:space="preserve"> </w:t>
      </w:r>
      <w:r>
        <w:t xml:space="preserve">COVID-19 Vaccine Monitor, </w:t>
      </w:r>
      <w:r w:rsidR="00D5033C">
        <w:t xml:space="preserve">as of October 2021, </w:t>
      </w:r>
      <w:r>
        <w:t xml:space="preserve">31% of </w:t>
      </w:r>
      <w:r w:rsidR="00E558EB">
        <w:t>Republicans</w:t>
      </w:r>
      <w:r>
        <w:t xml:space="preserve"> said they would “definitely not” get the vaccine compared to 18% of </w:t>
      </w:r>
      <w:r w:rsidR="00E558EB">
        <w:t>independents</w:t>
      </w:r>
      <w:r w:rsidR="00B97E0B">
        <w:t>,</w:t>
      </w:r>
      <w:r>
        <w:t xml:space="preserve"> and 2</w:t>
      </w:r>
      <w:r w:rsidR="00431798">
        <w:t>%</w:t>
      </w:r>
      <w:r>
        <w:t xml:space="preserve"> of Democrats</w:t>
      </w:r>
      <w:sdt>
        <w:sdtPr>
          <w:id w:val="-346863700"/>
          <w:citation/>
        </w:sdtPr>
        <w:sdtEndPr/>
        <w:sdtContent>
          <w:r w:rsidR="00E558EB">
            <w:fldChar w:fldCharType="begin"/>
          </w:r>
          <w:r w:rsidR="00E558EB">
            <w:instrText xml:space="preserve"> CITATION Doe21 \l 1033 </w:instrText>
          </w:r>
          <w:r w:rsidR="00E558EB">
            <w:fldChar w:fldCharType="separate"/>
          </w:r>
          <w:r w:rsidR="00E558EB">
            <w:rPr>
              <w:noProof/>
            </w:rPr>
            <w:t xml:space="preserve"> (Does The Public Want To Get a COVID-19 Vaccine? When?, 2021)</w:t>
          </w:r>
          <w:r w:rsidR="00E558EB">
            <w:fldChar w:fldCharType="end"/>
          </w:r>
        </w:sdtContent>
      </w:sdt>
      <w:r>
        <w:t xml:space="preserve">. </w:t>
      </w:r>
      <w:r w:rsidR="00870DD2">
        <w:t xml:space="preserve">The </w:t>
      </w:r>
      <w:r w:rsidR="00992B4D">
        <w:t xml:space="preserve">same </w:t>
      </w:r>
      <w:r w:rsidR="008314FC">
        <w:t xml:space="preserve">website reports that people 65 and over are the least vaccine resistant </w:t>
      </w:r>
      <w:r w:rsidR="00CF4A46">
        <w:t xml:space="preserve">age group </w:t>
      </w:r>
      <w:r w:rsidR="008314FC">
        <w:t>with just 10</w:t>
      </w:r>
      <w:r w:rsidR="00B12B3A">
        <w:t xml:space="preserve">% saying they would “definitely not” get the vaccine compared to 13% for 18 </w:t>
      </w:r>
      <w:r w:rsidR="00B51855">
        <w:t>–</w:t>
      </w:r>
      <w:r w:rsidR="00B12B3A">
        <w:t xml:space="preserve"> 29</w:t>
      </w:r>
      <w:r w:rsidR="00B51855">
        <w:t xml:space="preserve">, 21% for 30 - 49, and 18% for 50 – </w:t>
      </w:r>
      <w:r w:rsidR="003D7761">
        <w:t>64-year-olds</w:t>
      </w:r>
      <w:r w:rsidR="00B51855">
        <w:t xml:space="preserve">. </w:t>
      </w:r>
    </w:p>
    <w:p w14:paraId="60E4761F" w14:textId="77777777" w:rsidR="00AA5C6E" w:rsidRDefault="00AA5C6E" w:rsidP="00A24788">
      <w:pPr>
        <w:pStyle w:val="NoSpacing"/>
      </w:pPr>
    </w:p>
    <w:p w14:paraId="570BA93C" w14:textId="64EE9D16" w:rsidR="00FF20EA" w:rsidRDefault="00A24788" w:rsidP="00A24788">
      <w:pPr>
        <w:pStyle w:val="NoSpacing"/>
      </w:pPr>
      <w:r>
        <w:t>Exit polls from the 2020 presidential election show that approximately 52% of voters age 65 and over voted for Trump</w:t>
      </w:r>
      <w:sdt>
        <w:sdtPr>
          <w:id w:val="879983432"/>
          <w:citation/>
        </w:sdtPr>
        <w:sdtEndPr/>
        <w:sdtContent>
          <w:r>
            <w:fldChar w:fldCharType="begin"/>
          </w:r>
          <w:r>
            <w:instrText>CITATION And21 \l 1033  \m Igi21</w:instrText>
          </w:r>
          <w:r>
            <w:fldChar w:fldCharType="separate"/>
          </w:r>
          <w:r>
            <w:rPr>
              <w:noProof/>
            </w:rPr>
            <w:t xml:space="preserve"> (The New York Times, 2021; Igielnik, Keeter, &amp; Hartig, 2021)</w:t>
          </w:r>
          <w:r>
            <w:fldChar w:fldCharType="end"/>
          </w:r>
        </w:sdtContent>
      </w:sdt>
      <w:r>
        <w:t xml:space="preserve">. </w:t>
      </w:r>
      <w:r w:rsidR="005F1950">
        <w:t>This indicates that the senior population skews slightly republican</w:t>
      </w:r>
      <w:r w:rsidR="00B92DAC">
        <w:t>.</w:t>
      </w:r>
      <w:r w:rsidR="009A229A">
        <w:t xml:space="preserve"> </w:t>
      </w:r>
      <w:r w:rsidR="00082CA3">
        <w:t xml:space="preserve">61.7% of the total number of adults in the data set voted in the 2020 presidential election. </w:t>
      </w:r>
      <w:r w:rsidR="002913A2">
        <w:t>Add</w:t>
      </w:r>
      <w:r w:rsidR="009A229A">
        <w:t xml:space="preserve">itionally, </w:t>
      </w:r>
      <w:r w:rsidR="0030441A">
        <w:t>final vote tallies show that Biden got apx 52% of the total voters to 48% for Trump.</w:t>
      </w:r>
      <w:r w:rsidR="00A14820">
        <w:t xml:space="preserve"> </w:t>
      </w:r>
    </w:p>
    <w:p w14:paraId="752276EA" w14:textId="77777777" w:rsidR="00FF20EA" w:rsidRDefault="00FF20EA">
      <w:r>
        <w:br w:type="page"/>
      </w:r>
    </w:p>
    <w:p w14:paraId="544FF00B" w14:textId="5B1A5C8F" w:rsidR="006C034A" w:rsidRPr="00C5686B" w:rsidRDefault="00B90307" w:rsidP="006C034A">
      <w:pPr>
        <w:pStyle w:val="Heading1"/>
      </w:pPr>
      <w:r>
        <w:lastRenderedPageBreak/>
        <w:t>Initial Hypothesis</w:t>
      </w:r>
    </w:p>
    <w:p w14:paraId="03A95932" w14:textId="204D81BF" w:rsidR="00025A27" w:rsidRDefault="00025A27" w:rsidP="00025A27">
      <w:pPr>
        <w:pStyle w:val="NoSpacing"/>
      </w:pPr>
      <w:r>
        <w:t xml:space="preserve">My hypothesis is that seniors will have far greater vaccination rates than younger adults. That is, I expect the difference in vaccination rates to be much greater than poll numbers might indicate. </w:t>
      </w:r>
    </w:p>
    <w:p w14:paraId="6123E989" w14:textId="2BA5D850" w:rsidR="00E22F94" w:rsidRDefault="00877F94" w:rsidP="006C034A">
      <w:pPr>
        <w:pStyle w:val="NoSpacing"/>
      </w:pPr>
      <w:r>
        <w:t xml:space="preserve">Given </w:t>
      </w:r>
      <w:r w:rsidR="00B60AE1">
        <w:t xml:space="preserve">their lived experiences with previous vaccine successes and </w:t>
      </w:r>
      <w:r>
        <w:t xml:space="preserve">the amount of press regarding the </w:t>
      </w:r>
      <w:r w:rsidR="007E4DB3">
        <w:t>heightened risk</w:t>
      </w:r>
      <w:r w:rsidR="00A116DD">
        <w:t>s they</w:t>
      </w:r>
      <w:r w:rsidR="007E4DB3">
        <w:t xml:space="preserve"> face with Covid-19</w:t>
      </w:r>
      <w:r w:rsidR="00B60AE1">
        <w:t>,</w:t>
      </w:r>
      <w:r w:rsidR="002227D4">
        <w:t xml:space="preserve"> </w:t>
      </w:r>
      <w:r w:rsidR="00AF302D">
        <w:t xml:space="preserve">it is not surprising that </w:t>
      </w:r>
      <w:r w:rsidR="00170276">
        <w:t xml:space="preserve">polls show </w:t>
      </w:r>
      <w:r w:rsidR="001051EB">
        <w:t>seniors</w:t>
      </w:r>
      <w:r w:rsidR="00170276">
        <w:t xml:space="preserve"> to be</w:t>
      </w:r>
      <w:r w:rsidR="00AF302D">
        <w:t xml:space="preserve"> the least vaccine hesitant age group. </w:t>
      </w:r>
      <w:r w:rsidR="006E5E30">
        <w:t xml:space="preserve">I expect their lack </w:t>
      </w:r>
      <w:r w:rsidR="00CF298D">
        <w:t>of</w:t>
      </w:r>
      <w:r w:rsidR="006E5E30">
        <w:t xml:space="preserve"> hesitancy to largely transcend political </w:t>
      </w:r>
      <w:r w:rsidR="00FD7C01">
        <w:t xml:space="preserve">affiliation or ideology resulting in significantly higher </w:t>
      </w:r>
      <w:r w:rsidR="00EA23B8">
        <w:t>rates of actual vaccinations than younger adults</w:t>
      </w:r>
      <w:r w:rsidR="0063359A">
        <w:t>.</w:t>
      </w:r>
      <w:r w:rsidR="00C90A75">
        <w:t xml:space="preserve"> Additionally, I suspect the risk faced by seniors might </w:t>
      </w:r>
      <w:r w:rsidR="00C84E1D">
        <w:t xml:space="preserve">bring about </w:t>
      </w:r>
      <w:r w:rsidR="002A0702">
        <w:t xml:space="preserve">slightly </w:t>
      </w:r>
      <w:r w:rsidR="00C84E1D">
        <w:t xml:space="preserve">higher vaccine rates </w:t>
      </w:r>
      <w:r w:rsidR="00CE361E">
        <w:t>in younger people who interact with them – such as their adult children</w:t>
      </w:r>
      <w:r w:rsidR="002227D4">
        <w:t>.</w:t>
      </w:r>
    </w:p>
    <w:p w14:paraId="56310D29" w14:textId="77777777" w:rsidR="00AA5C6E" w:rsidRDefault="00AA5C6E" w:rsidP="006C034A">
      <w:pPr>
        <w:pStyle w:val="NoSpacing"/>
      </w:pPr>
    </w:p>
    <w:p w14:paraId="54BCCB95" w14:textId="2F9D2791" w:rsidR="0057352B" w:rsidRDefault="00866C9A" w:rsidP="0057352B">
      <w:pPr>
        <w:pStyle w:val="NoSpacing"/>
      </w:pPr>
      <w:r>
        <w:t>F</w:t>
      </w:r>
      <w:r w:rsidR="00E97F16">
        <w:t>urther</w:t>
      </w:r>
      <w:r w:rsidR="007D510D">
        <w:t xml:space="preserve">, </w:t>
      </w:r>
      <w:r w:rsidR="0057352B">
        <w:t xml:space="preserve">I expect that </w:t>
      </w:r>
      <w:r w:rsidR="00BF3CAF">
        <w:t>significant numbers of</w:t>
      </w:r>
      <w:r w:rsidR="0057352B">
        <w:t xml:space="preserve"> younger healthier </w:t>
      </w:r>
      <w:r w:rsidR="00BF3CAF">
        <w:t>adults</w:t>
      </w:r>
      <w:r w:rsidR="0057352B">
        <w:t xml:space="preserve"> may not be prioritizing getting their vaccine because they assume their risk to be very low. While they may not fall in the “definitely not” group, they may not have actually ‘gotten around’ to getting their vaccinates.</w:t>
      </w:r>
    </w:p>
    <w:p w14:paraId="5CB0CCFF" w14:textId="77777777" w:rsidR="00AA5C6E" w:rsidRDefault="00AA5C6E" w:rsidP="006C034A">
      <w:pPr>
        <w:pStyle w:val="NoSpacing"/>
      </w:pPr>
    </w:p>
    <w:p w14:paraId="7D0B699A" w14:textId="77777777" w:rsidR="0057352B" w:rsidRDefault="00E97F16" w:rsidP="0057352B">
      <w:pPr>
        <w:pStyle w:val="NoSpacing"/>
      </w:pPr>
      <w:r>
        <w:t>Finally,</w:t>
      </w:r>
      <w:r w:rsidR="003570F5">
        <w:t xml:space="preserve"> </w:t>
      </w:r>
      <w:r w:rsidR="0057352B">
        <w:t xml:space="preserve">I expect actual vaccination rates among Democratic voters to be significantly higher than Republican voters. Again, this is based on polls showing Republicans to have much higher rates for vaccine hesitancy. </w:t>
      </w:r>
    </w:p>
    <w:p w14:paraId="03FB9526" w14:textId="39DF3015" w:rsidR="002073E7" w:rsidRDefault="002073E7" w:rsidP="006C034A">
      <w:pPr>
        <w:pStyle w:val="NoSpacing"/>
      </w:pPr>
    </w:p>
    <w:p w14:paraId="15243737" w14:textId="77777777" w:rsidR="00AA5C6E" w:rsidRDefault="00AA5C6E" w:rsidP="006C034A">
      <w:pPr>
        <w:pStyle w:val="NoSpacing"/>
      </w:pPr>
    </w:p>
    <w:p w14:paraId="7C2322DE" w14:textId="77777777" w:rsidR="001626E9" w:rsidRDefault="001626E9" w:rsidP="006C034A">
      <w:pPr>
        <w:pStyle w:val="NoSpacing"/>
      </w:pPr>
    </w:p>
    <w:p w14:paraId="1A00FB1F" w14:textId="77777777" w:rsidR="00E22F94" w:rsidRDefault="00E22F94">
      <w:r>
        <w:br w:type="page"/>
      </w:r>
    </w:p>
    <w:p w14:paraId="3AD646CC" w14:textId="1F2C6DCD" w:rsidR="00E22F94" w:rsidRPr="00C5686B" w:rsidRDefault="00E22F94" w:rsidP="00E22F94">
      <w:pPr>
        <w:pStyle w:val="Heading1"/>
      </w:pPr>
      <w:r>
        <w:lastRenderedPageBreak/>
        <w:t>Data</w:t>
      </w:r>
    </w:p>
    <w:p w14:paraId="52D688BD" w14:textId="0EF6C50F" w:rsidR="00362EF3" w:rsidRDefault="00362EF3" w:rsidP="00E22F94">
      <w:pPr>
        <w:pStyle w:val="NoSpacing"/>
      </w:pPr>
      <w:r>
        <w:t xml:space="preserve">Data on </w:t>
      </w:r>
      <w:r w:rsidR="00904FC8">
        <w:t xml:space="preserve">vaccinations, population demographics, and votes in the 2020 presidential election were </w:t>
      </w:r>
      <w:r w:rsidR="00C4689D">
        <w:t>gathered at the county level</w:t>
      </w:r>
      <w:r w:rsidR="00A2477B">
        <w:rPr>
          <w:rStyle w:val="FootnoteReference"/>
        </w:rPr>
        <w:footnoteReference w:id="1"/>
      </w:r>
      <w:r w:rsidR="00C4689D">
        <w:t xml:space="preserve"> in order to look for </w:t>
      </w:r>
      <w:r w:rsidR="00633747">
        <w:t>correlations</w:t>
      </w:r>
      <w:r w:rsidR="00C4689D">
        <w:t xml:space="preserve"> between </w:t>
      </w:r>
      <w:r w:rsidR="00633747">
        <w:t xml:space="preserve">voting and vaccination and/or percentage of seniors and vaccination. </w:t>
      </w:r>
    </w:p>
    <w:p w14:paraId="240E65A1" w14:textId="77777777" w:rsidR="00CE060B" w:rsidRDefault="00CE060B" w:rsidP="00E22F94">
      <w:pPr>
        <w:pStyle w:val="NoSpacing"/>
      </w:pPr>
    </w:p>
    <w:p w14:paraId="34DDBE23" w14:textId="5C3F8860" w:rsidR="00E22F94" w:rsidRDefault="00E229F2" w:rsidP="00E22F94">
      <w:pPr>
        <w:pStyle w:val="NoSpacing"/>
      </w:pPr>
      <w:r>
        <w:t>Data on</w:t>
      </w:r>
      <w:r w:rsidR="002C6302">
        <w:t xml:space="preserve"> </w:t>
      </w:r>
      <w:r>
        <w:t>population demographics</w:t>
      </w:r>
      <w:r w:rsidR="00FA43B5">
        <w:t xml:space="preserve"> </w:t>
      </w:r>
      <w:r>
        <w:t xml:space="preserve">was collected from the US Census </w:t>
      </w:r>
      <w:r w:rsidR="00B9345E">
        <w:t>Bureau</w:t>
      </w:r>
      <w:r w:rsidR="00E21332">
        <w:t xml:space="preserve"> </w:t>
      </w:r>
      <w:r w:rsidR="00A23866">
        <w:t>website</w:t>
      </w:r>
      <w:sdt>
        <w:sdtPr>
          <w:id w:val="546726810"/>
          <w:citation/>
        </w:sdtPr>
        <w:sdtEndPr/>
        <w:sdtContent>
          <w:r w:rsidR="00E25189">
            <w:fldChar w:fldCharType="begin"/>
          </w:r>
          <w:r w:rsidR="00E25189">
            <w:instrText xml:space="preserve"> CITATION Uni21 \l 1033 </w:instrText>
          </w:r>
          <w:r w:rsidR="00E25189">
            <w:fldChar w:fldCharType="separate"/>
          </w:r>
          <w:r w:rsidR="00E25189">
            <w:rPr>
              <w:noProof/>
            </w:rPr>
            <w:t xml:space="preserve"> (United States Census Bureau, 2021)</w:t>
          </w:r>
          <w:r w:rsidR="00E25189">
            <w:fldChar w:fldCharType="end"/>
          </w:r>
        </w:sdtContent>
      </w:sdt>
      <w:r w:rsidR="002A2423">
        <w:t xml:space="preserve"> in November 2021</w:t>
      </w:r>
      <w:r w:rsidR="00E25189">
        <w:t xml:space="preserve">. </w:t>
      </w:r>
      <w:r w:rsidR="007C3D6F">
        <w:t xml:space="preserve">The data </w:t>
      </w:r>
      <w:r w:rsidR="00171295">
        <w:t xml:space="preserve">was compiled by the Census Bureau from 2020 census data and </w:t>
      </w:r>
      <w:r w:rsidR="007C3D6F">
        <w:t xml:space="preserve">included total population, </w:t>
      </w:r>
      <w:r w:rsidR="009A04DE">
        <w:t>adult (age 18 and over) population, and senior (age 65 and over) population</w:t>
      </w:r>
      <w:r w:rsidR="00171295">
        <w:t xml:space="preserve"> by county</w:t>
      </w:r>
      <w:r w:rsidR="0029621E">
        <w:t xml:space="preserve"> (see Figure </w:t>
      </w:r>
      <w:r w:rsidR="00CD4A9C">
        <w:t>1)</w:t>
      </w:r>
      <w:r w:rsidR="00B870DA">
        <w:t>.</w:t>
      </w:r>
    </w:p>
    <w:p w14:paraId="3A4143B6" w14:textId="77777777" w:rsidR="00CE060B" w:rsidRDefault="00CE060B" w:rsidP="00E22F94">
      <w:pPr>
        <w:pStyle w:val="NoSpacing"/>
      </w:pPr>
    </w:p>
    <w:p w14:paraId="4C2897C4" w14:textId="5A37FDB1" w:rsidR="00D42ED6" w:rsidRDefault="00D42ED6" w:rsidP="00E22F94">
      <w:pPr>
        <w:pStyle w:val="NoSpacing"/>
      </w:pPr>
      <w:r>
        <w:t xml:space="preserve">Voting data for the 2020 presidential election was taken from </w:t>
      </w:r>
      <w:r w:rsidR="00E93274">
        <w:t xml:space="preserve">data originally published on Townhall.com but scraped and compiled by </w:t>
      </w:r>
      <w:r w:rsidR="00ED4193">
        <w:t>tonmcg and published on Github</w:t>
      </w:r>
      <w:sdt>
        <w:sdtPr>
          <w:id w:val="-409626307"/>
          <w:citation/>
        </w:sdtPr>
        <w:sdtEndPr/>
        <w:sdtContent>
          <w:r w:rsidR="00ED4193">
            <w:fldChar w:fldCharType="begin"/>
          </w:r>
          <w:r w:rsidR="00ED4193">
            <w:instrText xml:space="preserve"> CITATION ton21 \l 1033 </w:instrText>
          </w:r>
          <w:r w:rsidR="00ED4193">
            <w:fldChar w:fldCharType="separate"/>
          </w:r>
          <w:r w:rsidR="00ED4193">
            <w:rPr>
              <w:noProof/>
            </w:rPr>
            <w:t xml:space="preserve"> (tonmcg, 2021)</w:t>
          </w:r>
          <w:r w:rsidR="00ED4193">
            <w:fldChar w:fldCharType="end"/>
          </w:r>
        </w:sdtContent>
      </w:sdt>
      <w:r w:rsidR="00ED4193">
        <w:t xml:space="preserve">. </w:t>
      </w:r>
      <w:r w:rsidR="00BE6A60">
        <w:t>This data includes the raw votes for the democratic and republican candidates along with the total votes cast on the presidential ballot</w:t>
      </w:r>
      <w:r w:rsidR="00FA43B5">
        <w:t>. This data is provided at the county level</w:t>
      </w:r>
      <w:r w:rsidR="00CD4A9C">
        <w:t xml:space="preserve"> (see Figure 2)</w:t>
      </w:r>
      <w:r w:rsidR="00FA43B5">
        <w:t>.</w:t>
      </w:r>
    </w:p>
    <w:p w14:paraId="57949558" w14:textId="77777777" w:rsidR="00CE060B" w:rsidRDefault="00CE060B" w:rsidP="00E22F94">
      <w:pPr>
        <w:pStyle w:val="NoSpacing"/>
      </w:pPr>
    </w:p>
    <w:p w14:paraId="459D8B4A" w14:textId="3FBAB79D" w:rsidR="002A2423" w:rsidRDefault="002A2423" w:rsidP="00E22F94">
      <w:pPr>
        <w:pStyle w:val="NoSpacing"/>
      </w:pPr>
      <w:r>
        <w:t>V</w:t>
      </w:r>
      <w:r w:rsidR="00D62C6C">
        <w:t>accination data was collected from the Centers for Disease Control and Prevention website</w:t>
      </w:r>
      <w:sdt>
        <w:sdtPr>
          <w:id w:val="343444017"/>
          <w:citation/>
        </w:sdtPr>
        <w:sdtEndPr/>
        <w:sdtContent>
          <w:r w:rsidR="002C6302">
            <w:fldChar w:fldCharType="begin"/>
          </w:r>
          <w:r w:rsidR="002C6302">
            <w:instrText xml:space="preserve"> CITATION Cen21 \l 1033 </w:instrText>
          </w:r>
          <w:r w:rsidR="002C6302">
            <w:fldChar w:fldCharType="separate"/>
          </w:r>
          <w:r w:rsidR="002C6302">
            <w:rPr>
              <w:noProof/>
            </w:rPr>
            <w:t xml:space="preserve"> (Centers for Disease Control and Prevention, 2021)</w:t>
          </w:r>
          <w:r w:rsidR="002C6302">
            <w:fldChar w:fldCharType="end"/>
          </w:r>
        </w:sdtContent>
      </w:sdt>
      <w:r w:rsidR="00D62C6C">
        <w:t xml:space="preserve"> </w:t>
      </w:r>
      <w:r w:rsidR="002D35C2">
        <w:t>and has data thr</w:t>
      </w:r>
      <w:r w:rsidR="003F3A7A">
        <w:t>ough</w:t>
      </w:r>
      <w:r w:rsidR="002D35C2">
        <w:t xml:space="preserve"> November </w:t>
      </w:r>
      <w:r w:rsidR="002D35C2" w:rsidRPr="00147788">
        <w:t>7</w:t>
      </w:r>
      <w:r w:rsidR="00147788">
        <w:t xml:space="preserve">, </w:t>
      </w:r>
      <w:r w:rsidR="002D35C2" w:rsidRPr="00147788">
        <w:t>2021</w:t>
      </w:r>
      <w:r w:rsidR="00147788">
        <w:t>.</w:t>
      </w:r>
      <w:r w:rsidR="002C6302">
        <w:t xml:space="preserve"> </w:t>
      </w:r>
      <w:r w:rsidR="00CF4DB5">
        <w:t xml:space="preserve">This data is compiled by the CDC </w:t>
      </w:r>
      <w:r w:rsidR="00E45858">
        <w:t xml:space="preserve">from data submitted by vaccination providers. The data is </w:t>
      </w:r>
      <w:r w:rsidR="00073AE1">
        <w:t>provided at the county level</w:t>
      </w:r>
      <w:r w:rsidR="00CD4A9C">
        <w:t xml:space="preserve"> (see Figure 3).</w:t>
      </w:r>
    </w:p>
    <w:p w14:paraId="77EDA400" w14:textId="77777777" w:rsidR="004707B3" w:rsidRDefault="004707B3" w:rsidP="00E22F94">
      <w:pPr>
        <w:pStyle w:val="NoSpacing"/>
      </w:pPr>
    </w:p>
    <w:p w14:paraId="188B44A4" w14:textId="77777777" w:rsidR="00633747" w:rsidRDefault="00633747">
      <w:pPr>
        <w:rPr>
          <w:rFonts w:asciiTheme="majorHAnsi" w:eastAsiaTheme="majorEastAsia" w:hAnsiTheme="majorHAnsi" w:cstheme="majorBidi"/>
          <w:b/>
          <w:bCs/>
        </w:rPr>
      </w:pPr>
      <w:r>
        <w:br w:type="page"/>
      </w:r>
    </w:p>
    <w:p w14:paraId="0454264A" w14:textId="09518C97" w:rsidR="00FA43B5" w:rsidRPr="00C5686B" w:rsidRDefault="00FA43B5" w:rsidP="00FA43B5">
      <w:pPr>
        <w:pStyle w:val="Heading1"/>
      </w:pPr>
      <w:r>
        <w:lastRenderedPageBreak/>
        <w:t>Excluded Data</w:t>
      </w:r>
    </w:p>
    <w:p w14:paraId="43540589" w14:textId="21858043" w:rsidR="00FA43B5" w:rsidRDefault="00FA43B5" w:rsidP="00FA43B5">
      <w:pPr>
        <w:pStyle w:val="NoSpacing"/>
      </w:pPr>
      <w:r>
        <w:t>All data for the state of Alaska w</w:t>
      </w:r>
      <w:r w:rsidR="0064074D">
        <w:t>ere</w:t>
      </w:r>
      <w:r>
        <w:t xml:space="preserve"> excluded from the data set due to </w:t>
      </w:r>
      <w:r w:rsidR="002C1548">
        <w:t>the unavailability of voting, demographic</w:t>
      </w:r>
      <w:r w:rsidR="005A216B">
        <w:t>,</w:t>
      </w:r>
      <w:r w:rsidR="002C1548">
        <w:t xml:space="preserve"> and vaccination data at the </w:t>
      </w:r>
      <w:r w:rsidR="003327B7">
        <w:t>same level (county verses precinct etc</w:t>
      </w:r>
      <w:r w:rsidR="004A5D08">
        <w:t>.</w:t>
      </w:r>
      <w:r w:rsidR="003327B7">
        <w:t xml:space="preserve">). </w:t>
      </w:r>
    </w:p>
    <w:p w14:paraId="500A6671" w14:textId="77777777" w:rsidR="00CD69D4" w:rsidRDefault="00CD69D4" w:rsidP="00FA43B5">
      <w:pPr>
        <w:pStyle w:val="NoSpacing"/>
      </w:pPr>
    </w:p>
    <w:p w14:paraId="08B4E13B" w14:textId="0313558E" w:rsidR="00307BFC" w:rsidRDefault="00780C11" w:rsidP="00FA43B5">
      <w:pPr>
        <w:pStyle w:val="NoSpacing"/>
      </w:pPr>
      <w:r>
        <w:t xml:space="preserve">There were </w:t>
      </w:r>
      <w:r w:rsidR="00DA6757">
        <w:t>nine</w:t>
      </w:r>
      <w:r>
        <w:t xml:space="preserve"> counties with no reported adult vaccinations as of November 7, 2021</w:t>
      </w:r>
      <w:r w:rsidR="00A13314">
        <w:t>. Th</w:t>
      </w:r>
      <w:r w:rsidR="00A5720B">
        <w:t>is</w:t>
      </w:r>
      <w:r w:rsidR="00A13314">
        <w:t xml:space="preserve"> was likely a failure to report data rather than an actual </w:t>
      </w:r>
      <w:r w:rsidR="005D5ABA">
        <w:t xml:space="preserve">zero </w:t>
      </w:r>
      <w:r w:rsidR="00A13314">
        <w:t>vaccin</w:t>
      </w:r>
      <w:r w:rsidR="005D5ABA">
        <w:t>ation rate. Thus, these 9 counties were excluded from the data set. These counties are: Alpine, Inyo, Mariposa</w:t>
      </w:r>
      <w:r w:rsidR="00614EA2">
        <w:t xml:space="preserve">, Modoc, Mono, and Plumas Counties California; Kalawao and Kauai Counties </w:t>
      </w:r>
      <w:r w:rsidR="00EA4B3A">
        <w:t>Hawaii; and Loving County Texas.</w:t>
      </w:r>
    </w:p>
    <w:p w14:paraId="373DE506" w14:textId="77777777" w:rsidR="0064074D" w:rsidRDefault="0064074D" w:rsidP="00FA43B5">
      <w:pPr>
        <w:pStyle w:val="NoSpacing"/>
      </w:pPr>
    </w:p>
    <w:p w14:paraId="3D11235D" w14:textId="199654BF" w:rsidR="00EA4B3A" w:rsidRDefault="00EA4B3A" w:rsidP="00FA43B5">
      <w:pPr>
        <w:pStyle w:val="NoSpacing"/>
      </w:pPr>
      <w:r>
        <w:t xml:space="preserve">Six counties reported more vaccinated adults that </w:t>
      </w:r>
      <w:r w:rsidR="00541BC5">
        <w:t xml:space="preserve">they had adult residents. Some of these might be explained </w:t>
      </w:r>
      <w:r w:rsidR="006A22E4">
        <w:t>by vaccinations being recorded in the county administered verses the recipient’s county of residence. However, one county</w:t>
      </w:r>
      <w:r w:rsidR="0058399D">
        <w:t xml:space="preserve"> </w:t>
      </w:r>
      <w:r w:rsidR="00C202C2">
        <w:t xml:space="preserve">(Santa Cruz County Arizona) </w:t>
      </w:r>
      <w:r w:rsidR="0058399D">
        <w:t xml:space="preserve">reported over a 448% vaccination rate for the adults in the county. </w:t>
      </w:r>
      <w:r w:rsidR="00FB1B64">
        <w:t>All six counties were removed from the data set</w:t>
      </w:r>
      <w:r w:rsidR="00630A35">
        <w:t>. In addition to the aforementioned</w:t>
      </w:r>
      <w:r w:rsidR="00112A99">
        <w:t xml:space="preserve"> Santa Cruz</w:t>
      </w:r>
      <w:r w:rsidR="00630A35">
        <w:t xml:space="preserve">, these were </w:t>
      </w:r>
      <w:r w:rsidR="00D9165A">
        <w:t>Chattahoochee County Georgia, McKinley County New Mexico, Mar</w:t>
      </w:r>
      <w:r w:rsidR="00CB0D92">
        <w:t>tin County North Carolina, Presidio County Texas, and Portsmouth City</w:t>
      </w:r>
      <w:r w:rsidR="00472097">
        <w:t xml:space="preserve"> Virgina</w:t>
      </w:r>
      <w:r w:rsidR="00BE1C1B">
        <w:rPr>
          <w:rStyle w:val="FootnoteReference"/>
        </w:rPr>
        <w:footnoteReference w:id="2"/>
      </w:r>
      <w:r w:rsidR="00472097">
        <w:t xml:space="preserve">. </w:t>
      </w:r>
    </w:p>
    <w:p w14:paraId="526CF732" w14:textId="77777777" w:rsidR="00B77A19" w:rsidRDefault="00B77A19" w:rsidP="00FA43B5">
      <w:pPr>
        <w:pStyle w:val="NoSpacing"/>
      </w:pPr>
    </w:p>
    <w:p w14:paraId="7BB9DCBA" w14:textId="1DBD4C3E" w:rsidR="00DA6757" w:rsidRDefault="00253316" w:rsidP="00DA6757">
      <w:pPr>
        <w:pStyle w:val="NoSpacing"/>
      </w:pPr>
      <w:r>
        <w:t xml:space="preserve">When looking at the scatter plot of </w:t>
      </w:r>
      <w:r w:rsidR="001E5756">
        <w:t xml:space="preserve">percent of </w:t>
      </w:r>
      <w:r>
        <w:t xml:space="preserve">Biden voters </w:t>
      </w:r>
      <w:r w:rsidR="001E5756">
        <w:t>verses vaccination rate, there appear</w:t>
      </w:r>
      <w:r w:rsidR="0064074D">
        <w:t xml:space="preserve">s </w:t>
      </w:r>
      <w:r w:rsidR="001E5756">
        <w:t>to be some out</w:t>
      </w:r>
      <w:r w:rsidR="00257AE8">
        <w:t xml:space="preserve">liers that ‘defy logic’. </w:t>
      </w:r>
      <w:r w:rsidR="00DA6757">
        <w:t>This could be a data entry error of some other sort of reporting error. While there are other counties that also look a little ‘suspicious’, I am eliminating the six ‘worst offenders’</w:t>
      </w:r>
      <w:r>
        <w:t>,</w:t>
      </w:r>
      <w:r w:rsidR="00DA6757">
        <w:t xml:space="preserve"> counties that Biden won that reported less than 10% </w:t>
      </w:r>
      <w:r w:rsidR="00DA6757">
        <w:lastRenderedPageBreak/>
        <w:t>vaccination rates</w:t>
      </w:r>
      <w:r w:rsidR="007B194E">
        <w:t>. These were Hawaii</w:t>
      </w:r>
      <w:r w:rsidR="002055FB">
        <w:t xml:space="preserve">, Honolulu, and Maui Counties </w:t>
      </w:r>
      <w:r w:rsidR="00A5720B">
        <w:t xml:space="preserve">in Hawaii and Barnstable, Dukes, and Nantucket Counties in Massachusetts. </w:t>
      </w:r>
    </w:p>
    <w:p w14:paraId="58E8F2DD" w14:textId="77777777" w:rsidR="00DA6757" w:rsidRDefault="00DA6757" w:rsidP="00FA43B5">
      <w:pPr>
        <w:pStyle w:val="NoSpacing"/>
      </w:pPr>
    </w:p>
    <w:p w14:paraId="3FE1BB50" w14:textId="1E2DD55E" w:rsidR="00CE060B" w:rsidRPr="00C5686B" w:rsidRDefault="00CE060B" w:rsidP="00CE060B">
      <w:pPr>
        <w:pStyle w:val="Heading1"/>
      </w:pPr>
      <w:r>
        <w:t>Final Data Set</w:t>
      </w:r>
    </w:p>
    <w:p w14:paraId="6C513ED4" w14:textId="38437FCA" w:rsidR="00F827E8" w:rsidRDefault="00CE060B" w:rsidP="00CE060B">
      <w:pPr>
        <w:pStyle w:val="NoSpacing"/>
      </w:pPr>
      <w:r>
        <w:t>The final data set conta</w:t>
      </w:r>
      <w:r w:rsidR="00656139">
        <w:t>ined</w:t>
      </w:r>
      <w:r w:rsidR="0047237D">
        <w:t xml:space="preserve"> a total of</w:t>
      </w:r>
      <w:r w:rsidR="00AE19F6">
        <w:t xml:space="preserve"> 309</w:t>
      </w:r>
      <w:r w:rsidR="000846DD">
        <w:t>0</w:t>
      </w:r>
      <w:r w:rsidR="00AE19F6">
        <w:t xml:space="preserve"> counties</w:t>
      </w:r>
      <w:r w:rsidR="00656139">
        <w:t xml:space="preserve">, parishes, independent cities, and the District of </w:t>
      </w:r>
      <w:r w:rsidR="00F32640">
        <w:t>Columbia</w:t>
      </w:r>
      <w:r w:rsidR="00CD4A9C">
        <w:t xml:space="preserve"> (see Figure 4)</w:t>
      </w:r>
      <w:r w:rsidR="004A5D08">
        <w:t xml:space="preserve">. </w:t>
      </w:r>
    </w:p>
    <w:p w14:paraId="10E67C0B" w14:textId="77777777" w:rsidR="00F827E8" w:rsidRDefault="00F827E8">
      <w:r>
        <w:br w:type="page"/>
      </w:r>
    </w:p>
    <w:p w14:paraId="10DBDFE3" w14:textId="435C2DB0" w:rsidR="00F827E8" w:rsidRDefault="003B7E9B" w:rsidP="00F827E8">
      <w:pPr>
        <w:pStyle w:val="Heading1"/>
      </w:pPr>
      <w:r>
        <w:lastRenderedPageBreak/>
        <w:t>Variables</w:t>
      </w:r>
    </w:p>
    <w:p w14:paraId="2D636B3D" w14:textId="35ECAB52" w:rsidR="00EF193B" w:rsidRDefault="003036FE" w:rsidP="00F827E8">
      <w:pPr>
        <w:pStyle w:val="NoSpacing"/>
      </w:pPr>
      <w:r>
        <w:t>Data for the percent of adult population over the age of 65</w:t>
      </w:r>
      <w:r w:rsidR="002435A1">
        <w:t xml:space="preserve"> was calculated from the Census Bureau data by dividing the raw number of </w:t>
      </w:r>
      <w:r w:rsidR="001234AB">
        <w:t xml:space="preserve">people age 65 and over by the raw number of people age 18 and over. </w:t>
      </w:r>
      <w:r w:rsidR="00F95E80">
        <w:t xml:space="preserve">Figure </w:t>
      </w:r>
      <w:r w:rsidR="00E05F2C">
        <w:t xml:space="preserve">1 shows a portion of the R dataframe containing the imported data and Figure </w:t>
      </w:r>
      <w:r w:rsidR="00FD10DD">
        <w:t xml:space="preserve">5 shows the histogram and statistical summary of the data. The data appears to be </w:t>
      </w:r>
      <w:r w:rsidR="006125B5">
        <w:t xml:space="preserve">normally distributed about a median of </w:t>
      </w:r>
      <w:r w:rsidR="00AE594A">
        <w:t>25.5</w:t>
      </w:r>
      <w:r w:rsidR="00103358">
        <w:t>%</w:t>
      </w:r>
      <w:r w:rsidR="009F2A4D">
        <w:t xml:space="preserve"> of the adult population.</w:t>
      </w:r>
    </w:p>
    <w:p w14:paraId="48546BFA" w14:textId="77777777" w:rsidR="007963EA" w:rsidRDefault="007963EA" w:rsidP="00F827E8">
      <w:pPr>
        <w:pStyle w:val="NoSpacing"/>
      </w:pPr>
    </w:p>
    <w:p w14:paraId="4C71B9F1" w14:textId="76324187" w:rsidR="009F2A4D" w:rsidRDefault="00461FEC" w:rsidP="009F2A4D">
      <w:pPr>
        <w:pStyle w:val="NoSpacing"/>
      </w:pPr>
      <w:r>
        <w:t>Adult vaccination percentage was calculated by dividing the raw number of vaccinated adults</w:t>
      </w:r>
      <w:r w:rsidR="003B7E9B">
        <w:t xml:space="preserve"> from the CDC data</w:t>
      </w:r>
      <w:r>
        <w:t xml:space="preserve"> by the </w:t>
      </w:r>
      <w:r w:rsidR="00C57F8A">
        <w:t>raw number of people age 18 and over</w:t>
      </w:r>
      <w:r w:rsidR="003B7E9B">
        <w:t xml:space="preserve"> from the Census data.</w:t>
      </w:r>
      <w:r w:rsidR="009F2A4D">
        <w:t xml:space="preserve"> </w:t>
      </w:r>
      <w:r w:rsidR="009F2A4D">
        <w:t xml:space="preserve">Figure </w:t>
      </w:r>
      <w:r w:rsidR="005D1C28">
        <w:t>3</w:t>
      </w:r>
      <w:r w:rsidR="009F2A4D">
        <w:t xml:space="preserve"> shows a portion of the </w:t>
      </w:r>
      <w:r w:rsidR="00EC12A4">
        <w:t>Excel file</w:t>
      </w:r>
      <w:r w:rsidR="009F2A4D">
        <w:t xml:space="preserve"> containing the </w:t>
      </w:r>
      <w:r w:rsidR="00EC12A4">
        <w:t>downloaded</w:t>
      </w:r>
      <w:r w:rsidR="009F2A4D">
        <w:t xml:space="preserve"> data and Figure </w:t>
      </w:r>
      <w:r w:rsidR="00F45D70">
        <w:t>7</w:t>
      </w:r>
      <w:r w:rsidR="009F2A4D">
        <w:t xml:space="preserve"> shows the histogram and statistical summary of the data. The data appears to be </w:t>
      </w:r>
      <w:r w:rsidR="00236D90">
        <w:t xml:space="preserve">skewed </w:t>
      </w:r>
      <w:r w:rsidR="00F45D70">
        <w:t>slightly left</w:t>
      </w:r>
      <w:r w:rsidR="009F2A4D">
        <w:t xml:space="preserve"> about a median of </w:t>
      </w:r>
      <w:r w:rsidR="00F45D70">
        <w:t>54.1</w:t>
      </w:r>
      <w:r w:rsidR="009F2A4D">
        <w:t>% of the adult population.</w:t>
      </w:r>
      <w:r w:rsidR="00932034">
        <w:t xml:space="preserve"> </w:t>
      </w:r>
      <w:r w:rsidR="009E203A">
        <w:t>There were a number of counties that reported suspiciously low vaccination rates</w:t>
      </w:r>
      <w:r w:rsidR="006505BD">
        <w:t>. While I believe some of these must be incorrect, I could not justify removing them from the data set.</w:t>
      </w:r>
    </w:p>
    <w:p w14:paraId="690F7B7C" w14:textId="77777777" w:rsidR="007963EA" w:rsidRDefault="007963EA" w:rsidP="00F827E8">
      <w:pPr>
        <w:pStyle w:val="NoSpacing"/>
      </w:pPr>
    </w:p>
    <w:p w14:paraId="0EBA0CDB" w14:textId="195994C7" w:rsidR="006B40BA" w:rsidRDefault="003257AC" w:rsidP="006B40BA">
      <w:pPr>
        <w:pStyle w:val="NoSpacing"/>
      </w:pPr>
      <w:r>
        <w:t xml:space="preserve">The percentage of votes </w:t>
      </w:r>
      <w:r w:rsidR="00042238">
        <w:t xml:space="preserve">cast for Joe Biden for President in the 2020 election was calculated by dividing the raw number of votes for Joe Biden by the raw number of total votes cast in the election. </w:t>
      </w:r>
      <w:r w:rsidR="006B40BA">
        <w:t xml:space="preserve">Figure </w:t>
      </w:r>
      <w:r w:rsidR="002371B6">
        <w:t>2</w:t>
      </w:r>
      <w:r w:rsidR="006B40BA">
        <w:t xml:space="preserve"> shows a portion of the Excel file containing the downloaded data and Figure </w:t>
      </w:r>
      <w:r w:rsidR="00415CD2">
        <w:t>6</w:t>
      </w:r>
      <w:r w:rsidR="006B40BA">
        <w:t xml:space="preserve"> shows the histogram and statistical summary of the data. The data appears to be skewed </w:t>
      </w:r>
      <w:r w:rsidR="00415CD2">
        <w:t>right</w:t>
      </w:r>
      <w:r w:rsidR="005D4777">
        <w:t xml:space="preserve"> </w:t>
      </w:r>
      <w:r w:rsidR="006B40BA">
        <w:t xml:space="preserve">about a median of </w:t>
      </w:r>
      <w:r w:rsidR="00415CD2">
        <w:t>29.9</w:t>
      </w:r>
      <w:r w:rsidR="006B40BA">
        <w:t xml:space="preserve">% of the </w:t>
      </w:r>
      <w:r w:rsidR="00F45D70">
        <w:t>votes cast</w:t>
      </w:r>
      <w:r w:rsidR="006B40BA">
        <w:t>. This is due to the large number of small, primarily rural counties in which Biden did not do well and the small number of large counties in which Biden did well.</w:t>
      </w:r>
    </w:p>
    <w:p w14:paraId="62D31A52" w14:textId="643DC695" w:rsidR="005720E0" w:rsidRDefault="005720E0" w:rsidP="005720E0">
      <w:pPr>
        <w:pStyle w:val="Heading1"/>
      </w:pPr>
      <w:r>
        <w:lastRenderedPageBreak/>
        <w:t>Methods</w:t>
      </w:r>
    </w:p>
    <w:p w14:paraId="09B658E9" w14:textId="210A0614" w:rsidR="00CA334A" w:rsidRDefault="00C83442" w:rsidP="005720E0">
      <w:pPr>
        <w:ind w:firstLine="0"/>
      </w:pPr>
      <w:r>
        <w:t xml:space="preserve">R Studio was used </w:t>
      </w:r>
      <w:r w:rsidR="00B45940">
        <w:t>to process, clean, model, and visualize the data used in this study.</w:t>
      </w:r>
      <w:r w:rsidR="001A4935">
        <w:t xml:space="preserve"> </w:t>
      </w:r>
    </w:p>
    <w:p w14:paraId="7595C22E" w14:textId="77777777" w:rsidR="00CA334A" w:rsidRDefault="00CA334A" w:rsidP="005720E0">
      <w:pPr>
        <w:ind w:firstLine="0"/>
      </w:pPr>
    </w:p>
    <w:p w14:paraId="37721E47" w14:textId="337DA0FC" w:rsidR="001878DC" w:rsidRDefault="008A704C" w:rsidP="005720E0">
      <w:pPr>
        <w:ind w:firstLine="0"/>
      </w:pPr>
      <w:r>
        <w:t xml:space="preserve">Demographic data was imported </w:t>
      </w:r>
      <w:r w:rsidR="004B48A7">
        <w:t xml:space="preserve">into R directly from the US Census website. </w:t>
      </w:r>
      <w:r w:rsidR="00F02623">
        <w:t xml:space="preserve">Voting data and </w:t>
      </w:r>
      <w:r>
        <w:t>vaccine data were</w:t>
      </w:r>
      <w:r w:rsidR="00F02623">
        <w:t xml:space="preserve"> downloaded </w:t>
      </w:r>
      <w:r w:rsidR="004B48A7">
        <w:t xml:space="preserve">to my computer </w:t>
      </w:r>
      <w:r w:rsidR="00F02623">
        <w:t>as Excel files</w:t>
      </w:r>
      <w:r>
        <w:t xml:space="preserve">. </w:t>
      </w:r>
      <w:r w:rsidR="00FE16DB">
        <w:t xml:space="preserve">The readxl package in R was used to import data </w:t>
      </w:r>
      <w:r w:rsidR="00DB73BB">
        <w:t xml:space="preserve">into R </w:t>
      </w:r>
      <w:r w:rsidR="00FE16DB">
        <w:t xml:space="preserve">from </w:t>
      </w:r>
      <w:r w:rsidR="00DB73BB">
        <w:t>the downloaded files</w:t>
      </w:r>
    </w:p>
    <w:p w14:paraId="29144C8D" w14:textId="77777777" w:rsidR="001A4935" w:rsidRDefault="001A4935" w:rsidP="005720E0">
      <w:pPr>
        <w:ind w:firstLine="0"/>
      </w:pPr>
    </w:p>
    <w:p w14:paraId="75791963" w14:textId="038EBEF5" w:rsidR="0033228D" w:rsidRDefault="005775CA" w:rsidP="005720E0">
      <w:pPr>
        <w:ind w:firstLine="0"/>
      </w:pPr>
      <w:r>
        <w:t xml:space="preserve">The </w:t>
      </w:r>
      <w:r w:rsidR="004A7C8B">
        <w:t xml:space="preserve">tidyverse, </w:t>
      </w:r>
      <w:r w:rsidR="00E40AE4">
        <w:t>ggplot</w:t>
      </w:r>
      <w:r w:rsidR="004A7C8B">
        <w:t xml:space="preserve">, and </w:t>
      </w:r>
      <w:r w:rsidR="00233262">
        <w:t>dplyr</w:t>
      </w:r>
      <w:r w:rsidR="00E40AE4">
        <w:t xml:space="preserve"> package</w:t>
      </w:r>
      <w:r w:rsidR="00233262">
        <w:t>s</w:t>
      </w:r>
      <w:r w:rsidR="00E40AE4">
        <w:t xml:space="preserve"> </w:t>
      </w:r>
      <w:r>
        <w:t xml:space="preserve">in </w:t>
      </w:r>
      <w:r w:rsidR="004E6A95">
        <w:t>R w</w:t>
      </w:r>
      <w:r w:rsidR="001A4935">
        <w:t>ere</w:t>
      </w:r>
      <w:r w:rsidR="004E6A95">
        <w:t xml:space="preserve"> used to </w:t>
      </w:r>
      <w:r w:rsidR="00567E8E">
        <w:t xml:space="preserve">clean the data set and build </w:t>
      </w:r>
      <w:r w:rsidR="008D7D49">
        <w:t xml:space="preserve">histograms, </w:t>
      </w:r>
      <w:r w:rsidR="00CA334A">
        <w:t xml:space="preserve">scatterplots, </w:t>
      </w:r>
      <w:r w:rsidR="004E6A95">
        <w:t>linear models and confidence intervals</w:t>
      </w:r>
      <w:r>
        <w:t xml:space="preserve"> </w:t>
      </w:r>
      <w:r w:rsidR="008D7D49">
        <w:t>from the data collected</w:t>
      </w:r>
      <w:r w:rsidR="002469A4">
        <w:t xml:space="preserve">. </w:t>
      </w:r>
      <w:r w:rsidR="004E6A95">
        <w:t xml:space="preserve"> </w:t>
      </w:r>
    </w:p>
    <w:p w14:paraId="5C4A92BC" w14:textId="77777777" w:rsidR="0033228D" w:rsidRDefault="0033228D" w:rsidP="005720E0">
      <w:pPr>
        <w:ind w:firstLine="0"/>
      </w:pPr>
    </w:p>
    <w:p w14:paraId="64FF663F" w14:textId="5B6B431C" w:rsidR="00926A1F" w:rsidRDefault="00234521" w:rsidP="005720E0">
      <w:pPr>
        <w:ind w:firstLine="0"/>
      </w:pPr>
      <w:r>
        <w:t xml:space="preserve">The percent of </w:t>
      </w:r>
      <w:r w:rsidR="00374BDF">
        <w:t>votes for Biden were compared to the adult vaccination percent</w:t>
      </w:r>
      <w:r w:rsidR="00121149">
        <w:t xml:space="preserve"> (see Figure 11)</w:t>
      </w:r>
      <w:r w:rsidR="009F036E">
        <w:t xml:space="preserve">. </w:t>
      </w:r>
      <w:r w:rsidR="00121149">
        <w:t>Resulting in the following linear model</w:t>
      </w:r>
      <w:r w:rsidR="00403272">
        <w:t xml:space="preserve">: </w:t>
      </w:r>
    </w:p>
    <w:p w14:paraId="61B5A8F9" w14:textId="547D519F" w:rsidR="00403272" w:rsidRDefault="00621138" w:rsidP="00B307D3">
      <w:r>
        <w:t xml:space="preserve">Adult Vaccination </w:t>
      </w:r>
      <w:r w:rsidR="00926A1F">
        <w:t>P</w:t>
      </w:r>
      <w:r>
        <w:t>ercent = 38.</w:t>
      </w:r>
      <w:r w:rsidR="006E46B4">
        <w:t>5</w:t>
      </w:r>
      <w:r>
        <w:t xml:space="preserve"> + </w:t>
      </w:r>
      <w:r w:rsidR="00926A1F">
        <w:t>(</w:t>
      </w:r>
      <w:r>
        <w:t>.4</w:t>
      </w:r>
      <w:r w:rsidR="006E46B4">
        <w:t>7</w:t>
      </w:r>
      <w:r w:rsidR="00926A1F">
        <w:t>)(Percentage of Votes for Biden)</w:t>
      </w:r>
    </w:p>
    <w:p w14:paraId="1B04DF2A" w14:textId="77777777" w:rsidR="00B307D3" w:rsidRDefault="00B307D3" w:rsidP="00B307D3"/>
    <w:p w14:paraId="6033B8B6" w14:textId="16B20001" w:rsidR="00B43691" w:rsidRDefault="00926A1F" w:rsidP="005720E0">
      <w:pPr>
        <w:ind w:firstLine="0"/>
      </w:pPr>
      <w:r>
        <w:t xml:space="preserve">However, this model had </w:t>
      </w:r>
      <w:r w:rsidR="00873F81">
        <w:t>an R</w:t>
      </w:r>
      <w:r w:rsidR="00873F81" w:rsidRPr="00873F81">
        <w:rPr>
          <w:vertAlign w:val="superscript"/>
        </w:rPr>
        <w:t xml:space="preserve">2 </w:t>
      </w:r>
      <w:r w:rsidR="00873F81">
        <w:t xml:space="preserve">value of </w:t>
      </w:r>
      <w:r w:rsidR="00A2530C">
        <w:t>.</w:t>
      </w:r>
      <w:r w:rsidR="006E46B4">
        <w:t>28</w:t>
      </w:r>
      <w:r w:rsidR="005D3FE8">
        <w:t>26</w:t>
      </w:r>
      <w:r w:rsidR="00873F81">
        <w:t xml:space="preserve">. This means that only </w:t>
      </w:r>
      <w:r w:rsidR="006E46B4">
        <w:t>28.</w:t>
      </w:r>
      <w:r w:rsidR="005D3FE8">
        <w:t>26</w:t>
      </w:r>
      <w:r w:rsidR="00210DA4">
        <w:t xml:space="preserve">% of the variation in adult vaccine percentage is explained by variation in percent of votes for Biden. </w:t>
      </w:r>
    </w:p>
    <w:p w14:paraId="30CB8FB3" w14:textId="77777777" w:rsidR="00A2530C" w:rsidRDefault="00A2530C" w:rsidP="005720E0">
      <w:pPr>
        <w:ind w:firstLine="0"/>
      </w:pPr>
    </w:p>
    <w:p w14:paraId="4AB4244A" w14:textId="4663EF64" w:rsidR="00B43691" w:rsidRDefault="00B43691" w:rsidP="005720E0">
      <w:pPr>
        <w:ind w:firstLine="0"/>
      </w:pPr>
      <w:r>
        <w:t>The percent of senior adults was compared to the adult vaccination percent</w:t>
      </w:r>
      <w:r w:rsidR="00121149">
        <w:t xml:space="preserve"> (see Figure11)</w:t>
      </w:r>
      <w:r>
        <w:t xml:space="preserve">. </w:t>
      </w:r>
      <w:r w:rsidR="00121149">
        <w:t xml:space="preserve">Resulting in the following linear model: </w:t>
      </w:r>
      <w:r>
        <w:t xml:space="preserve"> </w:t>
      </w:r>
    </w:p>
    <w:p w14:paraId="3A71620E" w14:textId="7CF24EBD" w:rsidR="009B0C10" w:rsidRDefault="00561E62" w:rsidP="00B307D3">
      <w:r>
        <w:t xml:space="preserve">Adult Vaccination Percent = </w:t>
      </w:r>
      <w:r w:rsidR="00376A8D">
        <w:t>60.5</w:t>
      </w:r>
      <w:r>
        <w:t xml:space="preserve"> + (</w:t>
      </w:r>
      <w:r w:rsidR="00952419">
        <w:t>-</w:t>
      </w:r>
      <w:r w:rsidR="009B0C10">
        <w:t>.</w:t>
      </w:r>
      <w:r w:rsidR="00376A8D">
        <w:t>2</w:t>
      </w:r>
      <w:r w:rsidR="00E44329">
        <w:t>5</w:t>
      </w:r>
      <w:r>
        <w:t>)(Percent of Seniors)</w:t>
      </w:r>
    </w:p>
    <w:p w14:paraId="75CE7D39" w14:textId="0DA6D857" w:rsidR="00B307D3" w:rsidRDefault="00B307D3" w:rsidP="00B307D3">
      <w:r>
        <w:tab/>
      </w:r>
    </w:p>
    <w:p w14:paraId="7249CEC5" w14:textId="7EACE453" w:rsidR="00A2530C" w:rsidRDefault="009B0C10" w:rsidP="005720E0">
      <w:pPr>
        <w:ind w:firstLine="0"/>
      </w:pPr>
      <w:r>
        <w:t>However, this model had an R</w:t>
      </w:r>
      <w:r w:rsidRPr="00873F81">
        <w:rPr>
          <w:vertAlign w:val="superscript"/>
        </w:rPr>
        <w:t xml:space="preserve">2 </w:t>
      </w:r>
      <w:r>
        <w:t>value of 0.</w:t>
      </w:r>
      <w:r w:rsidR="00C9180E">
        <w:t>00</w:t>
      </w:r>
      <w:r w:rsidR="006E46B4">
        <w:t>9</w:t>
      </w:r>
      <w:r w:rsidR="00954719">
        <w:t>6</w:t>
      </w:r>
      <w:r>
        <w:t xml:space="preserve">. This means that only </w:t>
      </w:r>
      <w:r w:rsidR="00C9180E">
        <w:t>0.9</w:t>
      </w:r>
      <w:r w:rsidR="00954719">
        <w:t>6</w:t>
      </w:r>
      <w:r>
        <w:t xml:space="preserve">% of the variation in adult vaccine percentage is explained by variation in </w:t>
      </w:r>
      <w:r w:rsidR="00413A23">
        <w:t>percent of senior adults</w:t>
      </w:r>
      <w:r>
        <w:t xml:space="preserve">. </w:t>
      </w:r>
    </w:p>
    <w:p w14:paraId="4A23D9A8" w14:textId="77777777" w:rsidR="00DB1C84" w:rsidRDefault="00DB1C84" w:rsidP="005720E0">
      <w:pPr>
        <w:ind w:firstLine="0"/>
      </w:pPr>
    </w:p>
    <w:p w14:paraId="4E0DE20A" w14:textId="3411382B" w:rsidR="00A2530C" w:rsidRDefault="00A2530C" w:rsidP="00A2530C">
      <w:pPr>
        <w:ind w:firstLine="0"/>
      </w:pPr>
      <w:r>
        <w:t xml:space="preserve">The percent of senior adults </w:t>
      </w:r>
      <w:r w:rsidR="00DB1C84">
        <w:t xml:space="preserve">and percent of votes for Biden </w:t>
      </w:r>
      <w:r w:rsidR="0033228D">
        <w:t xml:space="preserve">and the interaction between these factors </w:t>
      </w:r>
      <w:r>
        <w:t>was compared to the adult vaccination percent</w:t>
      </w:r>
      <w:r w:rsidR="00D0334C">
        <w:t xml:space="preserve"> </w:t>
      </w:r>
      <w:r w:rsidR="00121149">
        <w:t>(see Figure 13)</w:t>
      </w:r>
      <w:r>
        <w:t xml:space="preserve">. </w:t>
      </w:r>
      <w:r w:rsidR="00121149">
        <w:t xml:space="preserve">Resulting in the following linear model:  </w:t>
      </w:r>
      <w:r>
        <w:t xml:space="preserve"> </w:t>
      </w:r>
    </w:p>
    <w:p w14:paraId="05A56983" w14:textId="7A573471" w:rsidR="00A2530C" w:rsidRDefault="00A2530C" w:rsidP="00B307D3">
      <w:pPr>
        <w:ind w:left="720" w:firstLine="0"/>
      </w:pPr>
      <w:r>
        <w:t xml:space="preserve">Adult Vaccination Percent = </w:t>
      </w:r>
      <w:r w:rsidR="00DB1C84">
        <w:t>39.</w:t>
      </w:r>
      <w:r w:rsidR="008618BC">
        <w:t>83</w:t>
      </w:r>
      <w:r>
        <w:t xml:space="preserve"> + (-.</w:t>
      </w:r>
      <w:r w:rsidR="00BA1522">
        <w:t>0</w:t>
      </w:r>
      <w:r w:rsidR="008618BC">
        <w:t>9</w:t>
      </w:r>
      <w:r>
        <w:t>)(Percent of Seniors)</w:t>
      </w:r>
      <w:r w:rsidR="00BA1522">
        <w:t xml:space="preserve"> + (.</w:t>
      </w:r>
      <w:r w:rsidR="008618BC">
        <w:t>29</w:t>
      </w:r>
      <w:r w:rsidR="00BA1522">
        <w:t xml:space="preserve">)(Percentage of Votes for Biden) + </w:t>
      </w:r>
      <w:r w:rsidR="00BC013D">
        <w:t>(.00</w:t>
      </w:r>
      <w:r w:rsidR="008618BC">
        <w:t>8</w:t>
      </w:r>
      <w:r w:rsidR="00BC013D">
        <w:t>)(Percent of Seniors)(Percentage of Votes for Biden)</w:t>
      </w:r>
    </w:p>
    <w:p w14:paraId="529EBBEC" w14:textId="77777777" w:rsidR="00B307D3" w:rsidRDefault="00B307D3" w:rsidP="00B307D3"/>
    <w:p w14:paraId="35CD6BD5" w14:textId="15644836" w:rsidR="00DF0678" w:rsidRDefault="00A2530C" w:rsidP="00A2530C">
      <w:pPr>
        <w:ind w:firstLine="0"/>
      </w:pPr>
      <w:r>
        <w:t xml:space="preserve">However, this model had an </w:t>
      </w:r>
      <w:r w:rsidR="00CB074C">
        <w:t>R</w:t>
      </w:r>
      <w:r w:rsidR="00CB074C" w:rsidRPr="00CB074C">
        <w:rPr>
          <w:vertAlign w:val="superscript"/>
        </w:rPr>
        <w:t>2</w:t>
      </w:r>
      <w:r w:rsidR="00CB074C">
        <w:t xml:space="preserve"> and </w:t>
      </w:r>
      <w:r w:rsidR="00100567">
        <w:t xml:space="preserve">adjusted </w:t>
      </w:r>
      <w:r>
        <w:t>R</w:t>
      </w:r>
      <w:r w:rsidRPr="00873F81">
        <w:rPr>
          <w:vertAlign w:val="superscript"/>
        </w:rPr>
        <w:t xml:space="preserve">2 </w:t>
      </w:r>
      <w:r>
        <w:t>value of 0.</w:t>
      </w:r>
      <w:r w:rsidR="008618BC">
        <w:t>29</w:t>
      </w:r>
      <w:r>
        <w:t xml:space="preserve">. This means that only </w:t>
      </w:r>
      <w:r w:rsidR="00413A23">
        <w:t>2</w:t>
      </w:r>
      <w:r w:rsidR="008618BC">
        <w:t>9</w:t>
      </w:r>
      <w:r>
        <w:t>% of the variation in adult vaccine percentage is explained by variation in percent of votes for Biden</w:t>
      </w:r>
      <w:r w:rsidR="00413A23">
        <w:t>, percent of senior adults, and the interaction between these factors</w:t>
      </w:r>
      <w:r>
        <w:t xml:space="preserve">. </w:t>
      </w:r>
    </w:p>
    <w:p w14:paraId="1D1F030F" w14:textId="77777777" w:rsidR="00DF0678" w:rsidRDefault="00DF0678">
      <w:r>
        <w:br w:type="page"/>
      </w:r>
    </w:p>
    <w:p w14:paraId="49C518C3" w14:textId="525C4B87" w:rsidR="00DF0678" w:rsidRDefault="007F635B" w:rsidP="00DF0678">
      <w:pPr>
        <w:pStyle w:val="Heading1"/>
      </w:pPr>
      <w:r>
        <w:lastRenderedPageBreak/>
        <w:t>Expectations</w:t>
      </w:r>
      <w:r w:rsidR="00965081">
        <w:t xml:space="preserve"> Based on Polls</w:t>
      </w:r>
    </w:p>
    <w:p w14:paraId="3B1653C7" w14:textId="6C3CD098" w:rsidR="00A2530C" w:rsidRDefault="00A04DC1" w:rsidP="00DF0678">
      <w:pPr>
        <w:ind w:firstLine="0"/>
      </w:pPr>
      <w:r>
        <w:t>Regarding vot</w:t>
      </w:r>
      <w:r w:rsidR="00FD761C">
        <w:t>ing data and vaccination data, b</w:t>
      </w:r>
      <w:r w:rsidR="00F157EF">
        <w:t>ased on poll data from the KFF</w:t>
      </w:r>
      <w:r w:rsidR="00474903">
        <w:t>, 2% of Democrats and 31% of Republicans said they would “definitely not” get the vaccine</w:t>
      </w:r>
      <w:r w:rsidR="00BC21FE">
        <w:t>.</w:t>
      </w:r>
      <w:sdt>
        <w:sdtPr>
          <w:id w:val="-65421067"/>
          <w:citation/>
        </w:sdtPr>
        <w:sdtEndPr/>
        <w:sdtContent>
          <w:r w:rsidR="00BC21FE">
            <w:fldChar w:fldCharType="begin"/>
          </w:r>
          <w:r w:rsidR="00BC21FE">
            <w:instrText xml:space="preserve"> CITATION Doe21 \l 1033 </w:instrText>
          </w:r>
          <w:r w:rsidR="00BC21FE">
            <w:fldChar w:fldCharType="separate"/>
          </w:r>
          <w:r w:rsidR="00BC21FE">
            <w:rPr>
              <w:noProof/>
            </w:rPr>
            <w:t xml:space="preserve"> (Does The Public Want To Get a COVID-19 Vaccine? When?, 2021)</w:t>
          </w:r>
          <w:r w:rsidR="00BC21FE">
            <w:fldChar w:fldCharType="end"/>
          </w:r>
        </w:sdtContent>
      </w:sdt>
      <w:r w:rsidR="00BD6173">
        <w:t>.</w:t>
      </w:r>
      <w:r w:rsidR="009D13BC">
        <w:t xml:space="preserve"> </w:t>
      </w:r>
      <w:r w:rsidR="00492821">
        <w:t xml:space="preserve">For the moment, let’s assume the voting population is representative of the overall adult population and </w:t>
      </w:r>
      <w:r w:rsidR="003B3083">
        <w:t>we will ignore independent</w:t>
      </w:r>
      <w:r w:rsidR="00C16CE2">
        <w:t xml:space="preserve">s </w:t>
      </w:r>
      <w:r w:rsidR="003B3083">
        <w:t xml:space="preserve">in order to understand the general magnitude. </w:t>
      </w:r>
      <w:r w:rsidR="009D13BC">
        <w:t>Thus</w:t>
      </w:r>
      <w:r w:rsidR="005E2AF4">
        <w:t>,</w:t>
      </w:r>
      <w:r w:rsidR="009D13BC">
        <w:t xml:space="preserve"> we would expect </w:t>
      </w:r>
      <w:r w:rsidR="003D63B2">
        <w:t>a .</w:t>
      </w:r>
      <w:r w:rsidR="00022B77">
        <w:t>29</w:t>
      </w:r>
      <w:r w:rsidR="003D63B2">
        <w:t xml:space="preserve">% increase in the number of vaccinated adults </w:t>
      </w:r>
      <w:r w:rsidR="00AC3840">
        <w:t>for every 1% increase in votes for Biden</w:t>
      </w:r>
      <w:r w:rsidR="00E41665">
        <w:t xml:space="preserve"> (calculated as (.01 * .98) – (.01*.69)). </w:t>
      </w:r>
      <w:r w:rsidR="008718BE">
        <w:t>T</w:t>
      </w:r>
      <w:r w:rsidR="001038DC">
        <w:t>hat is to say</w:t>
      </w:r>
      <w:r w:rsidR="008718BE">
        <w:t xml:space="preserve">, ignoring other factors, </w:t>
      </w:r>
      <w:r w:rsidR="001038DC">
        <w:t xml:space="preserve">we expect a linear regression </w:t>
      </w:r>
      <w:r w:rsidR="00D250B3">
        <w:t xml:space="preserve">model </w:t>
      </w:r>
      <w:r w:rsidR="001038DC">
        <w:t xml:space="preserve">to yield a result </w:t>
      </w:r>
      <w:r w:rsidR="00A9019B">
        <w:t>on the order of :</w:t>
      </w:r>
    </w:p>
    <w:p w14:paraId="0F0EAE32" w14:textId="7DF922A5" w:rsidR="00A9019B" w:rsidRDefault="00A9019B" w:rsidP="005E2AF4">
      <w:r>
        <w:t xml:space="preserve">Adult Vaccination Percent = </w:t>
      </w:r>
      <w:r>
        <w:rPr>
          <w:rFonts w:cstheme="minorHAnsi"/>
        </w:rPr>
        <w:t>α</w:t>
      </w:r>
      <w:r w:rsidR="0087259D">
        <w:rPr>
          <w:rFonts w:cstheme="minorHAnsi"/>
        </w:rPr>
        <w:t xml:space="preserve"> </w:t>
      </w:r>
      <w:r>
        <w:t>+ (.</w:t>
      </w:r>
      <w:r w:rsidR="00022B77">
        <w:t>29</w:t>
      </w:r>
      <w:r>
        <w:t>)(Percentage of Votes for Biden)</w:t>
      </w:r>
    </w:p>
    <w:p w14:paraId="4988D7F7" w14:textId="77777777" w:rsidR="005E2AF4" w:rsidRDefault="005E2AF4" w:rsidP="00A9019B">
      <w:pPr>
        <w:ind w:firstLine="0"/>
      </w:pPr>
    </w:p>
    <w:p w14:paraId="4046A107" w14:textId="1E5F5EA2" w:rsidR="00A1747B" w:rsidRDefault="00A1747B" w:rsidP="00A9019B">
      <w:pPr>
        <w:ind w:firstLine="0"/>
      </w:pPr>
      <w:r>
        <w:t>Addi</w:t>
      </w:r>
      <w:r w:rsidR="00215BD1">
        <w:t>tionally, if we assumed that the voting population is representative of the overall adult population</w:t>
      </w:r>
      <w:r w:rsidR="00EC7CBA">
        <w:t>, based on the 52% of votes being cast for Biden we would expect an overall vaccinat</w:t>
      </w:r>
      <w:r w:rsidR="00980936">
        <w:t>ion rate on the magnitude of 84.1% (calculated as (.98 * .52) + (.69 * .48))</w:t>
      </w:r>
      <w:r w:rsidR="006969E4">
        <w:t>.</w:t>
      </w:r>
    </w:p>
    <w:p w14:paraId="6706B8A6" w14:textId="77777777" w:rsidR="00EE4564" w:rsidRDefault="00EE4564" w:rsidP="00A9019B">
      <w:pPr>
        <w:ind w:firstLine="0"/>
      </w:pPr>
    </w:p>
    <w:p w14:paraId="411178C4" w14:textId="5BB90A03" w:rsidR="005E2AF4" w:rsidRDefault="005E2AF4" w:rsidP="005E2AF4">
      <w:pPr>
        <w:pStyle w:val="NoSpacing"/>
      </w:pPr>
      <w:r>
        <w:t xml:space="preserve">If age </w:t>
      </w:r>
      <w:r w:rsidR="00496901">
        <w:t>is not the primary deciding factor</w:t>
      </w:r>
      <w:r>
        <w:t xml:space="preserve"> in whether or not someone has actually gotten the vaccine, that is if party affiliation were the only deciding factor in getting or not getting the vaccine, I would expect the overall vaccination rate among seniors to be approximately 6</w:t>
      </w:r>
      <w:r w:rsidR="00ED0D1D">
        <w:t>0.8</w:t>
      </w:r>
      <w:r>
        <w:t>%. This is based on polls showing that 52% of seniors voted for Trump and that self-identified Republicans have 31% saying they definitely would not get the vaccine and 48% of seniors voted for Biden and only 2% of Democrats said they would definitely not get the vaccine (calculated as (.52 * .69) + (.48 * .98) = .6</w:t>
      </w:r>
      <w:r w:rsidR="00ED0D1D">
        <w:t>08</w:t>
      </w:r>
      <w:r>
        <w:t xml:space="preserve">). Meaning, if age doesn’t play a role, then seniors </w:t>
      </w:r>
      <w:r>
        <w:lastRenderedPageBreak/>
        <w:t xml:space="preserve">would have significantly lower vaccination rates than </w:t>
      </w:r>
      <w:r w:rsidR="00F3439D">
        <w:t xml:space="preserve">the </w:t>
      </w:r>
      <w:r w:rsidR="00ED0D1D">
        <w:t xml:space="preserve">expected 84.1% of </w:t>
      </w:r>
      <w:r>
        <w:t>the total adult population</w:t>
      </w:r>
      <w:r w:rsidR="000C4A72">
        <w:t xml:space="preserve"> </w:t>
      </w:r>
      <w:r w:rsidR="002B590B">
        <w:t>(calculated as (.98 * .52) + (.69 * .48)).</w:t>
      </w:r>
    </w:p>
    <w:p w14:paraId="1D0AC531" w14:textId="77777777" w:rsidR="00496901" w:rsidRDefault="00496901" w:rsidP="005E2AF4">
      <w:pPr>
        <w:pStyle w:val="NoSpacing"/>
      </w:pPr>
    </w:p>
    <w:p w14:paraId="5164A86F" w14:textId="77777777" w:rsidR="00603EC2" w:rsidRDefault="00603EC2" w:rsidP="005E2AF4">
      <w:pPr>
        <w:pStyle w:val="NoSpacing"/>
      </w:pPr>
    </w:p>
    <w:p w14:paraId="41F0E741" w14:textId="77777777" w:rsidR="005E2AF4" w:rsidRDefault="005E2AF4" w:rsidP="005E2AF4">
      <w:pPr>
        <w:pStyle w:val="NoSpacing"/>
      </w:pPr>
      <w:r>
        <w:t>However, CDC data shows that as of November 7, 2021, only 65.6% of all adults are vaccinated. Clearly, other factors are influencing actual vaccination rates.</w:t>
      </w:r>
    </w:p>
    <w:p w14:paraId="6C9BC41B" w14:textId="77777777" w:rsidR="00603EC2" w:rsidRDefault="00603EC2" w:rsidP="005E2AF4">
      <w:pPr>
        <w:pStyle w:val="NoSpacing"/>
      </w:pPr>
    </w:p>
    <w:p w14:paraId="365F16E6" w14:textId="350DD5DD" w:rsidR="00FD761C" w:rsidRDefault="00FD761C" w:rsidP="00FD761C">
      <w:pPr>
        <w:ind w:firstLine="0"/>
      </w:pPr>
      <w:r>
        <w:t>Regarding senior data and vaccination data, based on poll data from the KFF, 10% of seniors said they would “definitely not” get the vaccine.</w:t>
      </w:r>
      <w:sdt>
        <w:sdtPr>
          <w:id w:val="-831447904"/>
          <w:citation/>
        </w:sdtPr>
        <w:sdtEndPr/>
        <w:sdtContent>
          <w:r>
            <w:fldChar w:fldCharType="begin"/>
          </w:r>
          <w:r>
            <w:instrText xml:space="preserve"> CITATION Doe21 \l 1033 </w:instrText>
          </w:r>
          <w:r>
            <w:fldChar w:fldCharType="separate"/>
          </w:r>
          <w:r>
            <w:rPr>
              <w:noProof/>
            </w:rPr>
            <w:t xml:space="preserve"> (Does The Public Want To Get a COVID-19 Vaccine? When?, 2021)</w:t>
          </w:r>
          <w:r>
            <w:fldChar w:fldCharType="end"/>
          </w:r>
        </w:sdtContent>
      </w:sdt>
      <w:r>
        <w:t xml:space="preserve">. And, </w:t>
      </w:r>
      <w:r w:rsidR="00F8678D">
        <w:t>acc</w:t>
      </w:r>
      <w:r w:rsidR="00603643">
        <w:t xml:space="preserve">ording to Census data, </w:t>
      </w:r>
      <w:r w:rsidR="00B31676">
        <w:t>seniors</w:t>
      </w:r>
      <w:r w:rsidR="007A2B19">
        <w:t xml:space="preserve"> make up 21.7% of the adult population</w:t>
      </w:r>
      <w:r w:rsidR="00AF7D6E">
        <w:t xml:space="preserve">. </w:t>
      </w:r>
      <w:r>
        <w:t xml:space="preserve"> If we </w:t>
      </w:r>
      <w:r w:rsidR="00AF7D6E">
        <w:t xml:space="preserve">assume for the moment that </w:t>
      </w:r>
      <w:r w:rsidR="00B510BA">
        <w:t>vaccination rates among seniors is independent of vaccination rates of other adults</w:t>
      </w:r>
      <w:r>
        <w:t xml:space="preserve"> (in order to understand the general magnitude) A 1% increase in </w:t>
      </w:r>
      <w:r w:rsidR="00B510BA">
        <w:t xml:space="preserve">percent of seniors in the adult population would </w:t>
      </w:r>
      <w:r w:rsidR="00D85A9F">
        <w:t>be</w:t>
      </w:r>
      <w:r>
        <w:t xml:space="preserve"> expect</w:t>
      </w:r>
      <w:r w:rsidR="00D85A9F">
        <w:t xml:space="preserve">ed to yield a </w:t>
      </w:r>
      <w:r>
        <w:t xml:space="preserve"> .</w:t>
      </w:r>
      <w:r w:rsidR="00B31676">
        <w:t>9</w:t>
      </w:r>
      <w:r>
        <w:t>% increase in the number of vaccinated adults for every 1% increase in votes for Biden</w:t>
      </w:r>
      <w:r w:rsidR="00E41665">
        <w:t xml:space="preserve"> (calculated as .01* </w:t>
      </w:r>
      <w:r w:rsidR="006614C7">
        <w:t>.90)</w:t>
      </w:r>
      <w:r>
        <w:t>. That is to say we expect a linear regression model</w:t>
      </w:r>
      <w:r w:rsidR="006614C7">
        <w:t>, ignoring other factors</w:t>
      </w:r>
      <w:r>
        <w:t xml:space="preserve"> to yield a result on the order of :</w:t>
      </w:r>
    </w:p>
    <w:p w14:paraId="78FE3457" w14:textId="7E78F1FE" w:rsidR="00FD761C" w:rsidRDefault="00FD761C" w:rsidP="00591FDE">
      <w:r>
        <w:t xml:space="preserve">Adult Vaccination Percent = </w:t>
      </w:r>
      <w:r>
        <w:rPr>
          <w:rFonts w:cstheme="minorHAnsi"/>
        </w:rPr>
        <w:t>α</w:t>
      </w:r>
      <w:r w:rsidR="0087259D">
        <w:rPr>
          <w:rFonts w:cstheme="minorHAnsi"/>
        </w:rPr>
        <w:t xml:space="preserve"> </w:t>
      </w:r>
      <w:r>
        <w:t>+ (.</w:t>
      </w:r>
      <w:r w:rsidR="00D874F0">
        <w:t>0</w:t>
      </w:r>
      <w:r w:rsidR="00965081">
        <w:t>9</w:t>
      </w:r>
      <w:r>
        <w:t xml:space="preserve">)(Percentage of </w:t>
      </w:r>
      <w:r w:rsidR="006869CC">
        <w:t>Seniors</w:t>
      </w:r>
      <w:r>
        <w:t>)</w:t>
      </w:r>
    </w:p>
    <w:p w14:paraId="22367815" w14:textId="77777777" w:rsidR="00B74463" w:rsidRDefault="00B74463" w:rsidP="00B74463">
      <w:pPr>
        <w:ind w:firstLine="0"/>
      </w:pPr>
    </w:p>
    <w:p w14:paraId="4E13EA33" w14:textId="2D58C4C7" w:rsidR="007F1251" w:rsidRDefault="007F1251" w:rsidP="007F1251">
      <w:pPr>
        <w:pStyle w:val="NoSpacing"/>
      </w:pPr>
      <w:r>
        <w:t>If being a senior completely outweighs party affiliation, I would expect the vaccination rate amount seniors to be approximately 90% compared to 85.4% of all adults (calculated as (.217 * .90) + (.783 * .48 * .69) + (.783 * .52 * .98) = .854). This is again based on the KFF data on vaccine hesitancy, final vote counts, and Census data showing that seniors make up approximately 21.7% of the total adult population.</w:t>
      </w:r>
    </w:p>
    <w:p w14:paraId="78CE806E" w14:textId="48F27764" w:rsidR="00B74463" w:rsidRDefault="00862DCC" w:rsidP="00B74463">
      <w:pPr>
        <w:ind w:firstLine="0"/>
      </w:pPr>
      <w:r>
        <w:lastRenderedPageBreak/>
        <w:t xml:space="preserve">We should expect some interaction between percent of seniors and </w:t>
      </w:r>
      <w:r w:rsidR="0086511D">
        <w:t xml:space="preserve">percent of votes for Biden. </w:t>
      </w:r>
      <w:r w:rsidR="0093431B">
        <w:t xml:space="preserve">Additionally, </w:t>
      </w:r>
      <w:r w:rsidR="00804132">
        <w:t xml:space="preserve">there will surely be other factors at work that we are not considering here. </w:t>
      </w:r>
      <w:r w:rsidR="0086511D">
        <w:t xml:space="preserve">The above are simply to </w:t>
      </w:r>
      <w:r w:rsidR="0093431B">
        <w:t>give a rough idea of the range of expected outcomes.</w:t>
      </w:r>
    </w:p>
    <w:p w14:paraId="3C0C720F" w14:textId="77777777" w:rsidR="004851DB" w:rsidRDefault="004851DB" w:rsidP="00FD761C">
      <w:pPr>
        <w:ind w:firstLine="0"/>
      </w:pPr>
    </w:p>
    <w:p w14:paraId="2382CB89" w14:textId="01EB4285" w:rsidR="00F32640" w:rsidRDefault="007659DD" w:rsidP="00F32640">
      <w:pPr>
        <w:ind w:firstLine="0"/>
      </w:pPr>
      <w:r>
        <w:t>By l</w:t>
      </w:r>
      <w:r w:rsidR="00F32640">
        <w:t xml:space="preserve">ooking at vaccine data </w:t>
      </w:r>
      <w:r>
        <w:t>as of</w:t>
      </w:r>
      <w:r w:rsidR="00F32640">
        <w:t xml:space="preserve"> November 7</w:t>
      </w:r>
      <w:r w:rsidR="00F32640" w:rsidRPr="00CD4132">
        <w:rPr>
          <w:vertAlign w:val="superscript"/>
        </w:rPr>
        <w:t>th</w:t>
      </w:r>
      <w:r w:rsidR="00F32640">
        <w:t xml:space="preserve"> 2021, we have allowed plenty of time for the vast majority of adults to get vaccinated if they choose to. Additionally, starting in September, President Biden announced a series of vaccine mandates that may have increased vaccine participation among the mildly hesitant. Thus, we would have expected actual vaccine rates to</w:t>
      </w:r>
      <w:r>
        <w:t xml:space="preserve"> nearly </w:t>
      </w:r>
      <w:r w:rsidR="00F32640">
        <w:t xml:space="preserve">mirror the KFF poll data. </w:t>
      </w:r>
    </w:p>
    <w:p w14:paraId="6BC6FC6A" w14:textId="77777777" w:rsidR="00F32640" w:rsidRDefault="00F32640" w:rsidP="00F32640">
      <w:pPr>
        <w:ind w:firstLine="0"/>
      </w:pPr>
    </w:p>
    <w:p w14:paraId="2EB2FC38" w14:textId="77777777" w:rsidR="00F32640" w:rsidRDefault="00F32640" w:rsidP="00FD761C">
      <w:pPr>
        <w:ind w:firstLine="0"/>
      </w:pPr>
    </w:p>
    <w:p w14:paraId="1DD1F7F8" w14:textId="77777777" w:rsidR="00196346" w:rsidRDefault="00196346">
      <w:pPr>
        <w:rPr>
          <w:rFonts w:asciiTheme="majorHAnsi" w:eastAsiaTheme="majorEastAsia" w:hAnsiTheme="majorHAnsi" w:cstheme="majorBidi"/>
          <w:b/>
          <w:bCs/>
        </w:rPr>
      </w:pPr>
      <w:r>
        <w:br w:type="page"/>
      </w:r>
    </w:p>
    <w:p w14:paraId="0DC6D75B" w14:textId="4C7A3DD2" w:rsidR="00061CB9" w:rsidRDefault="00061CB9" w:rsidP="00061CB9">
      <w:pPr>
        <w:pStyle w:val="Heading1"/>
      </w:pPr>
      <w:r>
        <w:lastRenderedPageBreak/>
        <w:t>Model Summar</w:t>
      </w:r>
      <w:r w:rsidR="00B47FDE">
        <w:t>y</w:t>
      </w:r>
      <w:r>
        <w:t>: Explaining Vaccinations with Percent of Seniors or Votes for Biden</w:t>
      </w:r>
    </w:p>
    <w:p w14:paraId="20407A87" w14:textId="11A5E109" w:rsidR="00061CB9" w:rsidRDefault="00061CB9" w:rsidP="00061CB9">
      <w:pPr>
        <w:ind w:firstLine="0"/>
      </w:pPr>
      <w:r>
        <w:t xml:space="preserve">The two single factor models constructed (see </w:t>
      </w:r>
      <w:r w:rsidR="00B14958">
        <w:t xml:space="preserve">Figure 11 </w:t>
      </w:r>
      <w:r>
        <w:t xml:space="preserve">&amp; </w:t>
      </w:r>
      <w:r w:rsidR="00B14958">
        <w:t>Figure 12</w:t>
      </w:r>
      <w:r>
        <w:t>) did result in significant coefficients. Meaning that each model shows a linear relationship between the factor and vaccination rates. When considered individually, the 95% confidence intervals for the coefficients</w:t>
      </w:r>
      <w:r w:rsidR="00097963">
        <w:t>, the F stat and F critical values for these two separate models</w:t>
      </w:r>
      <w:r>
        <w:t xml:space="preserve"> were as follows:</w:t>
      </w:r>
    </w:p>
    <w:p w14:paraId="64A956EC" w14:textId="5351C448" w:rsidR="00061CB9" w:rsidRDefault="00061CB9" w:rsidP="00061CB9">
      <w:r w:rsidRPr="00DD7556">
        <w:t xml:space="preserve">pct_voted_Biden  </w:t>
      </w:r>
      <w:r w:rsidR="00097963">
        <w:t>C.I.</w:t>
      </w:r>
      <w:r>
        <w:t>(</w:t>
      </w:r>
      <w:r w:rsidRPr="00DD7556">
        <w:t>0.44</w:t>
      </w:r>
      <w:r>
        <w:t>3,</w:t>
      </w:r>
      <w:r w:rsidRPr="00DD7556">
        <w:t xml:space="preserve">  0.495</w:t>
      </w:r>
      <w:r>
        <w:t>)</w:t>
      </w:r>
      <w:r w:rsidR="00097963">
        <w:t>, F stat</w:t>
      </w:r>
      <w:r w:rsidR="008D08F7">
        <w:t xml:space="preserve"> = 1216,</w:t>
      </w:r>
      <w:r>
        <w:t xml:space="preserve">  </w:t>
      </w:r>
      <w:r w:rsidR="008D08F7">
        <w:t>F critical</w:t>
      </w:r>
      <w:r w:rsidRPr="002A58DD">
        <w:t xml:space="preserve"> &lt; 2.2e-16</w:t>
      </w:r>
    </w:p>
    <w:p w14:paraId="4F787952" w14:textId="0996CF99" w:rsidR="00061CB9" w:rsidRDefault="00061CB9" w:rsidP="00061CB9">
      <w:r w:rsidRPr="00E376F8">
        <w:t xml:space="preserve">pct_adult_seniors </w:t>
      </w:r>
      <w:r>
        <w:t>(</w:t>
      </w:r>
      <w:r w:rsidRPr="00E376F8">
        <w:t>-0.34</w:t>
      </w:r>
      <w:r>
        <w:t>2,</w:t>
      </w:r>
      <w:r w:rsidRPr="00E376F8">
        <w:t xml:space="preserve"> -0.161</w:t>
      </w:r>
      <w:r>
        <w:t>)</w:t>
      </w:r>
      <w:r w:rsidR="008D08F7">
        <w:t>,</w:t>
      </w:r>
      <w:r>
        <w:t xml:space="preserve"> </w:t>
      </w:r>
      <w:r w:rsidR="008D08F7">
        <w:t>F stat = 29.8,  F critical</w:t>
      </w:r>
      <w:r w:rsidR="008D08F7" w:rsidRPr="002A58DD">
        <w:t xml:space="preserve"> &lt; </w:t>
      </w:r>
      <w:r w:rsidRPr="002A58DD">
        <w:t>5.171e-08</w:t>
      </w:r>
    </w:p>
    <w:p w14:paraId="5BD3139B" w14:textId="77777777" w:rsidR="00061CB9" w:rsidRDefault="00061CB9" w:rsidP="00061CB9">
      <w:pPr>
        <w:ind w:firstLine="0"/>
      </w:pPr>
    </w:p>
    <w:p w14:paraId="4BA412D3" w14:textId="297339EC" w:rsidR="00061CB9" w:rsidRDefault="00061CB9" w:rsidP="00061CB9">
      <w:pPr>
        <w:ind w:firstLine="0"/>
      </w:pPr>
      <w:r>
        <w:t>While e</w:t>
      </w:r>
      <w:r w:rsidR="008D08F7">
        <w:t>ach</w:t>
      </w:r>
      <w:r>
        <w:t xml:space="preserve"> model does show a significant linear relationship, the R</w:t>
      </w:r>
      <w:r w:rsidRPr="00D30FBC">
        <w:rPr>
          <w:vertAlign w:val="superscript"/>
        </w:rPr>
        <w:t>2</w:t>
      </w:r>
      <w:r>
        <w:t xml:space="preserve"> values of each model are very low (.28 &amp; .10 respectively) and thus we know these models only explain a small portion of the variation in vaccination rates. </w:t>
      </w:r>
    </w:p>
    <w:p w14:paraId="7073099B" w14:textId="77777777" w:rsidR="00061CB9" w:rsidRDefault="00061CB9" w:rsidP="00061CB9">
      <w:pPr>
        <w:ind w:firstLine="0"/>
      </w:pPr>
    </w:p>
    <w:p w14:paraId="0844812A" w14:textId="2974AAC7" w:rsidR="00061CB9" w:rsidRDefault="00061CB9" w:rsidP="00061CB9">
      <w:pPr>
        <w:ind w:firstLine="0"/>
      </w:pPr>
      <w:r>
        <w:t>The first of these models shows</w:t>
      </w:r>
      <w:r w:rsidR="00DA00BD">
        <w:t>,</w:t>
      </w:r>
      <w:r>
        <w:t xml:space="preserve"> with 95% confidence</w:t>
      </w:r>
      <w:r w:rsidR="00DA00BD">
        <w:t>,</w:t>
      </w:r>
      <w:r>
        <w:t xml:space="preserve"> that every increase of 1% of Biden voters in the voting population correlates to a</w:t>
      </w:r>
      <w:r w:rsidR="00DA00BD">
        <w:t>n</w:t>
      </w:r>
      <w:r>
        <w:t xml:space="preserve"> increase </w:t>
      </w:r>
      <w:r w:rsidR="00DA00BD">
        <w:t>i</w:t>
      </w:r>
      <w:r>
        <w:t>n percent of vaccination rates in an adult population of between .443 and .495. This is a larger effect than poll data on vaccine hesitancy would lead us to believe. However, it is important to keep in mind that, as previously stated,  voting behavior does not fully explain the variation in vaccine rates.</w:t>
      </w:r>
    </w:p>
    <w:p w14:paraId="471BD37E" w14:textId="77777777" w:rsidR="00061CB9" w:rsidRDefault="00061CB9" w:rsidP="00061CB9">
      <w:pPr>
        <w:ind w:firstLine="0"/>
      </w:pPr>
    </w:p>
    <w:p w14:paraId="31922841" w14:textId="500B447E" w:rsidR="00061CB9" w:rsidRDefault="00061CB9" w:rsidP="00A07967">
      <w:pPr>
        <w:ind w:firstLine="0"/>
      </w:pPr>
      <w:r>
        <w:t>It is to be expected that the explanatory value of percent of seniors along would be low since seniors only make up 21.7% of the adult population in our data set. The surprising result here is that the coefficient for percent of seniors is negative. This result shows</w:t>
      </w:r>
      <w:r w:rsidR="00DA00BD">
        <w:t>,</w:t>
      </w:r>
      <w:r>
        <w:t xml:space="preserve"> with 95% confidence</w:t>
      </w:r>
      <w:r w:rsidR="00DA00BD">
        <w:t>,</w:t>
      </w:r>
      <w:r>
        <w:t xml:space="preserve"> that every increase of 1% of seniors in the adult population correlates to a decrease </w:t>
      </w:r>
      <w:r w:rsidR="00DA00BD">
        <w:t>i</w:t>
      </w:r>
      <w:r>
        <w:t>n percent of vaccination rates in an adult population of between .161 and .342.</w:t>
      </w:r>
    </w:p>
    <w:p w14:paraId="703A6F66" w14:textId="4F1F1436" w:rsidR="00454931" w:rsidRDefault="00CD6A69" w:rsidP="00454931">
      <w:pPr>
        <w:pStyle w:val="Heading1"/>
      </w:pPr>
      <w:r>
        <w:lastRenderedPageBreak/>
        <w:t>Mo</w:t>
      </w:r>
      <w:r w:rsidR="00F3439D">
        <w:t xml:space="preserve">del Summary: </w:t>
      </w:r>
      <w:r w:rsidR="000446C4">
        <w:t>Explaining Vaccinations with Percent of Seniors</w:t>
      </w:r>
      <w:r w:rsidR="00541FFB">
        <w:t xml:space="preserve"> and Votes for Biden</w:t>
      </w:r>
    </w:p>
    <w:p w14:paraId="09124B4A" w14:textId="644C4BD2" w:rsidR="00336B9F" w:rsidRDefault="00500191" w:rsidP="00336B9F">
      <w:pPr>
        <w:ind w:firstLine="0"/>
      </w:pPr>
      <w:r>
        <w:t xml:space="preserve">Given that each of the two factors considered has a significant linear relationship to the outcome, </w:t>
      </w:r>
      <w:r w:rsidR="001C6A19">
        <w:t xml:space="preserve">it seems appropriate to combine them into one model. </w:t>
      </w:r>
      <w:r w:rsidR="00404D42">
        <w:t xml:space="preserve">The model using both percent of seniors and percent of </w:t>
      </w:r>
      <w:r w:rsidR="006D4512">
        <w:t xml:space="preserve">votes for Biden and the interaction of these </w:t>
      </w:r>
      <w:r w:rsidR="00FD6D73">
        <w:t>(see</w:t>
      </w:r>
      <w:r w:rsidR="00B14958">
        <w:t xml:space="preserve"> Figure 13</w:t>
      </w:r>
      <w:r w:rsidR="00FD6D73">
        <w:t xml:space="preserve">) </w:t>
      </w:r>
      <w:r w:rsidR="006D4512">
        <w:t xml:space="preserve">does the best job of explaining </w:t>
      </w:r>
      <w:r w:rsidR="00730E1A">
        <w:t xml:space="preserve">the variation in vaccine rates. However, even that model </w:t>
      </w:r>
      <w:r w:rsidR="00336B9F">
        <w:t>had an R</w:t>
      </w:r>
      <w:r w:rsidR="00336B9F" w:rsidRPr="00CB074C">
        <w:rPr>
          <w:vertAlign w:val="superscript"/>
        </w:rPr>
        <w:t>2</w:t>
      </w:r>
      <w:r w:rsidR="00336B9F">
        <w:t xml:space="preserve"> and adjusted R</w:t>
      </w:r>
      <w:r w:rsidR="00336B9F" w:rsidRPr="00873F81">
        <w:rPr>
          <w:vertAlign w:val="superscript"/>
        </w:rPr>
        <w:t xml:space="preserve">2 </w:t>
      </w:r>
      <w:r w:rsidR="00336B9F">
        <w:t>value of 0.29. This means that only 29% of the variation in adult vaccine percentage is explained by variation in percent of votes for Biden, percent of senior adults, and the interaction between these factors</w:t>
      </w:r>
      <w:r w:rsidR="004B6660">
        <w:t xml:space="preserve"> in a linear model</w:t>
      </w:r>
      <w:r w:rsidR="00336B9F">
        <w:t xml:space="preserve">. </w:t>
      </w:r>
    </w:p>
    <w:p w14:paraId="2E352B48" w14:textId="77777777" w:rsidR="00336B9F" w:rsidRDefault="00336B9F" w:rsidP="00336B9F">
      <w:pPr>
        <w:ind w:firstLine="0"/>
      </w:pPr>
    </w:p>
    <w:p w14:paraId="0F0F29A0" w14:textId="035E79C6" w:rsidR="00336B9F" w:rsidRDefault="00403459" w:rsidP="00336B9F">
      <w:pPr>
        <w:ind w:firstLine="0"/>
      </w:pPr>
      <w:r>
        <w:t xml:space="preserve">That linear model is: </w:t>
      </w:r>
    </w:p>
    <w:p w14:paraId="347F3BD0" w14:textId="77777777" w:rsidR="00D23EAB" w:rsidRDefault="00D23EAB" w:rsidP="00D23EAB">
      <w:pPr>
        <w:ind w:left="720" w:firstLine="0"/>
      </w:pPr>
      <w:r>
        <w:t>Adult Vaccination Percent = 39.83 + (-.09)(Percent of Seniors) + (.29)(Percentage of Votes for Biden) + (.008)(Percent of Seniors)(Percentage of Votes for Biden)</w:t>
      </w:r>
    </w:p>
    <w:p w14:paraId="4DA33AE9" w14:textId="77777777" w:rsidR="007660A3" w:rsidRDefault="007660A3" w:rsidP="007660A3">
      <w:pPr>
        <w:ind w:firstLine="0"/>
      </w:pPr>
    </w:p>
    <w:p w14:paraId="2D2CF56B" w14:textId="6D472BD6" w:rsidR="00F870E3" w:rsidRDefault="00115503" w:rsidP="002B74D8">
      <w:pPr>
        <w:pStyle w:val="Heading2"/>
      </w:pPr>
      <w:r>
        <w:t>Other Model Data</w:t>
      </w:r>
    </w:p>
    <w:p w14:paraId="7014E57E" w14:textId="072789E2" w:rsidR="007660A3" w:rsidRDefault="007660A3" w:rsidP="007660A3">
      <w:pPr>
        <w:ind w:firstLine="0"/>
        <w:rPr>
          <w:rFonts w:cstheme="minorHAnsi"/>
        </w:rPr>
      </w:pPr>
      <w:r>
        <w:rPr>
          <w:rFonts w:cstheme="minorHAnsi"/>
        </w:rPr>
        <w:t>F stat = 421.5</w:t>
      </w:r>
      <w:r w:rsidR="00EE1BAB">
        <w:rPr>
          <w:rFonts w:cstheme="minorHAnsi"/>
        </w:rPr>
        <w:t>, F</w:t>
      </w:r>
      <w:r w:rsidR="00127817">
        <w:rPr>
          <w:rFonts w:cstheme="minorHAnsi"/>
        </w:rPr>
        <w:t xml:space="preserve"> critical &lt; 2.2E-16; </w:t>
      </w:r>
      <w:r w:rsidR="004C37DF">
        <w:rPr>
          <w:rFonts w:cstheme="minorHAnsi"/>
        </w:rPr>
        <w:t xml:space="preserve">F </w:t>
      </w:r>
      <w:r w:rsidR="00B00321">
        <w:rPr>
          <w:rFonts w:cstheme="minorHAnsi"/>
        </w:rPr>
        <w:t xml:space="preserve">stat </w:t>
      </w:r>
      <w:r w:rsidR="004C37DF">
        <w:rPr>
          <w:rFonts w:cstheme="minorHAnsi"/>
        </w:rPr>
        <w:t>&gt;&gt;</w:t>
      </w:r>
      <w:r w:rsidR="00B00321">
        <w:rPr>
          <w:rFonts w:cstheme="minorHAnsi"/>
        </w:rPr>
        <w:t xml:space="preserve"> F critical</w:t>
      </w:r>
      <w:r w:rsidR="0056409D">
        <w:rPr>
          <w:rFonts w:cstheme="minorHAnsi"/>
        </w:rPr>
        <w:t>:</w:t>
      </w:r>
      <w:r w:rsidR="00B00321">
        <w:rPr>
          <w:rFonts w:cstheme="minorHAnsi"/>
        </w:rPr>
        <w:t xml:space="preserve"> thus</w:t>
      </w:r>
      <w:r w:rsidR="009C436B">
        <w:rPr>
          <w:rFonts w:cstheme="minorHAnsi"/>
        </w:rPr>
        <w:t xml:space="preserve"> the model is useful</w:t>
      </w:r>
      <w:r w:rsidR="00DC2AFC">
        <w:rPr>
          <w:rFonts w:cstheme="minorHAnsi"/>
        </w:rPr>
        <w:t>.</w:t>
      </w:r>
    </w:p>
    <w:p w14:paraId="4E64120A" w14:textId="53B81EE2" w:rsidR="007660A3" w:rsidRDefault="00304440" w:rsidP="007660A3">
      <w:pPr>
        <w:ind w:firstLine="0"/>
      </w:pPr>
      <w:r>
        <w:t xml:space="preserve">Collinearity between Percentage of Votes for Biden and Percent of Seniors </w:t>
      </w:r>
      <w:r w:rsidR="001E6A20">
        <w:t>=</w:t>
      </w:r>
      <w:r w:rsidR="008644E9">
        <w:t xml:space="preserve"> </w:t>
      </w:r>
      <w:r w:rsidR="001E6A20">
        <w:t xml:space="preserve"> </w:t>
      </w:r>
      <w:r w:rsidR="001E6A20" w:rsidRPr="008644E9">
        <w:rPr>
          <w:sz w:val="28"/>
          <w:szCs w:val="28"/>
        </w:rPr>
        <w:t>-</w:t>
      </w:r>
      <w:r w:rsidR="001E6A20">
        <w:t>.313</w:t>
      </w:r>
      <w:r w:rsidR="00E07990">
        <w:t xml:space="preserve">; </w:t>
      </w:r>
      <w:r w:rsidR="00D210DF">
        <w:t>Collinearity exists but not at a level that is problematic for the model’s vali</w:t>
      </w:r>
      <w:r w:rsidR="001D3080">
        <w:t>dity.</w:t>
      </w:r>
    </w:p>
    <w:p w14:paraId="1C221ED3" w14:textId="77777777" w:rsidR="00403459" w:rsidRDefault="00403459" w:rsidP="00336B9F">
      <w:pPr>
        <w:ind w:firstLine="0"/>
      </w:pPr>
    </w:p>
    <w:p w14:paraId="2A1545EC" w14:textId="77777777" w:rsidR="004D13C0" w:rsidRDefault="004D13C0">
      <w:pPr>
        <w:rPr>
          <w:rFonts w:asciiTheme="majorHAnsi" w:eastAsiaTheme="majorEastAsia" w:hAnsiTheme="majorHAnsi" w:cstheme="majorBidi"/>
          <w:b/>
          <w:bCs/>
        </w:rPr>
      </w:pPr>
      <w:r>
        <w:br w:type="page"/>
      </w:r>
    </w:p>
    <w:p w14:paraId="2BD7F239" w14:textId="37FE1917" w:rsidR="00512905" w:rsidRDefault="00174AC1" w:rsidP="00C14177">
      <w:pPr>
        <w:pStyle w:val="Heading2"/>
      </w:pPr>
      <w:r>
        <w:lastRenderedPageBreak/>
        <w:t>Hypothesis Test</w:t>
      </w:r>
    </w:p>
    <w:p w14:paraId="4B73D6B8" w14:textId="7121B594" w:rsidR="00174AC1" w:rsidRDefault="00174AC1" w:rsidP="002238AE">
      <w:pPr>
        <w:ind w:firstLine="0"/>
      </w:pPr>
      <w:r>
        <w:t xml:space="preserve">Ho: </w:t>
      </w:r>
      <w:r>
        <w:rPr>
          <w:rFonts w:cstheme="minorHAnsi"/>
        </w:rPr>
        <w:t>β</w:t>
      </w:r>
      <w:r w:rsidR="00815800" w:rsidRPr="00815800">
        <w:rPr>
          <w:rFonts w:cstheme="minorHAnsi"/>
          <w:vertAlign w:val="subscript"/>
        </w:rPr>
        <w:t>seniors</w:t>
      </w:r>
      <w:r w:rsidR="0007391A">
        <w:rPr>
          <w:rFonts w:cstheme="minorHAnsi"/>
        </w:rPr>
        <w:t xml:space="preserve"> = β</w:t>
      </w:r>
      <w:r w:rsidR="00815800" w:rsidRPr="00815800">
        <w:rPr>
          <w:rFonts w:cstheme="minorHAnsi"/>
          <w:vertAlign w:val="subscript"/>
        </w:rPr>
        <w:t>votes</w:t>
      </w:r>
      <w:r w:rsidR="00900C34">
        <w:rPr>
          <w:rFonts w:cstheme="minorHAnsi"/>
        </w:rPr>
        <w:t xml:space="preserve"> = β</w:t>
      </w:r>
      <w:r w:rsidR="00815800" w:rsidRPr="00815800">
        <w:rPr>
          <w:rFonts w:cstheme="minorHAnsi"/>
          <w:vertAlign w:val="subscript"/>
        </w:rPr>
        <w:t>seniors*votes</w:t>
      </w:r>
      <w:r w:rsidRPr="00815800">
        <w:rPr>
          <w:vertAlign w:val="subscript"/>
        </w:rPr>
        <w:t xml:space="preserve"> </w:t>
      </w:r>
      <w:r>
        <w:t>= 0</w:t>
      </w:r>
      <w:r w:rsidR="00683302">
        <w:t>;</w:t>
      </w:r>
      <w:r w:rsidR="00180798">
        <w:t xml:space="preserve"> </w:t>
      </w:r>
      <w:r w:rsidR="007A1988">
        <w:t>All model terms (p</w:t>
      </w:r>
      <w:r w:rsidR="00B96D9D">
        <w:rPr>
          <w:rFonts w:cstheme="minorHAnsi"/>
        </w:rPr>
        <w:t>ercentage of seniors</w:t>
      </w:r>
      <w:r w:rsidR="0007391A">
        <w:rPr>
          <w:rFonts w:cstheme="minorHAnsi"/>
        </w:rPr>
        <w:t xml:space="preserve">, </w:t>
      </w:r>
      <w:r w:rsidR="00D23EAB">
        <w:rPr>
          <w:rFonts w:cstheme="minorHAnsi"/>
        </w:rPr>
        <w:t xml:space="preserve"> percentage of </w:t>
      </w:r>
      <w:r w:rsidR="00FD6D73">
        <w:rPr>
          <w:rFonts w:cstheme="minorHAnsi"/>
        </w:rPr>
        <w:t xml:space="preserve">votes for Biden </w:t>
      </w:r>
      <w:r w:rsidR="00B96D9D">
        <w:rPr>
          <w:rFonts w:cstheme="minorHAnsi"/>
        </w:rPr>
        <w:t>in a</w:t>
      </w:r>
      <w:r w:rsidR="00FD6D73">
        <w:rPr>
          <w:rFonts w:cstheme="minorHAnsi"/>
        </w:rPr>
        <w:t>n adult</w:t>
      </w:r>
      <w:r w:rsidR="00B96D9D">
        <w:rPr>
          <w:rFonts w:cstheme="minorHAnsi"/>
        </w:rPr>
        <w:t xml:space="preserve"> population</w:t>
      </w:r>
      <w:r w:rsidR="00900C34">
        <w:rPr>
          <w:rFonts w:cstheme="minorHAnsi"/>
        </w:rPr>
        <w:t>, and the interaction between these</w:t>
      </w:r>
      <w:r w:rsidR="007A1988">
        <w:rPr>
          <w:rFonts w:cstheme="minorHAnsi"/>
        </w:rPr>
        <w:t>) are</w:t>
      </w:r>
      <w:r w:rsidR="004C2A72">
        <w:rPr>
          <w:rFonts w:cstheme="minorHAnsi"/>
        </w:rPr>
        <w:t xml:space="preserve"> unimportant</w:t>
      </w:r>
      <w:r w:rsidR="007A1988">
        <w:rPr>
          <w:rFonts w:cstheme="minorHAnsi"/>
        </w:rPr>
        <w:t xml:space="preserve"> </w:t>
      </w:r>
      <w:r w:rsidR="00683302">
        <w:rPr>
          <w:rFonts w:cstheme="minorHAnsi"/>
        </w:rPr>
        <w:t>for explaining adult vaccination rates</w:t>
      </w:r>
      <w:r w:rsidR="004A1079">
        <w:rPr>
          <w:rFonts w:cstheme="minorHAnsi"/>
        </w:rPr>
        <w:t xml:space="preserve"> in a linear</w:t>
      </w:r>
      <w:r w:rsidR="00A37F77">
        <w:rPr>
          <w:rFonts w:cstheme="minorHAnsi"/>
        </w:rPr>
        <w:t xml:space="preserve"> model</w:t>
      </w:r>
      <w:r w:rsidR="00683302">
        <w:rPr>
          <w:rFonts w:cstheme="minorHAnsi"/>
        </w:rPr>
        <w:t>.</w:t>
      </w:r>
    </w:p>
    <w:p w14:paraId="32B7C833" w14:textId="6C0C2333" w:rsidR="00683302" w:rsidRDefault="00E4185C" w:rsidP="00683302">
      <w:pPr>
        <w:ind w:firstLine="0"/>
      </w:pPr>
      <w:r>
        <w:t xml:space="preserve">Ha: </w:t>
      </w:r>
      <w:r w:rsidR="006F4EB4">
        <w:t xml:space="preserve">At least one </w:t>
      </w:r>
      <w:r w:rsidR="00815800">
        <w:rPr>
          <w:rFonts w:cstheme="minorHAnsi"/>
        </w:rPr>
        <w:t>β</w:t>
      </w:r>
      <w:r w:rsidR="006F4EB4">
        <w:rPr>
          <w:rFonts w:cstheme="minorHAnsi"/>
          <w:vertAlign w:val="subscript"/>
        </w:rPr>
        <w:t xml:space="preserve">i </w:t>
      </w:r>
      <w:r w:rsidR="006F4EB4">
        <w:rPr>
          <w:rFonts w:cstheme="minorHAnsi"/>
        </w:rPr>
        <w:t>≠</w:t>
      </w:r>
      <w:r w:rsidR="006F4EB4">
        <w:t xml:space="preserve"> </w:t>
      </w:r>
      <w:r w:rsidR="00815800">
        <w:t xml:space="preserve">0, </w:t>
      </w:r>
      <w:r w:rsidR="004D13C0">
        <w:t xml:space="preserve">At least one </w:t>
      </w:r>
      <w:r w:rsidR="00683302">
        <w:t>model terms (p</w:t>
      </w:r>
      <w:r w:rsidR="00683302">
        <w:rPr>
          <w:rFonts w:cstheme="minorHAnsi"/>
        </w:rPr>
        <w:t xml:space="preserve">ercentage of seniors,  percentage of votes for Biden in an adult population, </w:t>
      </w:r>
      <w:r w:rsidR="004A1079">
        <w:rPr>
          <w:rFonts w:cstheme="minorHAnsi"/>
        </w:rPr>
        <w:t>or</w:t>
      </w:r>
      <w:r w:rsidR="00683302">
        <w:rPr>
          <w:rFonts w:cstheme="minorHAnsi"/>
        </w:rPr>
        <w:t xml:space="preserve"> the interaction between these) are useful for explaining adult vaccination rates</w:t>
      </w:r>
      <w:r w:rsidR="00A37F77">
        <w:rPr>
          <w:rFonts w:cstheme="minorHAnsi"/>
        </w:rPr>
        <w:t xml:space="preserve"> in a linear model</w:t>
      </w:r>
      <w:r w:rsidR="00683302">
        <w:rPr>
          <w:rFonts w:cstheme="minorHAnsi"/>
        </w:rPr>
        <w:t>.</w:t>
      </w:r>
    </w:p>
    <w:p w14:paraId="33C3B18C" w14:textId="77777777" w:rsidR="00B95440" w:rsidRDefault="00B95440" w:rsidP="00E2515F">
      <w:pPr>
        <w:ind w:firstLine="0"/>
        <w:rPr>
          <w:rFonts w:cstheme="minorHAnsi"/>
        </w:rPr>
      </w:pPr>
    </w:p>
    <w:p w14:paraId="749EFB2C" w14:textId="7F65A2BF" w:rsidR="00E2663A" w:rsidRDefault="00BC44F3" w:rsidP="008E1199">
      <w:pPr>
        <w:ind w:firstLine="0"/>
        <w:rPr>
          <w:rFonts w:cstheme="minorHAnsi"/>
        </w:rPr>
      </w:pPr>
      <w:r>
        <w:rPr>
          <w:rFonts w:cstheme="minorHAnsi"/>
        </w:rPr>
        <w:t xml:space="preserve">Because </w:t>
      </w:r>
      <w:r w:rsidR="006C1F99">
        <w:rPr>
          <w:rFonts w:cstheme="minorHAnsi"/>
        </w:rPr>
        <w:t xml:space="preserve">α (.05) far exceeds </w:t>
      </w:r>
      <w:r w:rsidR="00D52426">
        <w:rPr>
          <w:rFonts w:cstheme="minorHAnsi"/>
        </w:rPr>
        <w:t>the observed significance level (</w:t>
      </w:r>
      <w:r w:rsidR="006C1F99">
        <w:rPr>
          <w:rFonts w:cstheme="minorHAnsi"/>
        </w:rPr>
        <w:t xml:space="preserve">p </w:t>
      </w:r>
      <w:r w:rsidR="00BE7E42">
        <w:rPr>
          <w:rFonts w:cstheme="minorHAnsi"/>
        </w:rPr>
        <w:t>&lt;2e</w:t>
      </w:r>
      <w:r w:rsidR="00D52426">
        <w:rPr>
          <w:rFonts w:cstheme="minorHAnsi"/>
        </w:rPr>
        <w:t xml:space="preserve">-16), </w:t>
      </w:r>
      <w:r w:rsidR="00492548">
        <w:rPr>
          <w:rFonts w:cstheme="minorHAnsi"/>
        </w:rPr>
        <w:t xml:space="preserve">the data provided strong evidence that at least one of the model coefficients </w:t>
      </w:r>
      <w:r w:rsidR="007A5A12">
        <w:rPr>
          <w:rFonts w:cstheme="minorHAnsi"/>
        </w:rPr>
        <w:t>is non-zero</w:t>
      </w:r>
      <w:r w:rsidR="00D02AF8">
        <w:rPr>
          <w:rFonts w:cstheme="minorHAnsi"/>
        </w:rPr>
        <w:t xml:space="preserve">. Therefore, </w:t>
      </w:r>
      <w:r w:rsidR="00190BC9">
        <w:rPr>
          <w:rFonts w:cstheme="minorHAnsi"/>
        </w:rPr>
        <w:t>we reject the null hypothesis</w:t>
      </w:r>
      <w:r w:rsidR="00CB1199">
        <w:rPr>
          <w:rFonts w:cstheme="minorHAnsi"/>
        </w:rPr>
        <w:t xml:space="preserve">. </w:t>
      </w:r>
      <w:r w:rsidR="007A5A12">
        <w:rPr>
          <w:rFonts w:cstheme="minorHAnsi"/>
        </w:rPr>
        <w:t xml:space="preserve"> </w:t>
      </w:r>
      <w:r w:rsidR="00CB1199">
        <w:rPr>
          <w:rFonts w:cstheme="minorHAnsi"/>
        </w:rPr>
        <w:t>T</w:t>
      </w:r>
      <w:r w:rsidR="007A5A12">
        <w:rPr>
          <w:rFonts w:cstheme="minorHAnsi"/>
        </w:rPr>
        <w:t xml:space="preserve">he overall model appears to be statistically </w:t>
      </w:r>
      <w:r w:rsidR="00F15908">
        <w:rPr>
          <w:rFonts w:cstheme="minorHAnsi"/>
        </w:rPr>
        <w:t>useful for explaining vaccination rates</w:t>
      </w:r>
      <w:r w:rsidR="00190BC9">
        <w:rPr>
          <w:rFonts w:cstheme="minorHAnsi"/>
        </w:rPr>
        <w:t>.</w:t>
      </w:r>
    </w:p>
    <w:p w14:paraId="1DD2FEEA" w14:textId="77777777" w:rsidR="00190BC9" w:rsidRDefault="00190BC9" w:rsidP="008E1199">
      <w:pPr>
        <w:ind w:firstLine="0"/>
        <w:rPr>
          <w:rFonts w:cstheme="minorHAnsi"/>
        </w:rPr>
      </w:pPr>
    </w:p>
    <w:p w14:paraId="75DD6A98" w14:textId="77777777" w:rsidR="000D23EC" w:rsidRDefault="000D23EC">
      <w:pPr>
        <w:rPr>
          <w:rFonts w:asciiTheme="majorHAnsi" w:eastAsiaTheme="majorEastAsia" w:hAnsiTheme="majorHAnsi" w:cstheme="majorBidi"/>
          <w:b/>
          <w:bCs/>
        </w:rPr>
      </w:pPr>
      <w:r>
        <w:br w:type="page"/>
      </w:r>
    </w:p>
    <w:p w14:paraId="1216BCB3" w14:textId="7EDE328D" w:rsidR="00E2663A" w:rsidRDefault="00E2663A" w:rsidP="00AA2816">
      <w:pPr>
        <w:pStyle w:val="Heading1"/>
      </w:pPr>
      <w:r>
        <w:lastRenderedPageBreak/>
        <w:t>Conclusion</w:t>
      </w:r>
    </w:p>
    <w:p w14:paraId="07D24222" w14:textId="204F2933" w:rsidR="002C20FE" w:rsidRDefault="002C20FE" w:rsidP="002C20FE">
      <w:pPr>
        <w:ind w:firstLine="0"/>
        <w:rPr>
          <w:rFonts w:cstheme="minorHAnsi"/>
        </w:rPr>
      </w:pPr>
      <w:r>
        <w:t xml:space="preserve">The </w:t>
      </w:r>
      <w:r w:rsidR="00D02AF8">
        <w:t xml:space="preserve">linear </w:t>
      </w:r>
      <w:r>
        <w:t>model</w:t>
      </w:r>
      <w:r w:rsidR="00A937CA">
        <w:t xml:space="preserve"> e</w:t>
      </w:r>
      <w:r>
        <w:t xml:space="preserve">xplaining </w:t>
      </w:r>
      <w:r w:rsidR="00A937CA">
        <w:t>v</w:t>
      </w:r>
      <w:r>
        <w:t xml:space="preserve">accinations with </w:t>
      </w:r>
      <w:r w:rsidR="00A937CA">
        <w:t>p</w:t>
      </w:r>
      <w:r>
        <w:t xml:space="preserve">ercent of </w:t>
      </w:r>
      <w:r w:rsidR="00A937CA">
        <w:t>s</w:t>
      </w:r>
      <w:r>
        <w:t xml:space="preserve">eniors and </w:t>
      </w:r>
      <w:r w:rsidR="00A937CA">
        <w:t>v</w:t>
      </w:r>
      <w:r>
        <w:t>otes for Biden</w:t>
      </w:r>
      <w:r w:rsidR="00A937CA">
        <w:t>, and the interaction of those factors</w:t>
      </w:r>
      <w:r w:rsidR="00C85299">
        <w:t xml:space="preserve">, is the best of the three models </w:t>
      </w:r>
      <w:r w:rsidR="00D02AF8">
        <w:t>presented (</w:t>
      </w:r>
      <w:r w:rsidR="00C85299">
        <w:t>based on R</w:t>
      </w:r>
      <w:r w:rsidR="00C85299" w:rsidRPr="00C85299">
        <w:rPr>
          <w:vertAlign w:val="superscript"/>
        </w:rPr>
        <w:t>2</w:t>
      </w:r>
      <w:r w:rsidR="00C85299">
        <w:t xml:space="preserve"> and adjusted R</w:t>
      </w:r>
      <w:r w:rsidR="00C85299" w:rsidRPr="00C85299">
        <w:rPr>
          <w:vertAlign w:val="superscript"/>
        </w:rPr>
        <w:t>2</w:t>
      </w:r>
      <w:r w:rsidR="00D02AF8" w:rsidRPr="00D02AF8">
        <w:t>)</w:t>
      </w:r>
      <w:r w:rsidR="00C85299">
        <w:t xml:space="preserve">. </w:t>
      </w:r>
      <w:r>
        <w:rPr>
          <w:rFonts w:cstheme="minorHAnsi"/>
        </w:rPr>
        <w:t xml:space="preserve"> </w:t>
      </w:r>
      <w:r w:rsidR="00C85299">
        <w:rPr>
          <w:rFonts w:cstheme="minorHAnsi"/>
        </w:rPr>
        <w:t xml:space="preserve">However, the variation </w:t>
      </w:r>
      <w:r w:rsidR="00A35D23">
        <w:rPr>
          <w:rFonts w:cstheme="minorHAnsi"/>
        </w:rPr>
        <w:t xml:space="preserve">in the factors only explains 29% of the variation in vaccination rates in a linear fashion. </w:t>
      </w:r>
    </w:p>
    <w:p w14:paraId="5BC09EDC" w14:textId="77777777" w:rsidR="002C20FE" w:rsidRDefault="002C20FE" w:rsidP="00E2663A">
      <w:pPr>
        <w:ind w:firstLine="0"/>
      </w:pPr>
    </w:p>
    <w:p w14:paraId="6195A76E" w14:textId="1EA6E574" w:rsidR="00EB0001" w:rsidRDefault="000E7DCC" w:rsidP="00E2663A">
      <w:pPr>
        <w:ind w:firstLine="0"/>
        <w:rPr>
          <w:rFonts w:cstheme="minorHAnsi"/>
        </w:rPr>
      </w:pPr>
      <w:r>
        <w:rPr>
          <w:rFonts w:cstheme="minorHAnsi"/>
        </w:rPr>
        <w:t>It</w:t>
      </w:r>
      <w:r w:rsidR="007C6057">
        <w:rPr>
          <w:rFonts w:cstheme="minorHAnsi"/>
        </w:rPr>
        <w:t xml:space="preserve"> is possible that a </w:t>
      </w:r>
      <w:r w:rsidR="00AA2816">
        <w:rPr>
          <w:rFonts w:cstheme="minorHAnsi"/>
        </w:rPr>
        <w:t>different</w:t>
      </w:r>
      <w:r w:rsidR="007C6057">
        <w:rPr>
          <w:rFonts w:cstheme="minorHAnsi"/>
        </w:rPr>
        <w:t xml:space="preserve"> model might reveal </w:t>
      </w:r>
      <w:r w:rsidR="003534D4">
        <w:rPr>
          <w:rFonts w:cstheme="minorHAnsi"/>
        </w:rPr>
        <w:t xml:space="preserve">a </w:t>
      </w:r>
      <w:r w:rsidR="00A37F77">
        <w:rPr>
          <w:rFonts w:cstheme="minorHAnsi"/>
        </w:rPr>
        <w:t xml:space="preserve">stronger </w:t>
      </w:r>
      <w:r w:rsidR="003534D4">
        <w:rPr>
          <w:rFonts w:cstheme="minorHAnsi"/>
        </w:rPr>
        <w:t xml:space="preserve">relationship </w:t>
      </w:r>
      <w:r w:rsidR="006C653D">
        <w:rPr>
          <w:rFonts w:cstheme="minorHAnsi"/>
        </w:rPr>
        <w:t xml:space="preserve">between these factors and vaccination rates </w:t>
      </w:r>
      <w:r w:rsidR="003534D4">
        <w:rPr>
          <w:rFonts w:cstheme="minorHAnsi"/>
        </w:rPr>
        <w:t>that is significant but non-linear.</w:t>
      </w:r>
      <w:r w:rsidR="00AA2816">
        <w:rPr>
          <w:rFonts w:cstheme="minorHAnsi"/>
        </w:rPr>
        <w:t xml:space="preserve"> This study does not explore other such models.</w:t>
      </w:r>
      <w:r>
        <w:rPr>
          <w:rFonts w:cstheme="minorHAnsi"/>
        </w:rPr>
        <w:t xml:space="preserve"> This study also doesn’t attempt to uncover </w:t>
      </w:r>
      <w:r w:rsidR="0023562E">
        <w:rPr>
          <w:rFonts w:cstheme="minorHAnsi"/>
        </w:rPr>
        <w:t>other factors that could be added to the</w:t>
      </w:r>
      <w:r w:rsidR="004044E0">
        <w:rPr>
          <w:rFonts w:cstheme="minorHAnsi"/>
        </w:rPr>
        <w:t xml:space="preserve"> linear</w:t>
      </w:r>
      <w:r w:rsidR="0023562E">
        <w:rPr>
          <w:rFonts w:cstheme="minorHAnsi"/>
        </w:rPr>
        <w:t xml:space="preserve"> model to </w:t>
      </w:r>
      <w:r w:rsidR="006C77A4">
        <w:rPr>
          <w:rFonts w:cstheme="minorHAnsi"/>
        </w:rPr>
        <w:t>explain more of the variation in vaccination rates.</w:t>
      </w:r>
    </w:p>
    <w:p w14:paraId="08350598" w14:textId="77777777" w:rsidR="006C653D" w:rsidRDefault="006C653D" w:rsidP="00E2663A">
      <w:pPr>
        <w:ind w:firstLine="0"/>
        <w:rPr>
          <w:rFonts w:cstheme="minorHAnsi"/>
        </w:rPr>
      </w:pPr>
    </w:p>
    <w:p w14:paraId="0BCC4519" w14:textId="03BD632B" w:rsidR="006C653D" w:rsidRDefault="006C653D" w:rsidP="00E2663A">
      <w:pPr>
        <w:ind w:firstLine="0"/>
        <w:rPr>
          <w:rFonts w:cstheme="minorHAnsi"/>
        </w:rPr>
      </w:pPr>
      <w:r>
        <w:rPr>
          <w:rFonts w:cstheme="minorHAnsi"/>
        </w:rPr>
        <w:t xml:space="preserve">The most surprising result is that </w:t>
      </w:r>
      <w:r w:rsidR="004A3E33">
        <w:rPr>
          <w:rFonts w:cstheme="minorHAnsi"/>
        </w:rPr>
        <w:t xml:space="preserve">the correlation between percentage of seniors and vaccination rates was negative whether considered as the only factor or </w:t>
      </w:r>
      <w:r w:rsidR="004044E0">
        <w:rPr>
          <w:rFonts w:cstheme="minorHAnsi"/>
        </w:rPr>
        <w:t>in the multi-</w:t>
      </w:r>
      <w:r w:rsidR="00A37F77">
        <w:rPr>
          <w:rFonts w:cstheme="minorHAnsi"/>
        </w:rPr>
        <w:t>f</w:t>
      </w:r>
      <w:r w:rsidR="004044E0">
        <w:rPr>
          <w:rFonts w:cstheme="minorHAnsi"/>
        </w:rPr>
        <w:t>actor model</w:t>
      </w:r>
      <w:r w:rsidR="00CA3148">
        <w:rPr>
          <w:rFonts w:cstheme="minorHAnsi"/>
        </w:rPr>
        <w:t>. This was not expected based on the polling data</w:t>
      </w:r>
      <w:r w:rsidR="003939B7">
        <w:rPr>
          <w:rFonts w:cstheme="minorHAnsi"/>
        </w:rPr>
        <w:t xml:space="preserve"> or my</w:t>
      </w:r>
      <w:r w:rsidR="00600DC0">
        <w:rPr>
          <w:rFonts w:cstheme="minorHAnsi"/>
        </w:rPr>
        <w:t xml:space="preserve"> own</w:t>
      </w:r>
      <w:r w:rsidR="003939B7">
        <w:rPr>
          <w:rFonts w:cstheme="minorHAnsi"/>
        </w:rPr>
        <w:t xml:space="preserve"> intuition</w:t>
      </w:r>
      <w:r w:rsidR="00CA3148">
        <w:rPr>
          <w:rFonts w:cstheme="minorHAnsi"/>
        </w:rPr>
        <w:t>.</w:t>
      </w:r>
      <w:r w:rsidR="007078AE">
        <w:rPr>
          <w:rFonts w:cstheme="minorHAnsi"/>
        </w:rPr>
        <w:t xml:space="preserve"> Then again, m</w:t>
      </w:r>
      <w:r w:rsidR="009F7EFD">
        <w:rPr>
          <w:rFonts w:cstheme="minorHAnsi"/>
        </w:rPr>
        <w:t xml:space="preserve">aybe this shouldn’t be surprising as there is a large body </w:t>
      </w:r>
      <w:r w:rsidR="00D97E13">
        <w:rPr>
          <w:rFonts w:cstheme="minorHAnsi"/>
        </w:rPr>
        <w:t xml:space="preserve">of </w:t>
      </w:r>
      <w:r w:rsidR="00C96236">
        <w:rPr>
          <w:rFonts w:cstheme="minorHAnsi"/>
        </w:rPr>
        <w:t>evidence pointing to a</w:t>
      </w:r>
      <w:r w:rsidR="007078AE">
        <w:rPr>
          <w:rFonts w:cstheme="minorHAnsi"/>
        </w:rPr>
        <w:t xml:space="preserve"> lack of candor in polls on controversial subjects. </w:t>
      </w:r>
    </w:p>
    <w:p w14:paraId="77E4C66F" w14:textId="77777777" w:rsidR="007D38BF" w:rsidRDefault="007D38BF" w:rsidP="00E2663A">
      <w:pPr>
        <w:ind w:firstLine="0"/>
        <w:rPr>
          <w:rFonts w:cstheme="minorHAnsi"/>
        </w:rPr>
      </w:pPr>
    </w:p>
    <w:p w14:paraId="4FC6621F" w14:textId="77777777" w:rsidR="000D12BF" w:rsidRDefault="000D12BF" w:rsidP="00E2663A">
      <w:pPr>
        <w:ind w:firstLine="0"/>
        <w:rPr>
          <w:rFonts w:cstheme="minorHAnsi"/>
        </w:rPr>
      </w:pPr>
    </w:p>
    <w:p w14:paraId="408B0A4F" w14:textId="77777777" w:rsidR="000D12BF" w:rsidRDefault="000D12BF" w:rsidP="00E2663A">
      <w:pPr>
        <w:ind w:firstLine="0"/>
        <w:rPr>
          <w:rFonts w:cstheme="minorHAnsi"/>
        </w:rPr>
      </w:pPr>
    </w:p>
    <w:p w14:paraId="6BEC9FF9" w14:textId="77777777" w:rsidR="009A15FE" w:rsidRDefault="009A15FE" w:rsidP="008E1199">
      <w:pPr>
        <w:ind w:firstLine="0"/>
      </w:pPr>
    </w:p>
    <w:p w14:paraId="0F8DCEBF" w14:textId="61218347" w:rsidR="009D32B6" w:rsidRDefault="009D32B6" w:rsidP="00E2515F">
      <w:pPr>
        <w:ind w:firstLine="0"/>
        <w:rPr>
          <w:rFonts w:cstheme="minorHAnsi"/>
        </w:rPr>
      </w:pPr>
    </w:p>
    <w:p w14:paraId="2FFC6088" w14:textId="77777777" w:rsidR="00E4185C" w:rsidRDefault="00E4185C" w:rsidP="002238AE">
      <w:pPr>
        <w:ind w:firstLine="0"/>
      </w:pPr>
    </w:p>
    <w:p w14:paraId="7F08CDCD" w14:textId="77777777" w:rsidR="00F56E71" w:rsidRDefault="00F56E71" w:rsidP="002238AE">
      <w:pPr>
        <w:ind w:firstLine="0"/>
      </w:pPr>
    </w:p>
    <w:sdt>
      <w:sdtPr>
        <w:rPr>
          <w:rFonts w:asciiTheme="minorHAnsi" w:eastAsiaTheme="minorEastAsia" w:hAnsiTheme="minorHAnsi" w:cstheme="minorBidi"/>
          <w:b w:val="0"/>
          <w:bCs w:val="0"/>
        </w:rPr>
        <w:id w:val="-2018299257"/>
        <w:docPartObj>
          <w:docPartGallery w:val="Bibliographies"/>
          <w:docPartUnique/>
        </w:docPartObj>
      </w:sdtPr>
      <w:sdtEndPr/>
      <w:sdtContent>
        <w:p w14:paraId="7822BE62" w14:textId="57D5E5B3" w:rsidR="008B7BF3" w:rsidRDefault="008B7BF3">
          <w:pPr>
            <w:pStyle w:val="Heading1"/>
          </w:pPr>
          <w:r>
            <w:t>References</w:t>
          </w:r>
        </w:p>
        <w:sdt>
          <w:sdtPr>
            <w:id w:val="-573587230"/>
            <w:bibliography/>
          </w:sdtPr>
          <w:sdtEndPr/>
          <w:sdtContent>
            <w:p w14:paraId="78074E33" w14:textId="77777777" w:rsidR="008B7BF3" w:rsidRDefault="008B7BF3" w:rsidP="008B7BF3">
              <w:pPr>
                <w:pStyle w:val="Bibliography"/>
                <w:rPr>
                  <w:noProof/>
                </w:rPr>
              </w:pPr>
              <w:r>
                <w:fldChar w:fldCharType="begin"/>
              </w:r>
              <w:r>
                <w:instrText xml:space="preserve"> BIBLIOGRAPHY </w:instrText>
              </w:r>
              <w:r>
                <w:fldChar w:fldCharType="separate"/>
              </w:r>
              <w:r>
                <w:rPr>
                  <w:i/>
                  <w:iCs/>
                  <w:noProof/>
                </w:rPr>
                <w:t>Centers for Disease Control and Prevention</w:t>
              </w:r>
              <w:r>
                <w:rPr>
                  <w:noProof/>
                </w:rPr>
                <w:t>. (2021, November 7). Retrieved from COVID-19 Vaccinations in the United States, County: https://data.cdc.gov/Vaccinations/COVID-19-Vaccinations-in-the-United-States-County/8xkx-amqh</w:t>
              </w:r>
            </w:p>
            <w:p w14:paraId="4B4FE0E1" w14:textId="77777777" w:rsidR="008B7BF3" w:rsidRDefault="008B7BF3" w:rsidP="008B7BF3">
              <w:pPr>
                <w:pStyle w:val="Bibliography"/>
                <w:rPr>
                  <w:noProof/>
                </w:rPr>
              </w:pPr>
              <w:r>
                <w:rPr>
                  <w:i/>
                  <w:iCs/>
                  <w:noProof/>
                </w:rPr>
                <w:t>Does The Public Want To Get a COVID-19 Vaccine? When?</w:t>
              </w:r>
              <w:r>
                <w:rPr>
                  <w:noProof/>
                </w:rPr>
                <w:t xml:space="preserve"> (2021). Retrieved from Kaiser Family Foundation: https://www.kff.org/coronavirus-covid-19/dashboard/kff-covid-19-vaccine-monitor-dashboard/</w:t>
              </w:r>
            </w:p>
            <w:p w14:paraId="5272F65F" w14:textId="77777777" w:rsidR="008B7BF3" w:rsidRDefault="008B7BF3" w:rsidP="008B7BF3">
              <w:pPr>
                <w:pStyle w:val="Bibliography"/>
                <w:rPr>
                  <w:noProof/>
                </w:rPr>
              </w:pPr>
              <w:r>
                <w:rPr>
                  <w:noProof/>
                </w:rPr>
                <w:t xml:space="preserve">Igielnik, R., Keeter, S., &amp; Hartig, H. (2021, June 30). </w:t>
              </w:r>
              <w:r>
                <w:rPr>
                  <w:i/>
                  <w:iCs/>
                  <w:noProof/>
                </w:rPr>
                <w:t>Behind Biden's 2020 Victory</w:t>
              </w:r>
              <w:r>
                <w:rPr>
                  <w:noProof/>
                </w:rPr>
                <w:t>. Retrieved from Pew Research Center: https://www.pewresearch.org/politics/2021/06/30/behind-bidens-2020-victory/</w:t>
              </w:r>
            </w:p>
            <w:p w14:paraId="1F62842A" w14:textId="77777777" w:rsidR="008B7BF3" w:rsidRDefault="008B7BF3" w:rsidP="008B7BF3">
              <w:pPr>
                <w:pStyle w:val="Bibliography"/>
                <w:rPr>
                  <w:noProof/>
                </w:rPr>
              </w:pPr>
              <w:r>
                <w:rPr>
                  <w:noProof/>
                </w:rPr>
                <w:t xml:space="preserve">The New York Times. (2021). </w:t>
              </w:r>
              <w:r>
                <w:rPr>
                  <w:i/>
                  <w:iCs/>
                  <w:noProof/>
                </w:rPr>
                <w:t>National Exit Polls: How Different Groups Voted</w:t>
              </w:r>
              <w:r>
                <w:rPr>
                  <w:noProof/>
                </w:rPr>
                <w:t>. Retrieved from The New York Times: https://www.nytimes.com/interactive/2020/11/03/us/elections/exit-polls-president.html</w:t>
              </w:r>
            </w:p>
            <w:p w14:paraId="2174F715" w14:textId="77777777" w:rsidR="008B7BF3" w:rsidRDefault="008B7BF3" w:rsidP="008B7BF3">
              <w:pPr>
                <w:pStyle w:val="Bibliography"/>
                <w:rPr>
                  <w:noProof/>
                </w:rPr>
              </w:pPr>
              <w:r>
                <w:rPr>
                  <w:noProof/>
                </w:rPr>
                <w:t xml:space="preserve">tonmcg. (2021). </w:t>
              </w:r>
              <w:r>
                <w:rPr>
                  <w:i/>
                  <w:iCs/>
                  <w:noProof/>
                </w:rPr>
                <w:t>Github</w:t>
              </w:r>
              <w:r>
                <w:rPr>
                  <w:noProof/>
                </w:rPr>
                <w:t>. Retrieved from US_County_Level_Election_Results_08_20: https://github.com/tonmcg/US_County_Level_Election_Results_08-20/blob/master/2020_US_County_Level_Presidential_Results.csv</w:t>
              </w:r>
            </w:p>
            <w:p w14:paraId="1F37A078" w14:textId="77777777" w:rsidR="008B7BF3" w:rsidRDefault="008B7BF3" w:rsidP="008B7BF3">
              <w:pPr>
                <w:pStyle w:val="Bibliography"/>
                <w:rPr>
                  <w:noProof/>
                </w:rPr>
              </w:pPr>
              <w:r>
                <w:rPr>
                  <w:i/>
                  <w:iCs/>
                  <w:noProof/>
                </w:rPr>
                <w:t>United States Census Bureau</w:t>
              </w:r>
              <w:r>
                <w:rPr>
                  <w:noProof/>
                </w:rPr>
                <w:t>. (2021). Retrieved from https://www2.census.gov/programs-surveys/popest/datasets/2010-2020/counties/asrh</w:t>
              </w:r>
            </w:p>
            <w:p w14:paraId="67EEA278" w14:textId="5468E995" w:rsidR="008B7BF3" w:rsidRDefault="008B7BF3" w:rsidP="008B7BF3">
              <w:r>
                <w:rPr>
                  <w:b/>
                  <w:bCs/>
                  <w:noProof/>
                </w:rPr>
                <w:fldChar w:fldCharType="end"/>
              </w:r>
            </w:p>
          </w:sdtContent>
        </w:sdt>
      </w:sdtContent>
    </w:sdt>
    <w:p w14:paraId="406C813E" w14:textId="53C1DB58" w:rsidR="004D6B86" w:rsidRDefault="006D2701">
      <w:pPr>
        <w:pStyle w:val="SectionTitle"/>
      </w:pPr>
      <w:r>
        <w:lastRenderedPageBreak/>
        <w:t>Figures</w:t>
      </w:r>
    </w:p>
    <w:p w14:paraId="557E4383" w14:textId="77777777" w:rsidR="00CD4A9C" w:rsidRDefault="00CD4A9C" w:rsidP="00CD4A9C">
      <w:pPr>
        <w:pStyle w:val="TableFigure"/>
      </w:pPr>
      <w:r>
        <w:rPr>
          <w:noProof/>
        </w:rPr>
        <w:drawing>
          <wp:inline distT="0" distB="0" distL="0" distR="0" wp14:anchorId="0A59B561" wp14:editId="2E8FF04E">
            <wp:extent cx="5943600" cy="80708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9"/>
                    <a:stretch>
                      <a:fillRect/>
                    </a:stretch>
                  </pic:blipFill>
                  <pic:spPr>
                    <a:xfrm>
                      <a:off x="0" y="0"/>
                      <a:ext cx="5943600" cy="807085"/>
                    </a:xfrm>
                    <a:prstGeom prst="rect">
                      <a:avLst/>
                    </a:prstGeom>
                  </pic:spPr>
                </pic:pic>
              </a:graphicData>
            </a:graphic>
          </wp:inline>
        </w:drawing>
      </w:r>
    </w:p>
    <w:p w14:paraId="67F0E16A" w14:textId="77777777" w:rsidR="00CD4A9C" w:rsidRDefault="00CD4A9C" w:rsidP="00CD4A9C">
      <w:pPr>
        <w:pStyle w:val="TableFigure"/>
      </w:pPr>
      <w:r>
        <w:rPr>
          <w:noProof/>
        </w:rPr>
        <w:drawing>
          <wp:inline distT="0" distB="0" distL="0" distR="0" wp14:anchorId="63029E4D" wp14:editId="767FD220">
            <wp:extent cx="594360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stretch>
                      <a:fillRect/>
                    </a:stretch>
                  </pic:blipFill>
                  <pic:spPr>
                    <a:xfrm>
                      <a:off x="0" y="0"/>
                      <a:ext cx="5943600" cy="638175"/>
                    </a:xfrm>
                    <a:prstGeom prst="rect">
                      <a:avLst/>
                    </a:prstGeom>
                  </pic:spPr>
                </pic:pic>
              </a:graphicData>
            </a:graphic>
          </wp:inline>
        </w:drawing>
      </w:r>
    </w:p>
    <w:p w14:paraId="1F047DC5" w14:textId="2BA4C099" w:rsidR="00CD4A9C" w:rsidRDefault="00CD4A9C" w:rsidP="00CD4A9C">
      <w:pPr>
        <w:pStyle w:val="TableFigure"/>
      </w:pPr>
      <w:r>
        <w:rPr>
          <w:rStyle w:val="Emphasis"/>
        </w:rPr>
        <w:t>Figure 1</w:t>
      </w:r>
      <w:r>
        <w:t>. Partial view of the R dataframe containing the population demographics data as imported from the US Census website (</w:t>
      </w:r>
      <w:r w:rsidR="00A37F77">
        <w:t xml:space="preserve">not all columns were imported and </w:t>
      </w:r>
      <w:r>
        <w:t>not all rows are shown).</w:t>
      </w:r>
    </w:p>
    <w:p w14:paraId="443C5873" w14:textId="77777777" w:rsidR="00CD4A9C" w:rsidRDefault="00CD4A9C" w:rsidP="00CD4A9C">
      <w:pPr>
        <w:pStyle w:val="TableFigure"/>
      </w:pPr>
    </w:p>
    <w:p w14:paraId="78F627BB" w14:textId="77777777" w:rsidR="00CD4A9C" w:rsidRDefault="00CD4A9C" w:rsidP="00CD4A9C">
      <w:pPr>
        <w:pStyle w:val="TableFigure"/>
      </w:pPr>
      <w:r>
        <w:rPr>
          <w:noProof/>
        </w:rPr>
        <w:drawing>
          <wp:inline distT="0" distB="0" distL="0" distR="0" wp14:anchorId="435CBC58" wp14:editId="57B24DDD">
            <wp:extent cx="5943600" cy="1065530"/>
            <wp:effectExtent l="0" t="0" r="0" b="127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1"/>
                    <a:stretch>
                      <a:fillRect/>
                    </a:stretch>
                  </pic:blipFill>
                  <pic:spPr>
                    <a:xfrm>
                      <a:off x="0" y="0"/>
                      <a:ext cx="5943600" cy="1065530"/>
                    </a:xfrm>
                    <a:prstGeom prst="rect">
                      <a:avLst/>
                    </a:prstGeom>
                  </pic:spPr>
                </pic:pic>
              </a:graphicData>
            </a:graphic>
          </wp:inline>
        </w:drawing>
      </w:r>
    </w:p>
    <w:p w14:paraId="165F235A" w14:textId="77777777" w:rsidR="00CD4A9C" w:rsidRDefault="00CD4A9C" w:rsidP="00CD4A9C">
      <w:pPr>
        <w:pStyle w:val="TableFigure"/>
      </w:pPr>
      <w:r>
        <w:rPr>
          <w:noProof/>
        </w:rPr>
        <w:drawing>
          <wp:inline distT="0" distB="0" distL="0" distR="0" wp14:anchorId="6E620594" wp14:editId="417CE6FE">
            <wp:extent cx="5943600" cy="87630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2"/>
                    <a:stretch>
                      <a:fillRect/>
                    </a:stretch>
                  </pic:blipFill>
                  <pic:spPr>
                    <a:xfrm>
                      <a:off x="0" y="0"/>
                      <a:ext cx="5943600" cy="876300"/>
                    </a:xfrm>
                    <a:prstGeom prst="rect">
                      <a:avLst/>
                    </a:prstGeom>
                  </pic:spPr>
                </pic:pic>
              </a:graphicData>
            </a:graphic>
          </wp:inline>
        </w:drawing>
      </w:r>
    </w:p>
    <w:p w14:paraId="5ADBF542" w14:textId="77777777" w:rsidR="00CD4A9C" w:rsidRDefault="00CD4A9C" w:rsidP="00CD4A9C">
      <w:pPr>
        <w:pStyle w:val="TableFigure"/>
      </w:pPr>
      <w:r>
        <w:rPr>
          <w:rStyle w:val="Emphasis"/>
        </w:rPr>
        <w:t>Figure 2</w:t>
      </w:r>
      <w:r>
        <w:t>. Partial view of the Excel file containing the voting data downloaded from Github (not all rows are shown).</w:t>
      </w:r>
    </w:p>
    <w:p w14:paraId="373B1908" w14:textId="77777777" w:rsidR="00CD4A9C" w:rsidRDefault="00CD4A9C" w:rsidP="00CD4A9C">
      <w:pPr>
        <w:pStyle w:val="TableFigure"/>
      </w:pPr>
    </w:p>
    <w:p w14:paraId="2C18205A" w14:textId="77777777" w:rsidR="00CD4A9C" w:rsidRDefault="00CD4A9C" w:rsidP="00CD4A9C">
      <w:pPr>
        <w:pStyle w:val="TableFigure"/>
      </w:pPr>
    </w:p>
    <w:p w14:paraId="2AE07B20" w14:textId="77777777" w:rsidR="00CD4A9C" w:rsidRDefault="00CD4A9C" w:rsidP="00CD4A9C">
      <w:pPr>
        <w:pStyle w:val="TableFigure"/>
      </w:pPr>
    </w:p>
    <w:p w14:paraId="3DC983F5" w14:textId="618FD4C7" w:rsidR="000F498F" w:rsidRDefault="000F498F">
      <w:pPr>
        <w:pStyle w:val="TableFigure"/>
      </w:pPr>
      <w:r>
        <w:rPr>
          <w:noProof/>
        </w:rPr>
        <w:lastRenderedPageBreak/>
        <w:drawing>
          <wp:inline distT="0" distB="0" distL="0" distR="0" wp14:anchorId="65E2C1AA" wp14:editId="30272497">
            <wp:extent cx="5943600" cy="1146810"/>
            <wp:effectExtent l="0" t="0" r="0" b="0"/>
            <wp:docPr id="9" name="Picture 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low confidence"/>
                    <pic:cNvPicPr/>
                  </pic:nvPicPr>
                  <pic:blipFill>
                    <a:blip r:embed="rId13"/>
                    <a:stretch>
                      <a:fillRect/>
                    </a:stretch>
                  </pic:blipFill>
                  <pic:spPr>
                    <a:xfrm>
                      <a:off x="0" y="0"/>
                      <a:ext cx="5943600" cy="1146810"/>
                    </a:xfrm>
                    <a:prstGeom prst="rect">
                      <a:avLst/>
                    </a:prstGeom>
                  </pic:spPr>
                </pic:pic>
              </a:graphicData>
            </a:graphic>
          </wp:inline>
        </w:drawing>
      </w:r>
    </w:p>
    <w:p w14:paraId="5D9A19D9" w14:textId="49372E33" w:rsidR="000F498F" w:rsidRDefault="000F498F">
      <w:pPr>
        <w:pStyle w:val="TableFigure"/>
      </w:pPr>
      <w:r>
        <w:rPr>
          <w:noProof/>
        </w:rPr>
        <w:drawing>
          <wp:inline distT="0" distB="0" distL="0" distR="0" wp14:anchorId="64F4467F" wp14:editId="1074B764">
            <wp:extent cx="5943600" cy="110744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5943600" cy="1107440"/>
                    </a:xfrm>
                    <a:prstGeom prst="rect">
                      <a:avLst/>
                    </a:prstGeom>
                  </pic:spPr>
                </pic:pic>
              </a:graphicData>
            </a:graphic>
          </wp:inline>
        </w:drawing>
      </w:r>
    </w:p>
    <w:p w14:paraId="164E3E9E" w14:textId="46C4CFCB" w:rsidR="000F498F" w:rsidRDefault="000F498F" w:rsidP="000F498F">
      <w:pPr>
        <w:pStyle w:val="TableFigure"/>
      </w:pPr>
      <w:r>
        <w:rPr>
          <w:rStyle w:val="Emphasis"/>
        </w:rPr>
        <w:t xml:space="preserve">Figure </w:t>
      </w:r>
      <w:r w:rsidR="00CD4A9C">
        <w:rPr>
          <w:rStyle w:val="Emphasis"/>
        </w:rPr>
        <w:t>3</w:t>
      </w:r>
      <w:r>
        <w:t>. Partial v</w:t>
      </w:r>
      <w:r w:rsidR="00CD56AC">
        <w:t>iew of the Excel file containing vaccination data downloaded from the CDC website</w:t>
      </w:r>
      <w:r w:rsidR="00242977">
        <w:t xml:space="preserve"> (not all columns or rows are shown)</w:t>
      </w:r>
      <w:r w:rsidR="00CD56AC">
        <w:t>.</w:t>
      </w:r>
    </w:p>
    <w:p w14:paraId="4EFE3D7E" w14:textId="77777777" w:rsidR="00F42BF1" w:rsidRDefault="00F42BF1" w:rsidP="000F498F">
      <w:pPr>
        <w:pStyle w:val="TableFigure"/>
      </w:pPr>
    </w:p>
    <w:p w14:paraId="64A88B0C" w14:textId="3044B495" w:rsidR="00CD56AC" w:rsidRDefault="00CD56AC" w:rsidP="000F498F">
      <w:pPr>
        <w:pStyle w:val="TableFigure"/>
      </w:pPr>
      <w:r>
        <w:rPr>
          <w:noProof/>
        </w:rPr>
        <w:drawing>
          <wp:inline distT="0" distB="0" distL="0" distR="0" wp14:anchorId="56D07AD0" wp14:editId="66324D25">
            <wp:extent cx="5943600" cy="7175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stretch>
                      <a:fillRect/>
                    </a:stretch>
                  </pic:blipFill>
                  <pic:spPr>
                    <a:xfrm>
                      <a:off x="0" y="0"/>
                      <a:ext cx="5943600" cy="717550"/>
                    </a:xfrm>
                    <a:prstGeom prst="rect">
                      <a:avLst/>
                    </a:prstGeom>
                  </pic:spPr>
                </pic:pic>
              </a:graphicData>
            </a:graphic>
          </wp:inline>
        </w:drawing>
      </w:r>
    </w:p>
    <w:p w14:paraId="4D06AD43" w14:textId="061B1ADD" w:rsidR="00CD56AC" w:rsidRDefault="00CD56AC" w:rsidP="000F498F">
      <w:pPr>
        <w:pStyle w:val="TableFigure"/>
      </w:pPr>
      <w:r>
        <w:rPr>
          <w:noProof/>
        </w:rPr>
        <w:drawing>
          <wp:inline distT="0" distB="0" distL="0" distR="0" wp14:anchorId="58E23646" wp14:editId="331C876D">
            <wp:extent cx="5943600" cy="648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5943600" cy="648335"/>
                    </a:xfrm>
                    <a:prstGeom prst="rect">
                      <a:avLst/>
                    </a:prstGeom>
                  </pic:spPr>
                </pic:pic>
              </a:graphicData>
            </a:graphic>
          </wp:inline>
        </w:drawing>
      </w:r>
    </w:p>
    <w:p w14:paraId="4CB8C94B" w14:textId="5D95EBC8" w:rsidR="00CD56AC" w:rsidRDefault="00CD56AC" w:rsidP="000F498F">
      <w:pPr>
        <w:pStyle w:val="TableFigure"/>
      </w:pPr>
      <w:r>
        <w:rPr>
          <w:rStyle w:val="Emphasis"/>
        </w:rPr>
        <w:t xml:space="preserve">Figure </w:t>
      </w:r>
      <w:r w:rsidR="00D953C8">
        <w:rPr>
          <w:rStyle w:val="Emphasis"/>
        </w:rPr>
        <w:t>4</w:t>
      </w:r>
      <w:r>
        <w:t xml:space="preserve">. Partial view of the R dataframe </w:t>
      </w:r>
      <w:r w:rsidR="00242977">
        <w:t>containing the final ‘cleaned’ data used for analysis</w:t>
      </w:r>
      <w:r w:rsidR="00074960">
        <w:t xml:space="preserve"> (not all rows are shown)</w:t>
      </w:r>
      <w:r w:rsidR="00242977">
        <w:t>.</w:t>
      </w:r>
    </w:p>
    <w:p w14:paraId="1F89E4D9" w14:textId="77777777" w:rsidR="000F498F" w:rsidRDefault="000F498F">
      <w:pPr>
        <w:pStyle w:val="TableFigure"/>
      </w:pPr>
    </w:p>
    <w:p w14:paraId="582EC5C6" w14:textId="7BDE705F" w:rsidR="004D6B86" w:rsidRDefault="00FD3D93">
      <w:pPr>
        <w:pStyle w:val="TableFigure"/>
      </w:pPr>
      <w:r>
        <w:rPr>
          <w:noProof/>
        </w:rPr>
        <w:lastRenderedPageBreak/>
        <w:drawing>
          <wp:inline distT="0" distB="0" distL="0" distR="0" wp14:anchorId="60842FE3" wp14:editId="4150E0DE">
            <wp:extent cx="5926015" cy="366514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7"/>
                    <a:stretch>
                      <a:fillRect/>
                    </a:stretch>
                  </pic:blipFill>
                  <pic:spPr>
                    <a:xfrm>
                      <a:off x="0" y="0"/>
                      <a:ext cx="6006642" cy="3715007"/>
                    </a:xfrm>
                    <a:prstGeom prst="rect">
                      <a:avLst/>
                    </a:prstGeom>
                  </pic:spPr>
                </pic:pic>
              </a:graphicData>
            </a:graphic>
          </wp:inline>
        </w:drawing>
      </w:r>
    </w:p>
    <w:p w14:paraId="6E5AED80" w14:textId="4EC6F53F" w:rsidR="0083711F" w:rsidRDefault="00D7343A">
      <w:pPr>
        <w:pStyle w:val="TableFigure"/>
      </w:pPr>
      <w:r>
        <w:rPr>
          <w:noProof/>
        </w:rPr>
        <w:drawing>
          <wp:inline distT="0" distB="0" distL="0" distR="0" wp14:anchorId="41BB5970" wp14:editId="6FDA5B56">
            <wp:extent cx="5943600" cy="419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stretch>
                      <a:fillRect/>
                    </a:stretch>
                  </pic:blipFill>
                  <pic:spPr>
                    <a:xfrm>
                      <a:off x="0" y="0"/>
                      <a:ext cx="5943600" cy="419100"/>
                    </a:xfrm>
                    <a:prstGeom prst="rect">
                      <a:avLst/>
                    </a:prstGeom>
                  </pic:spPr>
                </pic:pic>
              </a:graphicData>
            </a:graphic>
          </wp:inline>
        </w:drawing>
      </w:r>
    </w:p>
    <w:p w14:paraId="6119039A" w14:textId="6A71DAF0" w:rsidR="004D6B86" w:rsidRDefault="00345333" w:rsidP="00FD3D93">
      <w:pPr>
        <w:pStyle w:val="TableFigure"/>
      </w:pPr>
      <w:r>
        <w:rPr>
          <w:rStyle w:val="Emphasis"/>
        </w:rPr>
        <w:t xml:space="preserve">Figure </w:t>
      </w:r>
      <w:r w:rsidR="008F097C">
        <w:rPr>
          <w:rStyle w:val="Emphasis"/>
        </w:rPr>
        <w:t>5</w:t>
      </w:r>
      <w:r w:rsidR="001664A2">
        <w:t xml:space="preserve">. </w:t>
      </w:r>
      <w:r w:rsidR="00FD3D93">
        <w:t xml:space="preserve">Histogram </w:t>
      </w:r>
      <w:r w:rsidR="00DF778C">
        <w:t xml:space="preserve">and statistical summary </w:t>
      </w:r>
      <w:r w:rsidR="00FD3D93">
        <w:t xml:space="preserve">of </w:t>
      </w:r>
      <w:r w:rsidR="00BE3EA9">
        <w:t>counties based on the percentage of the adult population age 65 or older</w:t>
      </w:r>
      <w:r w:rsidR="00290AC7">
        <w:t>.</w:t>
      </w:r>
    </w:p>
    <w:p w14:paraId="0DE81B49" w14:textId="77777777" w:rsidR="00BE3EA9" w:rsidRDefault="00BE3EA9" w:rsidP="00FD3D93">
      <w:pPr>
        <w:pStyle w:val="TableFigure"/>
      </w:pPr>
    </w:p>
    <w:p w14:paraId="3B4A5A89" w14:textId="77777777" w:rsidR="00290AC7" w:rsidRDefault="00290AC7" w:rsidP="00FD3D93">
      <w:pPr>
        <w:pStyle w:val="TableFigure"/>
      </w:pPr>
    </w:p>
    <w:p w14:paraId="5BDBDB84" w14:textId="77777777" w:rsidR="00290AC7" w:rsidRDefault="00BE3EA9" w:rsidP="00FD3D93">
      <w:pPr>
        <w:pStyle w:val="TableFigure"/>
        <w:rPr>
          <w:rStyle w:val="Emphasis"/>
        </w:rPr>
      </w:pPr>
      <w:r>
        <w:rPr>
          <w:noProof/>
        </w:rPr>
        <w:lastRenderedPageBreak/>
        <w:drawing>
          <wp:inline distT="0" distB="0" distL="0" distR="0" wp14:anchorId="4C61B5F0" wp14:editId="593735D6">
            <wp:extent cx="5926015" cy="3665139"/>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9"/>
                    <a:stretch>
                      <a:fillRect/>
                    </a:stretch>
                  </pic:blipFill>
                  <pic:spPr>
                    <a:xfrm>
                      <a:off x="0" y="0"/>
                      <a:ext cx="6003930" cy="3713328"/>
                    </a:xfrm>
                    <a:prstGeom prst="rect">
                      <a:avLst/>
                    </a:prstGeom>
                  </pic:spPr>
                </pic:pic>
              </a:graphicData>
            </a:graphic>
          </wp:inline>
        </w:drawing>
      </w:r>
    </w:p>
    <w:p w14:paraId="22A9E698" w14:textId="00091069" w:rsidR="00BF5B91" w:rsidRDefault="00BF5B91" w:rsidP="00FD3D93">
      <w:pPr>
        <w:pStyle w:val="TableFigure"/>
        <w:rPr>
          <w:rStyle w:val="Emphasis"/>
        </w:rPr>
      </w:pPr>
      <w:r>
        <w:rPr>
          <w:i/>
          <w:iCs/>
          <w:noProof/>
        </w:rPr>
        <w:drawing>
          <wp:inline distT="0" distB="0" distL="0" distR="0" wp14:anchorId="76C7471C" wp14:editId="01B2EE31">
            <wp:extent cx="5943600" cy="4070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a:stretch>
                      <a:fillRect/>
                    </a:stretch>
                  </pic:blipFill>
                  <pic:spPr>
                    <a:xfrm>
                      <a:off x="0" y="0"/>
                      <a:ext cx="5943600" cy="407035"/>
                    </a:xfrm>
                    <a:prstGeom prst="rect">
                      <a:avLst/>
                    </a:prstGeom>
                  </pic:spPr>
                </pic:pic>
              </a:graphicData>
            </a:graphic>
          </wp:inline>
        </w:drawing>
      </w:r>
    </w:p>
    <w:p w14:paraId="2057B8FD" w14:textId="424A611E" w:rsidR="00BE3EA9" w:rsidRDefault="00BE3EA9" w:rsidP="00FD3D93">
      <w:pPr>
        <w:pStyle w:val="TableFigure"/>
      </w:pPr>
      <w:r>
        <w:rPr>
          <w:rStyle w:val="Emphasis"/>
        </w:rPr>
        <w:t xml:space="preserve">Figure </w:t>
      </w:r>
      <w:r w:rsidR="008F097C">
        <w:rPr>
          <w:rStyle w:val="Emphasis"/>
        </w:rPr>
        <w:t>6</w:t>
      </w:r>
      <w:r>
        <w:t xml:space="preserve">. Histogram </w:t>
      </w:r>
      <w:r w:rsidR="00BF5B91">
        <w:t>and statistical summary</w:t>
      </w:r>
      <w:r w:rsidR="00BF5B91">
        <w:t xml:space="preserve"> </w:t>
      </w:r>
      <w:r>
        <w:t>of counties based on the percentage of votes cast for Biden in the 2020 presidential election.</w:t>
      </w:r>
    </w:p>
    <w:p w14:paraId="48B7C93C" w14:textId="77777777" w:rsidR="00290AC7" w:rsidRDefault="00290AC7" w:rsidP="00FD3D93">
      <w:pPr>
        <w:pStyle w:val="TableFigure"/>
      </w:pPr>
    </w:p>
    <w:p w14:paraId="6E072C56" w14:textId="4CD3BB7D" w:rsidR="00BE3EA9" w:rsidRDefault="00BE3EA9" w:rsidP="00FD3D93">
      <w:pPr>
        <w:pStyle w:val="TableFigure"/>
      </w:pPr>
      <w:r>
        <w:rPr>
          <w:noProof/>
        </w:rPr>
        <w:lastRenderedPageBreak/>
        <w:drawing>
          <wp:inline distT="0" distB="0" distL="0" distR="0" wp14:anchorId="71CC99E7" wp14:editId="649C53E3">
            <wp:extent cx="5937738" cy="3672389"/>
            <wp:effectExtent l="0" t="0" r="6350" b="444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21"/>
                    <a:stretch>
                      <a:fillRect/>
                    </a:stretch>
                  </pic:blipFill>
                  <pic:spPr>
                    <a:xfrm>
                      <a:off x="0" y="0"/>
                      <a:ext cx="5941582" cy="3674767"/>
                    </a:xfrm>
                    <a:prstGeom prst="rect">
                      <a:avLst/>
                    </a:prstGeom>
                  </pic:spPr>
                </pic:pic>
              </a:graphicData>
            </a:graphic>
          </wp:inline>
        </w:drawing>
      </w:r>
    </w:p>
    <w:p w14:paraId="36E37C3B" w14:textId="2167983D" w:rsidR="00D7343A" w:rsidRDefault="00D7343A" w:rsidP="00FD3D93">
      <w:pPr>
        <w:pStyle w:val="TableFigure"/>
      </w:pPr>
      <w:r>
        <w:rPr>
          <w:noProof/>
        </w:rPr>
        <w:drawing>
          <wp:inline distT="0" distB="0" distL="0" distR="0" wp14:anchorId="1E480E11" wp14:editId="5A21FD06">
            <wp:extent cx="5943600" cy="4330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2"/>
                    <a:stretch>
                      <a:fillRect/>
                    </a:stretch>
                  </pic:blipFill>
                  <pic:spPr>
                    <a:xfrm>
                      <a:off x="0" y="0"/>
                      <a:ext cx="5943600" cy="433070"/>
                    </a:xfrm>
                    <a:prstGeom prst="rect">
                      <a:avLst/>
                    </a:prstGeom>
                  </pic:spPr>
                </pic:pic>
              </a:graphicData>
            </a:graphic>
          </wp:inline>
        </w:drawing>
      </w:r>
    </w:p>
    <w:p w14:paraId="45741C67" w14:textId="491C647D" w:rsidR="00BE3EA9" w:rsidRDefault="00BE3EA9" w:rsidP="00FD3D93">
      <w:pPr>
        <w:pStyle w:val="TableFigure"/>
      </w:pPr>
      <w:r>
        <w:rPr>
          <w:rStyle w:val="Emphasis"/>
        </w:rPr>
        <w:t xml:space="preserve">Figure </w:t>
      </w:r>
      <w:r w:rsidR="008F097C">
        <w:rPr>
          <w:rStyle w:val="Emphasis"/>
        </w:rPr>
        <w:t>7</w:t>
      </w:r>
      <w:r>
        <w:t xml:space="preserve">. Histogram of counties based on the percentage of the adult population </w:t>
      </w:r>
      <w:r w:rsidR="00290AC7">
        <w:t>who have received the Covid-19 vaccine.</w:t>
      </w:r>
    </w:p>
    <w:p w14:paraId="705C779D" w14:textId="77777777" w:rsidR="00290AC7" w:rsidRDefault="00290AC7" w:rsidP="00FD3D93">
      <w:pPr>
        <w:pStyle w:val="TableFigure"/>
      </w:pPr>
    </w:p>
    <w:p w14:paraId="6CA2753A" w14:textId="77777777" w:rsidR="00F74804" w:rsidRDefault="00F74804" w:rsidP="00F74804">
      <w:pPr>
        <w:pStyle w:val="TableFigure"/>
      </w:pPr>
      <w:r>
        <w:rPr>
          <w:noProof/>
        </w:rPr>
        <w:lastRenderedPageBreak/>
        <w:drawing>
          <wp:inline distT="0" distB="0" distL="0" distR="0" wp14:anchorId="309ADFB3" wp14:editId="40849B69">
            <wp:extent cx="5943600" cy="3676015"/>
            <wp:effectExtent l="0" t="0" r="0" b="63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23"/>
                    <a:stretch>
                      <a:fillRect/>
                    </a:stretch>
                  </pic:blipFill>
                  <pic:spPr>
                    <a:xfrm>
                      <a:off x="0" y="0"/>
                      <a:ext cx="5943600" cy="3676015"/>
                    </a:xfrm>
                    <a:prstGeom prst="rect">
                      <a:avLst/>
                    </a:prstGeom>
                  </pic:spPr>
                </pic:pic>
              </a:graphicData>
            </a:graphic>
          </wp:inline>
        </w:drawing>
      </w:r>
    </w:p>
    <w:p w14:paraId="2F782E74" w14:textId="6FFDFC8E" w:rsidR="00F74804" w:rsidRDefault="00F74804" w:rsidP="00F74804">
      <w:pPr>
        <w:pStyle w:val="TableFigure"/>
      </w:pPr>
      <w:r>
        <w:rPr>
          <w:rStyle w:val="Emphasis"/>
        </w:rPr>
        <w:t xml:space="preserve">Figure </w:t>
      </w:r>
      <w:r w:rsidR="008F097C">
        <w:rPr>
          <w:rStyle w:val="Emphasis"/>
        </w:rPr>
        <w:t>8</w:t>
      </w:r>
      <w:r>
        <w:t xml:space="preserve">. Scatterplot </w:t>
      </w:r>
      <w:r w:rsidR="007D5CA4">
        <w:t xml:space="preserve">(created using ggplot) </w:t>
      </w:r>
      <w:r>
        <w:t>of counties</w:t>
      </w:r>
      <w:r w:rsidR="007D5CA4">
        <w:t>’</w:t>
      </w:r>
      <w:r>
        <w:t xml:space="preserve"> percentage of the adult population age 65 or older  vs. the percentage of the adult population who have received the Covid-19 vaccine</w:t>
      </w:r>
      <w:r w:rsidR="0037551F">
        <w:t>.</w:t>
      </w:r>
    </w:p>
    <w:p w14:paraId="67649C07" w14:textId="77777777" w:rsidR="00F74804" w:rsidRDefault="00F74804" w:rsidP="00F74804">
      <w:pPr>
        <w:pStyle w:val="TableFigure"/>
      </w:pPr>
    </w:p>
    <w:p w14:paraId="28BF9126" w14:textId="3B510240" w:rsidR="00290AC7" w:rsidRDefault="00D55AEB" w:rsidP="00FD3D93">
      <w:pPr>
        <w:pStyle w:val="TableFigure"/>
      </w:pPr>
      <w:r>
        <w:rPr>
          <w:noProof/>
        </w:rPr>
        <w:lastRenderedPageBreak/>
        <w:drawing>
          <wp:inline distT="0" distB="0" distL="0" distR="0" wp14:anchorId="2DD02F83" wp14:editId="5E9D02D1">
            <wp:extent cx="5943600" cy="3676015"/>
            <wp:effectExtent l="0" t="0" r="0" b="63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24"/>
                    <a:stretch>
                      <a:fillRect/>
                    </a:stretch>
                  </pic:blipFill>
                  <pic:spPr>
                    <a:xfrm>
                      <a:off x="0" y="0"/>
                      <a:ext cx="5943600" cy="3676015"/>
                    </a:xfrm>
                    <a:prstGeom prst="rect">
                      <a:avLst/>
                    </a:prstGeom>
                  </pic:spPr>
                </pic:pic>
              </a:graphicData>
            </a:graphic>
          </wp:inline>
        </w:drawing>
      </w:r>
    </w:p>
    <w:p w14:paraId="2C287F65" w14:textId="48423447" w:rsidR="00D55AEB" w:rsidRDefault="00D55AEB" w:rsidP="00D55AEB">
      <w:pPr>
        <w:pStyle w:val="TableFigure"/>
      </w:pPr>
      <w:r>
        <w:rPr>
          <w:rStyle w:val="Emphasis"/>
        </w:rPr>
        <w:t xml:space="preserve">Figure </w:t>
      </w:r>
      <w:r w:rsidR="008F097C">
        <w:rPr>
          <w:rStyle w:val="Emphasis"/>
        </w:rPr>
        <w:t>9</w:t>
      </w:r>
      <w:r>
        <w:t xml:space="preserve">. Scatterplot </w:t>
      </w:r>
      <w:r w:rsidR="007D5CA4">
        <w:t>(</w:t>
      </w:r>
      <w:r w:rsidR="007D5CA4">
        <w:t>created using ggplot</w:t>
      </w:r>
      <w:r w:rsidR="007D5CA4">
        <w:t xml:space="preserve">) </w:t>
      </w:r>
      <w:r>
        <w:t>of counties</w:t>
      </w:r>
      <w:r w:rsidR="007D5CA4">
        <w:t>’</w:t>
      </w:r>
      <w:r>
        <w:t xml:space="preserve"> percentage of votes cast for Biden in the 2020 presidential election </w:t>
      </w:r>
      <w:r w:rsidR="00F74804">
        <w:t xml:space="preserve"> vs. </w:t>
      </w:r>
      <w:r>
        <w:t xml:space="preserve">the </w:t>
      </w:r>
      <w:r w:rsidR="00F74804">
        <w:t xml:space="preserve">percentage of the </w:t>
      </w:r>
      <w:r>
        <w:t>adult population who have received the Covid-19 vaccine</w:t>
      </w:r>
      <w:r w:rsidR="0037551F">
        <w:t>.</w:t>
      </w:r>
    </w:p>
    <w:p w14:paraId="00FDA03D" w14:textId="77777777" w:rsidR="00F74804" w:rsidRDefault="00F74804" w:rsidP="00D55AEB">
      <w:pPr>
        <w:pStyle w:val="TableFigure"/>
      </w:pPr>
    </w:p>
    <w:p w14:paraId="160D3C38" w14:textId="6E360248" w:rsidR="00F74804" w:rsidRDefault="00F74804" w:rsidP="00D55AEB">
      <w:pPr>
        <w:pStyle w:val="TableFigure"/>
      </w:pPr>
      <w:r>
        <w:rPr>
          <w:noProof/>
        </w:rPr>
        <w:lastRenderedPageBreak/>
        <w:drawing>
          <wp:inline distT="0" distB="0" distL="0" distR="0" wp14:anchorId="29026959" wp14:editId="664981E8">
            <wp:extent cx="5943600" cy="3676015"/>
            <wp:effectExtent l="0" t="0" r="0" b="63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25"/>
                    <a:stretch>
                      <a:fillRect/>
                    </a:stretch>
                  </pic:blipFill>
                  <pic:spPr>
                    <a:xfrm>
                      <a:off x="0" y="0"/>
                      <a:ext cx="5943600" cy="3676015"/>
                    </a:xfrm>
                    <a:prstGeom prst="rect">
                      <a:avLst/>
                    </a:prstGeom>
                  </pic:spPr>
                </pic:pic>
              </a:graphicData>
            </a:graphic>
          </wp:inline>
        </w:drawing>
      </w:r>
    </w:p>
    <w:p w14:paraId="620F8B8D" w14:textId="50B20D8D" w:rsidR="00F74804" w:rsidRDefault="00F74804" w:rsidP="00F74804">
      <w:pPr>
        <w:pStyle w:val="TableFigure"/>
      </w:pPr>
      <w:r>
        <w:rPr>
          <w:rStyle w:val="Emphasis"/>
        </w:rPr>
        <w:t xml:space="preserve">Figure </w:t>
      </w:r>
      <w:r w:rsidR="008F097C">
        <w:rPr>
          <w:rStyle w:val="Emphasis"/>
        </w:rPr>
        <w:t>10</w:t>
      </w:r>
      <w:r>
        <w:t xml:space="preserve">. Scatterplot </w:t>
      </w:r>
      <w:r w:rsidR="007D5CA4">
        <w:t>(cr</w:t>
      </w:r>
      <w:r w:rsidR="007D5CA4">
        <w:t>eated using ggplot</w:t>
      </w:r>
      <w:r w:rsidR="007D5CA4">
        <w:t xml:space="preserve">) </w:t>
      </w:r>
      <w:r>
        <w:t>of counties percentage of the adult population age 65 or older  vs. percentage of votes cast for Biden in the 2020 presidential election.</w:t>
      </w:r>
    </w:p>
    <w:p w14:paraId="581579F2" w14:textId="77777777" w:rsidR="008F097C" w:rsidRDefault="008F097C" w:rsidP="00F74804">
      <w:pPr>
        <w:pStyle w:val="TableFigure"/>
      </w:pPr>
    </w:p>
    <w:p w14:paraId="0BC10E56" w14:textId="77777777" w:rsidR="008F097C" w:rsidRDefault="008F097C" w:rsidP="00F74804">
      <w:pPr>
        <w:pStyle w:val="TableFigure"/>
      </w:pPr>
    </w:p>
    <w:p w14:paraId="094867B0" w14:textId="77777777" w:rsidR="000061DF" w:rsidRDefault="000061DF" w:rsidP="000061DF">
      <w:pPr>
        <w:pStyle w:val="TableFigure"/>
      </w:pPr>
      <w:r>
        <w:rPr>
          <w:noProof/>
        </w:rPr>
        <w:lastRenderedPageBreak/>
        <w:drawing>
          <wp:inline distT="0" distB="0" distL="0" distR="0" wp14:anchorId="7B7E2F7E" wp14:editId="32F0E757">
            <wp:extent cx="5943600" cy="3129280"/>
            <wp:effectExtent l="0" t="0" r="0" b="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6"/>
                    <a:stretch>
                      <a:fillRect/>
                    </a:stretch>
                  </pic:blipFill>
                  <pic:spPr>
                    <a:xfrm>
                      <a:off x="0" y="0"/>
                      <a:ext cx="5943600" cy="3129280"/>
                    </a:xfrm>
                    <a:prstGeom prst="rect">
                      <a:avLst/>
                    </a:prstGeom>
                  </pic:spPr>
                </pic:pic>
              </a:graphicData>
            </a:graphic>
          </wp:inline>
        </w:drawing>
      </w:r>
    </w:p>
    <w:p w14:paraId="39BE85AF" w14:textId="77777777" w:rsidR="000061DF" w:rsidRDefault="000061DF" w:rsidP="000061DF">
      <w:pPr>
        <w:pStyle w:val="TableFigure"/>
      </w:pPr>
      <w:r>
        <w:rPr>
          <w:noProof/>
        </w:rPr>
        <w:drawing>
          <wp:inline distT="0" distB="0" distL="0" distR="0" wp14:anchorId="5EE7C41A" wp14:editId="7C5B0EEE">
            <wp:extent cx="3734124" cy="69348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7"/>
                    <a:stretch>
                      <a:fillRect/>
                    </a:stretch>
                  </pic:blipFill>
                  <pic:spPr>
                    <a:xfrm>
                      <a:off x="0" y="0"/>
                      <a:ext cx="3734124" cy="693480"/>
                    </a:xfrm>
                    <a:prstGeom prst="rect">
                      <a:avLst/>
                    </a:prstGeom>
                  </pic:spPr>
                </pic:pic>
              </a:graphicData>
            </a:graphic>
          </wp:inline>
        </w:drawing>
      </w:r>
    </w:p>
    <w:p w14:paraId="5D1B4DA2" w14:textId="77777777" w:rsidR="000061DF" w:rsidRDefault="000061DF" w:rsidP="000061DF">
      <w:pPr>
        <w:pStyle w:val="TableFigure"/>
      </w:pPr>
      <w:r>
        <w:rPr>
          <w:rStyle w:val="Emphasis"/>
        </w:rPr>
        <w:t>Figure 11</w:t>
      </w:r>
      <w:r>
        <w:t>. Data for a linear regression model created in R. This model uses the percentage of the adult population age 65 or older  as the independent variable and  the percentage of the adult population who have received the Covid-19 vaccine as the dependent variable.</w:t>
      </w:r>
    </w:p>
    <w:p w14:paraId="743759CA" w14:textId="65D3A5D0" w:rsidR="008F097C" w:rsidRDefault="008F097C" w:rsidP="00F74804">
      <w:pPr>
        <w:pStyle w:val="TableFigure"/>
      </w:pPr>
      <w:r>
        <w:rPr>
          <w:noProof/>
        </w:rPr>
        <w:lastRenderedPageBreak/>
        <w:drawing>
          <wp:inline distT="0" distB="0" distL="0" distR="0" wp14:anchorId="038CF7FB" wp14:editId="3D018BA0">
            <wp:extent cx="5943600" cy="3237230"/>
            <wp:effectExtent l="0" t="0" r="0" b="127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8"/>
                    <a:stretch>
                      <a:fillRect/>
                    </a:stretch>
                  </pic:blipFill>
                  <pic:spPr>
                    <a:xfrm>
                      <a:off x="0" y="0"/>
                      <a:ext cx="5943600" cy="3237230"/>
                    </a:xfrm>
                    <a:prstGeom prst="rect">
                      <a:avLst/>
                    </a:prstGeom>
                  </pic:spPr>
                </pic:pic>
              </a:graphicData>
            </a:graphic>
          </wp:inline>
        </w:drawing>
      </w:r>
    </w:p>
    <w:p w14:paraId="2A4CE6D9" w14:textId="0FE4BAA1" w:rsidR="008F097C" w:rsidRDefault="008F097C" w:rsidP="00F74804">
      <w:pPr>
        <w:pStyle w:val="TableFigure"/>
      </w:pPr>
      <w:r>
        <w:rPr>
          <w:noProof/>
        </w:rPr>
        <w:drawing>
          <wp:inline distT="0" distB="0" distL="0" distR="0" wp14:anchorId="54D87207" wp14:editId="74F2ACE7">
            <wp:extent cx="3528366" cy="723963"/>
            <wp:effectExtent l="0" t="0" r="0" b="0"/>
            <wp:docPr id="19" name="Picture 1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low confidence"/>
                    <pic:cNvPicPr/>
                  </pic:nvPicPr>
                  <pic:blipFill>
                    <a:blip r:embed="rId29"/>
                    <a:stretch>
                      <a:fillRect/>
                    </a:stretch>
                  </pic:blipFill>
                  <pic:spPr>
                    <a:xfrm>
                      <a:off x="0" y="0"/>
                      <a:ext cx="3528366" cy="723963"/>
                    </a:xfrm>
                    <a:prstGeom prst="rect">
                      <a:avLst/>
                    </a:prstGeom>
                  </pic:spPr>
                </pic:pic>
              </a:graphicData>
            </a:graphic>
          </wp:inline>
        </w:drawing>
      </w:r>
    </w:p>
    <w:p w14:paraId="1488395C" w14:textId="58AB52F1" w:rsidR="008F097C" w:rsidRDefault="008F097C" w:rsidP="008F097C">
      <w:pPr>
        <w:pStyle w:val="TableFigure"/>
      </w:pPr>
      <w:r>
        <w:rPr>
          <w:rStyle w:val="Emphasis"/>
        </w:rPr>
        <w:t>Figure 1</w:t>
      </w:r>
      <w:r w:rsidR="000061DF">
        <w:rPr>
          <w:rStyle w:val="Emphasis"/>
        </w:rPr>
        <w:t>2</w:t>
      </w:r>
      <w:r>
        <w:t xml:space="preserve">. </w:t>
      </w:r>
      <w:r w:rsidR="0037551F">
        <w:t xml:space="preserve">Data </w:t>
      </w:r>
      <w:r w:rsidR="002F2A84">
        <w:t xml:space="preserve">a linear </w:t>
      </w:r>
      <w:r w:rsidR="00F22B97">
        <w:t xml:space="preserve">regression </w:t>
      </w:r>
      <w:r w:rsidR="002F2A84">
        <w:t>model create</w:t>
      </w:r>
      <w:r w:rsidR="00F22B97">
        <w:t>d</w:t>
      </w:r>
      <w:r w:rsidR="002F2A84">
        <w:t xml:space="preserve"> </w:t>
      </w:r>
      <w:r w:rsidR="00F22B97">
        <w:t xml:space="preserve">in R. This model </w:t>
      </w:r>
      <w:r w:rsidR="000209B9">
        <w:t>uses percentage of votes cast for Biden in the 2020 presidential election as the independent variable and  the percentage of the adult population who have received the Covid-19 vaccine as the dependent variable.</w:t>
      </w:r>
    </w:p>
    <w:p w14:paraId="40D2C9CF" w14:textId="77777777" w:rsidR="000209B9" w:rsidRDefault="000209B9" w:rsidP="008F097C">
      <w:pPr>
        <w:pStyle w:val="TableFigure"/>
      </w:pPr>
    </w:p>
    <w:p w14:paraId="79675502" w14:textId="6C0AF96B" w:rsidR="000209B9" w:rsidRDefault="000209B9" w:rsidP="008F097C">
      <w:pPr>
        <w:pStyle w:val="TableFigure"/>
      </w:pPr>
      <w:r>
        <w:rPr>
          <w:noProof/>
        </w:rPr>
        <w:lastRenderedPageBreak/>
        <w:drawing>
          <wp:inline distT="0" distB="0" distL="0" distR="0" wp14:anchorId="7C0F6139" wp14:editId="04297A06">
            <wp:extent cx="5943600" cy="3156585"/>
            <wp:effectExtent l="0" t="0" r="0" b="5715"/>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30"/>
                    <a:stretch>
                      <a:fillRect/>
                    </a:stretch>
                  </pic:blipFill>
                  <pic:spPr>
                    <a:xfrm>
                      <a:off x="0" y="0"/>
                      <a:ext cx="5943600" cy="3156585"/>
                    </a:xfrm>
                    <a:prstGeom prst="rect">
                      <a:avLst/>
                    </a:prstGeom>
                  </pic:spPr>
                </pic:pic>
              </a:graphicData>
            </a:graphic>
          </wp:inline>
        </w:drawing>
      </w:r>
    </w:p>
    <w:p w14:paraId="288E4998" w14:textId="5DA8DB1D" w:rsidR="000F498F" w:rsidRDefault="000209B9" w:rsidP="00F74804">
      <w:pPr>
        <w:pStyle w:val="TableFigure"/>
      </w:pPr>
      <w:r>
        <w:rPr>
          <w:noProof/>
        </w:rPr>
        <w:drawing>
          <wp:inline distT="0" distB="0" distL="0" distR="0" wp14:anchorId="31EAE198" wp14:editId="52F38EBD">
            <wp:extent cx="5601185" cy="1089754"/>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31"/>
                    <a:stretch>
                      <a:fillRect/>
                    </a:stretch>
                  </pic:blipFill>
                  <pic:spPr>
                    <a:xfrm>
                      <a:off x="0" y="0"/>
                      <a:ext cx="5601185" cy="1089754"/>
                    </a:xfrm>
                    <a:prstGeom prst="rect">
                      <a:avLst/>
                    </a:prstGeom>
                  </pic:spPr>
                </pic:pic>
              </a:graphicData>
            </a:graphic>
          </wp:inline>
        </w:drawing>
      </w:r>
    </w:p>
    <w:p w14:paraId="7C98AD09" w14:textId="2C415F04" w:rsidR="000209B9" w:rsidRDefault="000209B9" w:rsidP="00F74804">
      <w:pPr>
        <w:pStyle w:val="TableFigure"/>
      </w:pPr>
      <w:r>
        <w:rPr>
          <w:noProof/>
        </w:rPr>
        <w:drawing>
          <wp:inline distT="0" distB="0" distL="0" distR="0" wp14:anchorId="62E6F4B8" wp14:editId="0BA38F8E">
            <wp:extent cx="5943600" cy="82677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2"/>
                    <a:stretch>
                      <a:fillRect/>
                    </a:stretch>
                  </pic:blipFill>
                  <pic:spPr>
                    <a:xfrm>
                      <a:off x="0" y="0"/>
                      <a:ext cx="5943600" cy="826770"/>
                    </a:xfrm>
                    <a:prstGeom prst="rect">
                      <a:avLst/>
                    </a:prstGeom>
                  </pic:spPr>
                </pic:pic>
              </a:graphicData>
            </a:graphic>
          </wp:inline>
        </w:drawing>
      </w:r>
    </w:p>
    <w:p w14:paraId="3D27B83E" w14:textId="3F99D0FA" w:rsidR="000209B9" w:rsidRDefault="000209B9" w:rsidP="000209B9">
      <w:pPr>
        <w:pStyle w:val="TableFigure"/>
      </w:pPr>
      <w:r>
        <w:rPr>
          <w:rStyle w:val="Emphasis"/>
        </w:rPr>
        <w:t>Figure 1</w:t>
      </w:r>
      <w:r w:rsidR="000061DF">
        <w:rPr>
          <w:rStyle w:val="Emphasis"/>
        </w:rPr>
        <w:t>2</w:t>
      </w:r>
      <w:r>
        <w:t>. Data a linear regression model created in R. This model uses percentage of votes cast for Biden in the 2020 presidential election, the percentage of the adult population</w:t>
      </w:r>
      <w:r w:rsidR="000061DF">
        <w:t xml:space="preserve"> age 65 or older</w:t>
      </w:r>
      <w:r>
        <w:t>, and the interaction of those factors as the independent variable</w:t>
      </w:r>
      <w:r w:rsidR="000061DF">
        <w:t>s</w:t>
      </w:r>
      <w:r>
        <w:t xml:space="preserve"> and  the percentage of the adult population who have received the Covid-19 vaccine as the dependent variable.</w:t>
      </w:r>
    </w:p>
    <w:p w14:paraId="36AF08A1" w14:textId="77777777" w:rsidR="000061DF" w:rsidRDefault="000061DF" w:rsidP="000209B9">
      <w:pPr>
        <w:pStyle w:val="TableFigure"/>
      </w:pPr>
    </w:p>
    <w:p w14:paraId="738B0B13" w14:textId="77777777" w:rsidR="00F74804" w:rsidRDefault="00F74804" w:rsidP="00D55AEB">
      <w:pPr>
        <w:pStyle w:val="TableFigure"/>
      </w:pPr>
    </w:p>
    <w:p w14:paraId="33954A77" w14:textId="77777777" w:rsidR="00F74804" w:rsidRDefault="00F74804" w:rsidP="00D55AEB">
      <w:pPr>
        <w:pStyle w:val="TableFigure"/>
      </w:pPr>
    </w:p>
    <w:p w14:paraId="4F29E46B" w14:textId="77777777" w:rsidR="00586C36" w:rsidRDefault="009C2E64" w:rsidP="00EF37C1">
      <w:pPr>
        <w:pStyle w:val="Heading1"/>
      </w:pPr>
      <w:r>
        <w:lastRenderedPageBreak/>
        <w:t xml:space="preserve">The Complete </w:t>
      </w:r>
      <w:r w:rsidR="00876D56">
        <w:t>R Notebook</w:t>
      </w:r>
    </w:p>
    <w:p w14:paraId="5B3C5FBD" w14:textId="2930C608" w:rsidR="00361DFC" w:rsidRPr="00586C36" w:rsidRDefault="00361DFC" w:rsidP="00EF37C1">
      <w:pPr>
        <w:pStyle w:val="Heading1"/>
        <w:rPr>
          <w:b w:val="0"/>
          <w:bCs w:val="0"/>
        </w:rPr>
      </w:pPr>
      <w:r w:rsidRPr="00586C36">
        <w:rPr>
          <w:b w:val="0"/>
          <w:bCs w:val="0"/>
        </w:rPr>
        <w:t>Vaccine Rates</w:t>
      </w:r>
    </w:p>
    <w:p w14:paraId="3631B801" w14:textId="77777777" w:rsidR="00361DFC" w:rsidRDefault="00361DFC" w:rsidP="00361DFC">
      <w:pPr>
        <w:pStyle w:val="Author"/>
      </w:pPr>
      <w:r>
        <w:t>Kale Perry</w:t>
      </w:r>
    </w:p>
    <w:p w14:paraId="2C6CD488" w14:textId="77777777" w:rsidR="00361DFC" w:rsidRDefault="00361DFC" w:rsidP="00361DFC">
      <w:pPr>
        <w:pStyle w:val="SourceCode"/>
      </w:pPr>
      <w:r>
        <w:rPr>
          <w:rStyle w:val="FunctionTok"/>
        </w:rPr>
        <w:t>library</w:t>
      </w:r>
      <w:r>
        <w:rPr>
          <w:rStyle w:val="NormalTok"/>
        </w:rPr>
        <w:t>(readxl)</w:t>
      </w:r>
      <w:r>
        <w:br/>
      </w:r>
      <w:r>
        <w:rPr>
          <w:rStyle w:val="FunctionTok"/>
        </w:rPr>
        <w:t>library</w:t>
      </w:r>
      <w:r>
        <w:rPr>
          <w:rStyle w:val="NormalTok"/>
        </w:rPr>
        <w:t>(tidyverse)</w:t>
      </w:r>
      <w:r>
        <w:br/>
      </w:r>
      <w:r>
        <w:rPr>
          <w:rStyle w:val="FunctionTok"/>
        </w:rPr>
        <w:t>library</w:t>
      </w:r>
      <w:r>
        <w:rPr>
          <w:rStyle w:val="NormalTok"/>
        </w:rPr>
        <w:t>(mosaic)</w:t>
      </w:r>
    </w:p>
    <w:p w14:paraId="66223AE6" w14:textId="77777777" w:rsidR="00361DFC" w:rsidRDefault="00361DFC" w:rsidP="00361DFC">
      <w:pPr>
        <w:pStyle w:val="SourceCode"/>
      </w:pPr>
      <w:r>
        <w:rPr>
          <w:rStyle w:val="CommentTok"/>
        </w:rPr>
        <w:t># create a tibble containing the voting data</w:t>
      </w:r>
      <w:r>
        <w:br/>
      </w:r>
      <w:r>
        <w:rPr>
          <w:rStyle w:val="CommentTok"/>
        </w:rPr>
        <w:t># I wasn't sure the website I pulled this from</w:t>
      </w:r>
      <w:r>
        <w:br/>
      </w:r>
      <w:r>
        <w:rPr>
          <w:rStyle w:val="CommentTok"/>
        </w:rPr>
        <w:t># would remain stable/unchanged</w:t>
      </w:r>
      <w:r>
        <w:br/>
      </w:r>
      <w:r>
        <w:rPr>
          <w:rStyle w:val="CommentTok"/>
        </w:rPr>
        <w:t xml:space="preserve"># so I downloaded the full excel file </w:t>
      </w:r>
      <w:r>
        <w:br/>
      </w:r>
      <w:r>
        <w:rPr>
          <w:rStyle w:val="CommentTok"/>
        </w:rPr>
        <w:t xml:space="preserve"># and will pull from the that file on my drive </w:t>
      </w:r>
      <w:r>
        <w:br/>
      </w:r>
      <w:r>
        <w:rPr>
          <w:rStyle w:val="NormalTok"/>
        </w:rPr>
        <w:t xml:space="preserve">vote1 </w:t>
      </w:r>
      <w:r>
        <w:rPr>
          <w:rStyle w:val="OtherTok"/>
        </w:rPr>
        <w:t>&lt;-</w:t>
      </w:r>
      <w:r>
        <w:rPr>
          <w:rStyle w:val="NormalTok"/>
        </w:rPr>
        <w:t xml:space="preserve"> </w:t>
      </w:r>
      <w:r>
        <w:rPr>
          <w:rStyle w:val="FunctionTok"/>
        </w:rPr>
        <w:t>read_xlsx</w:t>
      </w:r>
      <w:r>
        <w:rPr>
          <w:rStyle w:val="NormalTok"/>
        </w:rPr>
        <w:t>(</w:t>
      </w:r>
      <w:r>
        <w:rPr>
          <w:rStyle w:val="StringTok"/>
        </w:rPr>
        <w:t>"votes.xlsx"</w:t>
      </w:r>
      <w:r>
        <w:rPr>
          <w:rStyle w:val="NormalTok"/>
        </w:rPr>
        <w:t>)</w:t>
      </w:r>
      <w:r>
        <w:br/>
      </w:r>
      <w:r>
        <w:rPr>
          <w:rStyle w:val="FunctionTok"/>
        </w:rPr>
        <w:t>head</w:t>
      </w:r>
      <w:r>
        <w:rPr>
          <w:rStyle w:val="NormalTok"/>
        </w:rPr>
        <w:t>(vote1)</w:t>
      </w:r>
    </w:p>
    <w:p w14:paraId="4A3A6D0F" w14:textId="77777777" w:rsidR="00361DFC" w:rsidRDefault="00361DFC" w:rsidP="00361DFC">
      <w:pPr>
        <w:pStyle w:val="SourceCode"/>
      </w:pPr>
      <w:r>
        <w:rPr>
          <w:rStyle w:val="VerbatimChar"/>
        </w:rPr>
        <w:t>## # A tibble: 6 x 10</w:t>
      </w:r>
      <w:r>
        <w:br/>
      </w:r>
      <w:r>
        <w:rPr>
          <w:rStyle w:val="VerbatimChar"/>
        </w:rPr>
        <w:t>##   state_name county_fips county_name    votes_gop votes_dem total_votes  diff</w:t>
      </w:r>
      <w:r>
        <w:br/>
      </w:r>
      <w:r>
        <w:rPr>
          <w:rStyle w:val="VerbatimChar"/>
        </w:rPr>
        <w:t>##   &lt;chr&gt;            &lt;dbl&gt; &lt;chr&gt;              &lt;dbl&gt;     &lt;dbl&gt;       &lt;dbl&gt; &lt;dbl&gt;</w:t>
      </w:r>
      <w:r>
        <w:br/>
      </w:r>
      <w:r>
        <w:rPr>
          <w:rStyle w:val="VerbatimChar"/>
        </w:rPr>
        <w:t>## 1 Alabama           1001 Autauga County     19838      7503       27770 12335</w:t>
      </w:r>
      <w:r>
        <w:br/>
      </w:r>
      <w:r>
        <w:rPr>
          <w:rStyle w:val="VerbatimChar"/>
        </w:rPr>
        <w:t>## 2 Alabama           1003 Baldwin County     83544     24578      109679 58966</w:t>
      </w:r>
      <w:r>
        <w:br/>
      </w:r>
      <w:r>
        <w:rPr>
          <w:rStyle w:val="VerbatimChar"/>
        </w:rPr>
        <w:t>## 3 Alabama           1005 Barbour County      5622      4816       10518   806</w:t>
      </w:r>
      <w:r>
        <w:br/>
      </w:r>
      <w:r>
        <w:rPr>
          <w:rStyle w:val="VerbatimChar"/>
        </w:rPr>
        <w:t>## 4 Alabama           1007 Bibb County         7525      1986        9595  5539</w:t>
      </w:r>
      <w:r>
        <w:br/>
      </w:r>
      <w:r>
        <w:rPr>
          <w:rStyle w:val="VerbatimChar"/>
        </w:rPr>
        <w:t>## 5 Alabama           1009 Blount County      24711      2640       27588 22071</w:t>
      </w:r>
      <w:r>
        <w:br/>
      </w:r>
      <w:r>
        <w:rPr>
          <w:rStyle w:val="VerbatimChar"/>
        </w:rPr>
        <w:t>## 6 Alabama           1011 Bullock County      1146      3446        4613 -2300</w:t>
      </w:r>
      <w:r>
        <w:br/>
      </w:r>
      <w:r>
        <w:rPr>
          <w:rStyle w:val="VerbatimChar"/>
        </w:rPr>
        <w:t>## # ... with 3 more variables: per_gop &lt;dbl&gt;, per_dem &lt;dbl&gt;, per_point_diff &lt;dbl&gt;</w:t>
      </w:r>
    </w:p>
    <w:p w14:paraId="3E76BAAE" w14:textId="77777777" w:rsidR="00361DFC" w:rsidRDefault="00361DFC" w:rsidP="00361DFC">
      <w:pPr>
        <w:pStyle w:val="SourceCode"/>
      </w:pPr>
      <w:r>
        <w:rPr>
          <w:rStyle w:val="CommentTok"/>
        </w:rPr>
        <w:t># Create a tibble containing state names and abbreviations</w:t>
      </w:r>
      <w:r>
        <w:br/>
      </w:r>
      <w:r>
        <w:rPr>
          <w:rStyle w:val="NormalTok"/>
        </w:rPr>
        <w:t xml:space="preserve">states </w:t>
      </w:r>
      <w:r>
        <w:rPr>
          <w:rStyle w:val="OtherTok"/>
        </w:rPr>
        <w:t>&lt;-</w:t>
      </w:r>
      <w:r>
        <w:rPr>
          <w:rStyle w:val="NormalTok"/>
        </w:rPr>
        <w:t xml:space="preserve"> </w:t>
      </w:r>
      <w:r>
        <w:rPr>
          <w:rStyle w:val="FunctionTok"/>
        </w:rPr>
        <w:t>tibble</w:t>
      </w:r>
      <w:r>
        <w:rPr>
          <w:rStyle w:val="NormalTok"/>
        </w:rPr>
        <w:t>(</w:t>
      </w:r>
      <w:r>
        <w:rPr>
          <w:rStyle w:val="AttributeTok"/>
        </w:rPr>
        <w:t>abb =</w:t>
      </w:r>
      <w:r>
        <w:rPr>
          <w:rStyle w:val="NormalTok"/>
        </w:rPr>
        <w:t xml:space="preserve"> state.abb,</w:t>
      </w:r>
      <w:r>
        <w:br/>
      </w:r>
      <w:r>
        <w:rPr>
          <w:rStyle w:val="NormalTok"/>
        </w:rPr>
        <w:t xml:space="preserve">                 </w:t>
      </w:r>
      <w:r>
        <w:rPr>
          <w:rStyle w:val="AttributeTok"/>
        </w:rPr>
        <w:t>state_name =</w:t>
      </w:r>
      <w:r>
        <w:rPr>
          <w:rStyle w:val="NormalTok"/>
        </w:rPr>
        <w:t xml:space="preserve"> state.name)</w:t>
      </w:r>
      <w:r>
        <w:br/>
      </w:r>
      <w:r>
        <w:rPr>
          <w:rStyle w:val="FunctionTok"/>
        </w:rPr>
        <w:t>head</w:t>
      </w:r>
      <w:r>
        <w:rPr>
          <w:rStyle w:val="NormalTok"/>
        </w:rPr>
        <w:t>(states)</w:t>
      </w:r>
    </w:p>
    <w:p w14:paraId="6BE48411" w14:textId="77777777" w:rsidR="00361DFC" w:rsidRDefault="00361DFC" w:rsidP="00361DFC">
      <w:pPr>
        <w:pStyle w:val="SourceCode"/>
      </w:pPr>
      <w:r>
        <w:rPr>
          <w:rStyle w:val="VerbatimChar"/>
        </w:rPr>
        <w:t>## # A tibble: 6 x 2</w:t>
      </w:r>
      <w:r>
        <w:br/>
      </w:r>
      <w:r>
        <w:rPr>
          <w:rStyle w:val="VerbatimChar"/>
        </w:rPr>
        <w:t>##   abb   state_name</w:t>
      </w:r>
      <w:r>
        <w:br/>
      </w:r>
      <w:r>
        <w:rPr>
          <w:rStyle w:val="VerbatimChar"/>
        </w:rPr>
        <w:t xml:space="preserve">##   &lt;chr&gt; &lt;chr&gt;     </w:t>
      </w:r>
      <w:r>
        <w:br/>
      </w:r>
      <w:r>
        <w:rPr>
          <w:rStyle w:val="VerbatimChar"/>
        </w:rPr>
        <w:t xml:space="preserve">## 1 AL    Alabama   </w:t>
      </w:r>
      <w:r>
        <w:br/>
      </w:r>
      <w:r>
        <w:rPr>
          <w:rStyle w:val="VerbatimChar"/>
        </w:rPr>
        <w:t xml:space="preserve">## 2 AK    Alaska    </w:t>
      </w:r>
      <w:r>
        <w:br/>
      </w:r>
      <w:r>
        <w:rPr>
          <w:rStyle w:val="VerbatimChar"/>
        </w:rPr>
        <w:t xml:space="preserve">## 3 AZ    Arizona   </w:t>
      </w:r>
      <w:r>
        <w:br/>
      </w:r>
      <w:r>
        <w:rPr>
          <w:rStyle w:val="VerbatimChar"/>
        </w:rPr>
        <w:t xml:space="preserve">## 4 AR    Arkansas  </w:t>
      </w:r>
      <w:r>
        <w:br/>
      </w:r>
      <w:r>
        <w:rPr>
          <w:rStyle w:val="VerbatimChar"/>
        </w:rPr>
        <w:lastRenderedPageBreak/>
        <w:t>## 5 CA    California</w:t>
      </w:r>
      <w:r>
        <w:br/>
      </w:r>
      <w:r>
        <w:rPr>
          <w:rStyle w:val="VerbatimChar"/>
        </w:rPr>
        <w:t>## 6 CO    Colorado</w:t>
      </w:r>
    </w:p>
    <w:p w14:paraId="38AB7EBB" w14:textId="77777777" w:rsidR="00361DFC" w:rsidRDefault="00361DFC" w:rsidP="00361DFC">
      <w:pPr>
        <w:pStyle w:val="SourceCode"/>
      </w:pPr>
      <w:r>
        <w:rPr>
          <w:rStyle w:val="CommentTok"/>
        </w:rPr>
        <w:t xml:space="preserve"># join states and voting data </w:t>
      </w:r>
      <w:r>
        <w:br/>
      </w:r>
      <w:r>
        <w:rPr>
          <w:rStyle w:val="CommentTok"/>
        </w:rPr>
        <w:t># purpose is to get the state abbreviations into the voting tibble</w:t>
      </w:r>
      <w:r>
        <w:br/>
      </w:r>
      <w:r>
        <w:rPr>
          <w:rStyle w:val="NormalTok"/>
        </w:rPr>
        <w:t xml:space="preserve">vote2 </w:t>
      </w:r>
      <w:r>
        <w:rPr>
          <w:rStyle w:val="OtherTok"/>
        </w:rPr>
        <w:t>&lt;-</w:t>
      </w:r>
      <w:r>
        <w:rPr>
          <w:rStyle w:val="NormalTok"/>
        </w:rPr>
        <w:t xml:space="preserve"> vote1 </w:t>
      </w:r>
      <w:r>
        <w:rPr>
          <w:rStyle w:val="SpecialCharTok"/>
        </w:rPr>
        <w:t>%&gt;%</w:t>
      </w:r>
      <w:r>
        <w:br/>
      </w:r>
      <w:r>
        <w:rPr>
          <w:rStyle w:val="NormalTok"/>
        </w:rPr>
        <w:t xml:space="preserve">  </w:t>
      </w:r>
      <w:r>
        <w:rPr>
          <w:rStyle w:val="FunctionTok"/>
        </w:rPr>
        <w:t>left_join</w:t>
      </w:r>
      <w:r>
        <w:rPr>
          <w:rStyle w:val="NormalTok"/>
        </w:rPr>
        <w:t xml:space="preserve">(states, </w:t>
      </w:r>
      <w:r>
        <w:rPr>
          <w:rStyle w:val="AttributeTok"/>
        </w:rPr>
        <w:t>by =</w:t>
      </w:r>
      <w:r>
        <w:rPr>
          <w:rStyle w:val="NormalTok"/>
        </w:rPr>
        <w:t xml:space="preserve"> </w:t>
      </w:r>
      <w:r>
        <w:rPr>
          <w:rStyle w:val="StringTok"/>
        </w:rPr>
        <w:t>"state_name"</w:t>
      </w:r>
      <w:r>
        <w:rPr>
          <w:rStyle w:val="NormalTok"/>
        </w:rPr>
        <w:t>)</w:t>
      </w:r>
      <w:r>
        <w:br/>
      </w:r>
      <w:r>
        <w:rPr>
          <w:rStyle w:val="FunctionTok"/>
        </w:rPr>
        <w:t>head</w:t>
      </w:r>
      <w:r>
        <w:rPr>
          <w:rStyle w:val="NormalTok"/>
        </w:rPr>
        <w:t>(vote2)</w:t>
      </w:r>
    </w:p>
    <w:p w14:paraId="26299DD5" w14:textId="77777777" w:rsidR="00361DFC" w:rsidRDefault="00361DFC" w:rsidP="00361DFC">
      <w:pPr>
        <w:pStyle w:val="SourceCode"/>
      </w:pPr>
      <w:r>
        <w:rPr>
          <w:rStyle w:val="VerbatimChar"/>
        </w:rPr>
        <w:t>## # A tibble: 6 x 11</w:t>
      </w:r>
      <w:r>
        <w:br/>
      </w:r>
      <w:r>
        <w:rPr>
          <w:rStyle w:val="VerbatimChar"/>
        </w:rPr>
        <w:t>##   state_name county_fips county_name    votes_gop votes_dem total_votes  diff</w:t>
      </w:r>
      <w:r>
        <w:br/>
      </w:r>
      <w:r>
        <w:rPr>
          <w:rStyle w:val="VerbatimChar"/>
        </w:rPr>
        <w:t>##   &lt;chr&gt;            &lt;dbl&gt; &lt;chr&gt;              &lt;dbl&gt;     &lt;dbl&gt;       &lt;dbl&gt; &lt;dbl&gt;</w:t>
      </w:r>
      <w:r>
        <w:br/>
      </w:r>
      <w:r>
        <w:rPr>
          <w:rStyle w:val="VerbatimChar"/>
        </w:rPr>
        <w:t>## 1 Alabama           1001 Autauga County     19838      7503       27770 12335</w:t>
      </w:r>
      <w:r>
        <w:br/>
      </w:r>
      <w:r>
        <w:rPr>
          <w:rStyle w:val="VerbatimChar"/>
        </w:rPr>
        <w:t>## 2 Alabama           1003 Baldwin County     83544     24578      109679 58966</w:t>
      </w:r>
      <w:r>
        <w:br/>
      </w:r>
      <w:r>
        <w:rPr>
          <w:rStyle w:val="VerbatimChar"/>
        </w:rPr>
        <w:t>## 3 Alabama           1005 Barbour County      5622      4816       10518   806</w:t>
      </w:r>
      <w:r>
        <w:br/>
      </w:r>
      <w:r>
        <w:rPr>
          <w:rStyle w:val="VerbatimChar"/>
        </w:rPr>
        <w:t>## 4 Alabama           1007 Bibb County         7525      1986        9595  5539</w:t>
      </w:r>
      <w:r>
        <w:br/>
      </w:r>
      <w:r>
        <w:rPr>
          <w:rStyle w:val="VerbatimChar"/>
        </w:rPr>
        <w:t>## 5 Alabama           1009 Blount County      24711      2640       27588 22071</w:t>
      </w:r>
      <w:r>
        <w:br/>
      </w:r>
      <w:r>
        <w:rPr>
          <w:rStyle w:val="VerbatimChar"/>
        </w:rPr>
        <w:t>## 6 Alabama           1011 Bullock County      1146      3446        4613 -2300</w:t>
      </w:r>
      <w:r>
        <w:br/>
      </w:r>
      <w:r>
        <w:rPr>
          <w:rStyle w:val="VerbatimChar"/>
        </w:rPr>
        <w:t>## # ... with 4 more variables: per_gop &lt;dbl&gt;, per_dem &lt;dbl&gt;,</w:t>
      </w:r>
      <w:r>
        <w:br/>
      </w:r>
      <w:r>
        <w:rPr>
          <w:rStyle w:val="VerbatimChar"/>
        </w:rPr>
        <w:t>## #   per_point_diff &lt;dbl&gt;, abb &lt;chr&gt;</w:t>
      </w:r>
    </w:p>
    <w:p w14:paraId="2598BC50" w14:textId="77777777" w:rsidR="00361DFC" w:rsidRDefault="00361DFC" w:rsidP="00361DFC">
      <w:pPr>
        <w:pStyle w:val="SourceCode"/>
      </w:pPr>
      <w:r>
        <w:rPr>
          <w:rStyle w:val="CommentTok"/>
        </w:rPr>
        <w:t xml:space="preserve"># Clean up some column names and </w:t>
      </w:r>
      <w:r>
        <w:br/>
      </w:r>
      <w:r>
        <w:rPr>
          <w:rStyle w:val="CommentTok"/>
        </w:rPr>
        <w:t># get rid of columns that are not needed</w:t>
      </w:r>
      <w:r>
        <w:br/>
      </w:r>
      <w:r>
        <w:br/>
      </w:r>
      <w:r>
        <w:rPr>
          <w:rStyle w:val="NormalTok"/>
        </w:rPr>
        <w:t xml:space="preserve">vote </w:t>
      </w:r>
      <w:r>
        <w:rPr>
          <w:rStyle w:val="OtherTok"/>
        </w:rPr>
        <w:t>&lt;-</w:t>
      </w:r>
      <w:r>
        <w:rPr>
          <w:rStyle w:val="NormalTok"/>
        </w:rPr>
        <w:t xml:space="preserve"> vote2 </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abb,</w:t>
      </w:r>
      <w:r>
        <w:br/>
      </w:r>
      <w:r>
        <w:rPr>
          <w:rStyle w:val="NormalTok"/>
        </w:rPr>
        <w:t xml:space="preserve">         </w:t>
      </w:r>
      <w:r>
        <w:rPr>
          <w:rStyle w:val="AttributeTok"/>
        </w:rPr>
        <w:t>county =</w:t>
      </w:r>
      <w:r>
        <w:rPr>
          <w:rStyle w:val="NormalTok"/>
        </w:rPr>
        <w:t xml:space="preserve"> county_name)</w:t>
      </w:r>
      <w:r>
        <w:rPr>
          <w:rStyle w:val="SpecialCharTok"/>
        </w:rPr>
        <w:t>%&gt;%</w:t>
      </w:r>
      <w:r>
        <w:br/>
      </w:r>
      <w:r>
        <w:rPr>
          <w:rStyle w:val="NormalTok"/>
        </w:rPr>
        <w:t xml:space="preserve">  </w:t>
      </w:r>
      <w:r>
        <w:rPr>
          <w:rStyle w:val="FunctionTok"/>
        </w:rPr>
        <w:t>select</w:t>
      </w:r>
      <w:r>
        <w:rPr>
          <w:rStyle w:val="NormalTok"/>
        </w:rPr>
        <w:t>(state, county, votes_dem,per_dem, total_votes )</w:t>
      </w:r>
      <w:r>
        <w:br/>
      </w:r>
      <w:r>
        <w:rPr>
          <w:rStyle w:val="FunctionTok"/>
        </w:rPr>
        <w:t>head</w:t>
      </w:r>
      <w:r>
        <w:rPr>
          <w:rStyle w:val="NormalTok"/>
        </w:rPr>
        <w:t>(vote)</w:t>
      </w:r>
    </w:p>
    <w:p w14:paraId="6F7D0AEC" w14:textId="77777777" w:rsidR="00361DFC" w:rsidRDefault="00361DFC" w:rsidP="00361DFC">
      <w:pPr>
        <w:pStyle w:val="SourceCode"/>
      </w:pPr>
      <w:r>
        <w:rPr>
          <w:rStyle w:val="VerbatimChar"/>
        </w:rPr>
        <w:t>## # A tibble: 6 x 5</w:t>
      </w:r>
      <w:r>
        <w:br/>
      </w:r>
      <w:r>
        <w:rPr>
          <w:rStyle w:val="VerbatimChar"/>
        </w:rPr>
        <w:t>##   state county         votes_dem per_dem total_votes</w:t>
      </w:r>
      <w:r>
        <w:br/>
      </w:r>
      <w:r>
        <w:rPr>
          <w:rStyle w:val="VerbatimChar"/>
        </w:rPr>
        <w:t>##   &lt;chr&gt; &lt;chr&gt;              &lt;dbl&gt;   &lt;dbl&gt;       &lt;dbl&gt;</w:t>
      </w:r>
      <w:r>
        <w:br/>
      </w:r>
      <w:r>
        <w:rPr>
          <w:rStyle w:val="VerbatimChar"/>
        </w:rPr>
        <w:t>## 1 AL    Autauga County      7503  0.270        27770</w:t>
      </w:r>
      <w:r>
        <w:br/>
      </w:r>
      <w:r>
        <w:rPr>
          <w:rStyle w:val="VerbatimChar"/>
        </w:rPr>
        <w:t>## 2 AL    Baldwin County     24578  0.224       109679</w:t>
      </w:r>
      <w:r>
        <w:br/>
      </w:r>
      <w:r>
        <w:rPr>
          <w:rStyle w:val="VerbatimChar"/>
        </w:rPr>
        <w:t>## 3 AL    Barbour County      4816  0.458        10518</w:t>
      </w:r>
      <w:r>
        <w:br/>
      </w:r>
      <w:r>
        <w:rPr>
          <w:rStyle w:val="VerbatimChar"/>
        </w:rPr>
        <w:t>## 4 AL    Bibb County         1986  0.207         9595</w:t>
      </w:r>
      <w:r>
        <w:br/>
      </w:r>
      <w:r>
        <w:rPr>
          <w:rStyle w:val="VerbatimChar"/>
        </w:rPr>
        <w:t>## 5 AL    Blount County       2640  0.0957       27588</w:t>
      </w:r>
      <w:r>
        <w:br/>
      </w:r>
      <w:r>
        <w:rPr>
          <w:rStyle w:val="VerbatimChar"/>
        </w:rPr>
        <w:t>## 6 AL    Bullock County      3446  0.747         4613</w:t>
      </w:r>
    </w:p>
    <w:p w14:paraId="2B18F2FA" w14:textId="77777777" w:rsidR="00361DFC" w:rsidRDefault="00361DFC" w:rsidP="00361DFC">
      <w:pPr>
        <w:pStyle w:val="SourceCode"/>
      </w:pPr>
      <w:r>
        <w:rPr>
          <w:rStyle w:val="CommentTok"/>
        </w:rPr>
        <w:t># I discovered a difference in how DC was entered in the two DFs</w:t>
      </w:r>
      <w:r>
        <w:br/>
      </w:r>
      <w:r>
        <w:rPr>
          <w:rStyle w:val="CommentTok"/>
        </w:rPr>
        <w:t># In one the state is NA</w:t>
      </w:r>
      <w:r>
        <w:br/>
      </w:r>
      <w:r>
        <w:rPr>
          <w:rStyle w:val="NormalTok"/>
        </w:rPr>
        <w:lastRenderedPageBreak/>
        <w:t xml:space="preserve">vote </w:t>
      </w:r>
      <w:r>
        <w:rPr>
          <w:rStyle w:val="OtherTok"/>
        </w:rPr>
        <w:t>&lt;-</w:t>
      </w:r>
      <w:r>
        <w:rPr>
          <w:rStyle w:val="NormalTok"/>
        </w:rPr>
        <w:t xml:space="preserve"> vote </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ifelse</w:t>
      </w:r>
      <w:r>
        <w:rPr>
          <w:rStyle w:val="NormalTok"/>
        </w:rPr>
        <w:t xml:space="preserve">(county </w:t>
      </w:r>
      <w:r>
        <w:rPr>
          <w:rStyle w:val="SpecialCharTok"/>
        </w:rPr>
        <w:t>==</w:t>
      </w:r>
      <w:r>
        <w:rPr>
          <w:rStyle w:val="NormalTok"/>
        </w:rPr>
        <w:t xml:space="preserve"> </w:t>
      </w:r>
      <w:r>
        <w:rPr>
          <w:rStyle w:val="StringTok"/>
        </w:rPr>
        <w:t>"District of Columbia"</w:t>
      </w:r>
      <w:r>
        <w:rPr>
          <w:rStyle w:val="NormalTok"/>
        </w:rPr>
        <w:t xml:space="preserve">, </w:t>
      </w:r>
      <w:r>
        <w:rPr>
          <w:rStyle w:val="StringTok"/>
        </w:rPr>
        <w:t>"DC"</w:t>
      </w:r>
      <w:r>
        <w:rPr>
          <w:rStyle w:val="NormalTok"/>
        </w:rPr>
        <w:t>, state ))</w:t>
      </w:r>
    </w:p>
    <w:p w14:paraId="772E2261" w14:textId="77777777" w:rsidR="00361DFC" w:rsidRDefault="00361DFC" w:rsidP="00361DFC">
      <w:pPr>
        <w:pStyle w:val="SourceCode"/>
      </w:pPr>
      <w:r>
        <w:rPr>
          <w:rStyle w:val="CommentTok"/>
        </w:rPr>
        <w:t># I discovered a difference in how Dona Ana County was entered</w:t>
      </w:r>
      <w:r>
        <w:br/>
      </w:r>
      <w:r>
        <w:rPr>
          <w:rStyle w:val="CommentTok"/>
        </w:rPr>
        <w:t># in the 2 dfs</w:t>
      </w:r>
      <w:r>
        <w:br/>
      </w:r>
      <w:r>
        <w:rPr>
          <w:rStyle w:val="NormalTok"/>
        </w:rPr>
        <w:t xml:space="preserve">vote </w:t>
      </w:r>
      <w:r>
        <w:rPr>
          <w:rStyle w:val="OtherTok"/>
        </w:rPr>
        <w:t>&lt;-</w:t>
      </w:r>
      <w:r>
        <w:rPr>
          <w:rStyle w:val="NormalTok"/>
        </w:rPr>
        <w:t xml:space="preserve"> vote </w:t>
      </w:r>
      <w:r>
        <w:rPr>
          <w:rStyle w:val="SpecialCharTok"/>
        </w:rPr>
        <w:t>%&gt;%</w:t>
      </w:r>
      <w:r>
        <w:br/>
      </w:r>
      <w:r>
        <w:rPr>
          <w:rStyle w:val="NormalTok"/>
        </w:rPr>
        <w:t xml:space="preserve">  </w:t>
      </w:r>
      <w:r>
        <w:rPr>
          <w:rStyle w:val="FunctionTok"/>
        </w:rPr>
        <w:t>mutate</w:t>
      </w:r>
      <w:r>
        <w:rPr>
          <w:rStyle w:val="NormalTok"/>
        </w:rPr>
        <w:t>(</w:t>
      </w:r>
      <w:r>
        <w:rPr>
          <w:rStyle w:val="AttributeTok"/>
        </w:rPr>
        <w:t>county =</w:t>
      </w:r>
      <w:r>
        <w:rPr>
          <w:rStyle w:val="NormalTok"/>
        </w:rPr>
        <w:t xml:space="preserve"> </w:t>
      </w:r>
      <w:r>
        <w:rPr>
          <w:rStyle w:val="FunctionTok"/>
        </w:rPr>
        <w:t>ifelse</w:t>
      </w:r>
      <w:r>
        <w:rPr>
          <w:rStyle w:val="NormalTok"/>
        </w:rPr>
        <w:t>(</w:t>
      </w:r>
      <w:r>
        <w:rPr>
          <w:rStyle w:val="FunctionTok"/>
        </w:rPr>
        <w:t>str_detect</w:t>
      </w:r>
      <w:r>
        <w:rPr>
          <w:rStyle w:val="NormalTok"/>
        </w:rPr>
        <w:t>(county,</w:t>
      </w:r>
      <w:r>
        <w:rPr>
          <w:rStyle w:val="StringTok"/>
        </w:rPr>
        <w:t>"Ana County"</w:t>
      </w:r>
      <w:r>
        <w:rPr>
          <w:rStyle w:val="NormalTok"/>
        </w:rPr>
        <w:t xml:space="preserve">), </w:t>
      </w:r>
      <w:r>
        <w:rPr>
          <w:rStyle w:val="StringTok"/>
        </w:rPr>
        <w:t>"Dona Ana County"</w:t>
      </w:r>
      <w:r>
        <w:rPr>
          <w:rStyle w:val="NormalTok"/>
        </w:rPr>
        <w:t>, county))</w:t>
      </w:r>
    </w:p>
    <w:p w14:paraId="3FE9E0F8" w14:textId="77777777" w:rsidR="00361DFC" w:rsidRDefault="00361DFC" w:rsidP="00361DFC">
      <w:pPr>
        <w:pStyle w:val="SourceCode"/>
      </w:pPr>
      <w:r>
        <w:rPr>
          <w:rStyle w:val="CommentTok"/>
        </w:rPr>
        <w:t># Create a tibble containing the vaccine data</w:t>
      </w:r>
      <w:r>
        <w:br/>
      </w:r>
      <w:r>
        <w:rPr>
          <w:rStyle w:val="NormalTok"/>
        </w:rPr>
        <w:t xml:space="preserve">vaccine1 </w:t>
      </w:r>
      <w:r>
        <w:rPr>
          <w:rStyle w:val="OtherTok"/>
        </w:rPr>
        <w:t>&lt;-</w:t>
      </w:r>
      <w:r>
        <w:rPr>
          <w:rStyle w:val="NormalTok"/>
        </w:rPr>
        <w:t xml:space="preserve"> </w:t>
      </w:r>
      <w:r>
        <w:rPr>
          <w:rStyle w:val="FunctionTok"/>
        </w:rPr>
        <w:t>read_csv</w:t>
      </w:r>
      <w:r>
        <w:rPr>
          <w:rStyle w:val="NormalTok"/>
        </w:rPr>
        <w:t>(</w:t>
      </w:r>
      <w:r>
        <w:rPr>
          <w:rStyle w:val="StringTok"/>
        </w:rPr>
        <w:t>"vaccines.csv"</w:t>
      </w:r>
      <w:r>
        <w:rPr>
          <w:rStyle w:val="NormalTok"/>
        </w:rPr>
        <w:t>)</w:t>
      </w:r>
    </w:p>
    <w:p w14:paraId="0A685C25" w14:textId="77777777" w:rsidR="00361DFC" w:rsidRDefault="00361DFC" w:rsidP="00361DFC">
      <w:pPr>
        <w:pStyle w:val="SourceCode"/>
      </w:pPr>
      <w:r>
        <w:rPr>
          <w:rStyle w:val="VerbatimChar"/>
        </w:rPr>
        <w:t>## Rows: 223193 Columns: 28</w:t>
      </w:r>
    </w:p>
    <w:p w14:paraId="60A3A6F2"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(5): Date, Recip_County, Recip_State, SVI_CTGY, Metro_status</w:t>
      </w:r>
      <w:r>
        <w:br/>
      </w:r>
      <w:r>
        <w:rPr>
          <w:rStyle w:val="VerbatimChar"/>
        </w:rPr>
        <w:t>## dbl (20): Series_Complete_Pop_Pct, Series_Complete_18PlusPop_Pct, Series_Com...</w:t>
      </w:r>
    </w:p>
    <w:p w14:paraId="014871E7"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5346522E" w14:textId="77777777" w:rsidR="00361DFC" w:rsidRDefault="00361DFC" w:rsidP="00361DFC">
      <w:pPr>
        <w:pStyle w:val="SourceCode"/>
      </w:pPr>
      <w:r>
        <w:rPr>
          <w:rStyle w:val="FunctionTok"/>
        </w:rPr>
        <w:t>tail</w:t>
      </w:r>
      <w:r>
        <w:rPr>
          <w:rStyle w:val="NormalTok"/>
        </w:rPr>
        <w:t>(vaccine1)</w:t>
      </w:r>
    </w:p>
    <w:p w14:paraId="4BCB8F72" w14:textId="77777777" w:rsidR="00361DFC" w:rsidRDefault="00361DFC" w:rsidP="00361DFC">
      <w:pPr>
        <w:pStyle w:val="SourceCode"/>
      </w:pPr>
      <w:r>
        <w:rPr>
          <w:rStyle w:val="VerbatimChar"/>
        </w:rPr>
        <w:t>## # A tibble: 6 x 28</w:t>
      </w:r>
      <w:r>
        <w:br/>
      </w:r>
      <w:r>
        <w:rPr>
          <w:rStyle w:val="VerbatimChar"/>
        </w:rPr>
        <w:t>##   Date      Recip_County  Recip_State Series_Complete_Pop_Pct Series_Complete_Y~</w:t>
      </w:r>
      <w:r>
        <w:br/>
      </w:r>
      <w:r>
        <w:rPr>
          <w:rStyle w:val="VerbatimChar"/>
        </w:rPr>
        <w:t>##   &lt;chr&gt;     &lt;chr&gt;         &lt;chr&gt;                         &lt;dbl&gt;              &lt;dbl&gt;</w:t>
      </w:r>
      <w:r>
        <w:br/>
      </w:r>
      <w:r>
        <w:rPr>
          <w:rStyle w:val="VerbatimChar"/>
        </w:rPr>
        <w:t>## 1 11/2/2021 Weston County WY                             32.2               2233</w:t>
      </w:r>
      <w:r>
        <w:br/>
      </w:r>
      <w:r>
        <w:rPr>
          <w:rStyle w:val="VerbatimChar"/>
        </w:rPr>
        <w:t>## 2 11/3/2021 Weston County WY                             32.3               2235</w:t>
      </w:r>
      <w:r>
        <w:br/>
      </w:r>
      <w:r>
        <w:rPr>
          <w:rStyle w:val="VerbatimChar"/>
        </w:rPr>
        <w:t>## 3 11/4/2021 Weston County WY                             32.3               2236</w:t>
      </w:r>
      <w:r>
        <w:br/>
      </w:r>
      <w:r>
        <w:rPr>
          <w:rStyle w:val="VerbatimChar"/>
        </w:rPr>
        <w:t>## 4 11/5/2021 Weston County WY                             32.4               2242</w:t>
      </w:r>
      <w:r>
        <w:br/>
      </w:r>
      <w:r>
        <w:rPr>
          <w:rStyle w:val="VerbatimChar"/>
        </w:rPr>
        <w:t>## 5 11/6/2021 Weston County WY                             32.5               2249</w:t>
      </w:r>
      <w:r>
        <w:br/>
      </w:r>
      <w:r>
        <w:rPr>
          <w:rStyle w:val="VerbatimChar"/>
        </w:rPr>
        <w:t>## 6 11/7/2021 Weston County WY                             32.5               2249</w:t>
      </w:r>
      <w:r>
        <w:br/>
      </w:r>
      <w:r>
        <w:rPr>
          <w:rStyle w:val="VerbatimChar"/>
        </w:rPr>
        <w:t>## # ... with 23 more variables: Series_Complete_18Plus &lt;dbl&gt;,</w:t>
      </w:r>
      <w:r>
        <w:br/>
      </w:r>
      <w:r>
        <w:rPr>
          <w:rStyle w:val="VerbatimChar"/>
        </w:rPr>
        <w:t>## #   Series_Complete_18PlusPop_Pct &lt;dbl&gt;, Series_Complete_65Plus &lt;dbl&gt;,</w:t>
      </w:r>
      <w:r>
        <w:br/>
      </w:r>
      <w:r>
        <w:rPr>
          <w:rStyle w:val="VerbatimChar"/>
        </w:rPr>
        <w:t>## #   Series_Complete_65PlusPop_Pct &lt;dbl&gt;, Completeness_pct &lt;dbl&gt;,</w:t>
      </w:r>
      <w:r>
        <w:br/>
      </w:r>
      <w:r>
        <w:rPr>
          <w:rStyle w:val="VerbatimChar"/>
        </w:rPr>
        <w:t>## #   Administered_Dose1_Recip &lt;dbl&gt;, Administered_Dose1_Pop_Pct &lt;dbl&gt;,</w:t>
      </w:r>
      <w:r>
        <w:br/>
      </w:r>
      <w:r>
        <w:rPr>
          <w:rStyle w:val="VerbatimChar"/>
        </w:rPr>
        <w:t>## #   Administered_Dose1_Recip_12Plus &lt;dbl&gt;,</w:t>
      </w:r>
      <w:r>
        <w:br/>
      </w:r>
      <w:r>
        <w:rPr>
          <w:rStyle w:val="VerbatimChar"/>
        </w:rPr>
        <w:lastRenderedPageBreak/>
        <w:t>## #   Administered_Dose1_Recip_12PlusPop_Pct &lt;dbl&gt;,</w:t>
      </w:r>
      <w:r>
        <w:br/>
      </w:r>
      <w:r>
        <w:rPr>
          <w:rStyle w:val="VerbatimChar"/>
        </w:rPr>
        <w:t>## #   Administered_Dose1_Recip_18Plus &lt;dbl&gt;, ...</w:t>
      </w:r>
    </w:p>
    <w:p w14:paraId="5B4ADA76" w14:textId="77777777" w:rsidR="00361DFC" w:rsidRDefault="00361DFC" w:rsidP="00361DFC">
      <w:pPr>
        <w:pStyle w:val="SourceCode"/>
      </w:pPr>
      <w:r>
        <w:rPr>
          <w:rStyle w:val="CommentTok"/>
        </w:rPr>
        <w:t xml:space="preserve"># Clean up some column names and </w:t>
      </w:r>
      <w:r>
        <w:br/>
      </w:r>
      <w:r>
        <w:rPr>
          <w:rStyle w:val="CommentTok"/>
        </w:rPr>
        <w:t># get rid of columns that are not needed</w:t>
      </w:r>
      <w:r>
        <w:br/>
      </w:r>
      <w:r>
        <w:br/>
      </w:r>
      <w:r>
        <w:rPr>
          <w:rStyle w:val="NormalTok"/>
        </w:rPr>
        <w:t xml:space="preserve">vaccine2 </w:t>
      </w:r>
      <w:r>
        <w:rPr>
          <w:rStyle w:val="OtherTok"/>
        </w:rPr>
        <w:t>&lt;-</w:t>
      </w:r>
      <w:r>
        <w:rPr>
          <w:rStyle w:val="NormalTok"/>
        </w:rPr>
        <w:t xml:space="preserve"> vaccine1</w:t>
      </w:r>
      <w:r>
        <w:rPr>
          <w:rStyle w:val="SpecialCharTok"/>
        </w:rPr>
        <w:t>%&gt;%</w:t>
      </w:r>
      <w:r>
        <w:br/>
      </w:r>
      <w:r>
        <w:rPr>
          <w:rStyle w:val="NormalTok"/>
        </w:rPr>
        <w:t xml:space="preserve">  </w:t>
      </w:r>
      <w:r>
        <w:rPr>
          <w:rStyle w:val="FunctionTok"/>
        </w:rPr>
        <w:t>mutate</w:t>
      </w:r>
      <w:r>
        <w:rPr>
          <w:rStyle w:val="NormalTok"/>
        </w:rPr>
        <w:t>(</w:t>
      </w:r>
      <w:r>
        <w:rPr>
          <w:rStyle w:val="AttributeTok"/>
        </w:rPr>
        <w:t>county =</w:t>
      </w:r>
      <w:r>
        <w:rPr>
          <w:rStyle w:val="NormalTok"/>
        </w:rPr>
        <w:t xml:space="preserve"> Recip_County,</w:t>
      </w:r>
      <w:r>
        <w:br/>
      </w:r>
      <w:r>
        <w:rPr>
          <w:rStyle w:val="NormalTok"/>
        </w:rPr>
        <w:t xml:space="preserve">         </w:t>
      </w:r>
      <w:r>
        <w:rPr>
          <w:rStyle w:val="AttributeTok"/>
        </w:rPr>
        <w:t>state =</w:t>
      </w:r>
      <w:r>
        <w:rPr>
          <w:rStyle w:val="NormalTok"/>
        </w:rPr>
        <w:t xml:space="preserve"> Recip_State,</w:t>
      </w:r>
      <w:r>
        <w:br/>
      </w:r>
      <w:r>
        <w:rPr>
          <w:rStyle w:val="NormalTok"/>
        </w:rPr>
        <w:t xml:space="preserve">         </w:t>
      </w:r>
      <w:r>
        <w:rPr>
          <w:rStyle w:val="AttributeTok"/>
        </w:rPr>
        <w:t>vaccd_adults =</w:t>
      </w:r>
      <w:r>
        <w:rPr>
          <w:rStyle w:val="NormalTok"/>
        </w:rPr>
        <w:t xml:space="preserve"> Series_Complete_18Plus)</w:t>
      </w:r>
      <w:r>
        <w:rPr>
          <w:rStyle w:val="SpecialCharTok"/>
        </w:rPr>
        <w:t>%&gt;%</w:t>
      </w:r>
      <w:r>
        <w:br/>
      </w:r>
      <w:r>
        <w:rPr>
          <w:rStyle w:val="NormalTok"/>
        </w:rPr>
        <w:t xml:space="preserve">  </w:t>
      </w:r>
      <w:r>
        <w:rPr>
          <w:rStyle w:val="FunctionTok"/>
        </w:rPr>
        <w:t>select</w:t>
      </w:r>
      <w:r>
        <w:rPr>
          <w:rStyle w:val="NormalTok"/>
        </w:rPr>
        <w:t>(state, county,vaccd_adults,Series_Complete_18PlusPop_Pct )</w:t>
      </w:r>
      <w:r>
        <w:br/>
      </w:r>
      <w:r>
        <w:rPr>
          <w:rStyle w:val="FunctionTok"/>
        </w:rPr>
        <w:t>head</w:t>
      </w:r>
      <w:r>
        <w:rPr>
          <w:rStyle w:val="NormalTok"/>
        </w:rPr>
        <w:t>(vaccine2)</w:t>
      </w:r>
    </w:p>
    <w:p w14:paraId="61ABB6BC" w14:textId="77777777" w:rsidR="00361DFC" w:rsidRDefault="00361DFC" w:rsidP="00361DFC">
      <w:pPr>
        <w:pStyle w:val="SourceCode"/>
      </w:pPr>
      <w:r>
        <w:rPr>
          <w:rStyle w:val="VerbatimChar"/>
        </w:rPr>
        <w:t>## # A tibble: 6 x 4</w:t>
      </w:r>
      <w:r>
        <w:br/>
      </w:r>
      <w:r>
        <w:rPr>
          <w:rStyle w:val="VerbatimChar"/>
        </w:rPr>
        <w:t>##   state county                 vaccd_adults Series_Complete_18PlusPop_Pct</w:t>
      </w:r>
      <w:r>
        <w:br/>
      </w:r>
      <w:r>
        <w:rPr>
          <w:rStyle w:val="VerbatimChar"/>
        </w:rPr>
        <w:t>##   &lt;chr&gt; &lt;chr&gt;                         &lt;dbl&gt;                         &lt;dbl&gt;</w:t>
      </w:r>
      <w:r>
        <w:br/>
      </w:r>
      <w:r>
        <w:rPr>
          <w:rStyle w:val="VerbatimChar"/>
        </w:rPr>
        <w:t>## 1 AK    Aleutians East Borough         2143                          69.5</w:t>
      </w:r>
      <w:r>
        <w:br/>
      </w:r>
      <w:r>
        <w:rPr>
          <w:rStyle w:val="VerbatimChar"/>
        </w:rPr>
        <w:t>## 2 AK    Aleutians East Borough         2143                          69.5</w:t>
      </w:r>
      <w:r>
        <w:br/>
      </w:r>
      <w:r>
        <w:rPr>
          <w:rStyle w:val="VerbatimChar"/>
        </w:rPr>
        <w:t xml:space="preserve">## 3 AK    Aleutians East Borough         2159                          70  </w:t>
      </w:r>
      <w:r>
        <w:br/>
      </w:r>
      <w:r>
        <w:rPr>
          <w:rStyle w:val="VerbatimChar"/>
        </w:rPr>
        <w:t xml:space="preserve">## 4 AK    Aleutians East Borough         2159                          70  </w:t>
      </w:r>
      <w:r>
        <w:br/>
      </w:r>
      <w:r>
        <w:rPr>
          <w:rStyle w:val="VerbatimChar"/>
        </w:rPr>
        <w:t>## 5 AK    Aleutians East Borough         2161                          70.1</w:t>
      </w:r>
      <w:r>
        <w:br/>
      </w:r>
      <w:r>
        <w:rPr>
          <w:rStyle w:val="VerbatimChar"/>
        </w:rPr>
        <w:t>## 6 AK    Aleutians East Borough         2161                          70.1</w:t>
      </w:r>
    </w:p>
    <w:p w14:paraId="138E2A48" w14:textId="77777777" w:rsidR="00361DFC" w:rsidRDefault="00361DFC" w:rsidP="00361DFC">
      <w:pPr>
        <w:pStyle w:val="SourceCode"/>
      </w:pPr>
      <w:r>
        <w:rPr>
          <w:rStyle w:val="CommentTok"/>
        </w:rPr>
        <w:t># Group by each county</w:t>
      </w:r>
      <w:r>
        <w:br/>
      </w:r>
      <w:r>
        <w:rPr>
          <w:rStyle w:val="CommentTok"/>
        </w:rPr>
        <w:t># take the max reported vaccine percentage for each county</w:t>
      </w:r>
      <w:r>
        <w:br/>
      </w:r>
      <w:r>
        <w:rPr>
          <w:rStyle w:val="NormalTok"/>
        </w:rPr>
        <w:t xml:space="preserve">vaccine3 </w:t>
      </w:r>
      <w:r>
        <w:rPr>
          <w:rStyle w:val="OtherTok"/>
        </w:rPr>
        <w:t>&lt;-</w:t>
      </w:r>
      <w:r>
        <w:rPr>
          <w:rStyle w:val="NormalTok"/>
        </w:rPr>
        <w:t xml:space="preserve"> vaccine2 </w:t>
      </w:r>
      <w:r>
        <w:rPr>
          <w:rStyle w:val="SpecialCharTok"/>
        </w:rPr>
        <w:t>%&gt;%</w:t>
      </w:r>
      <w:r>
        <w:br/>
      </w:r>
      <w:r>
        <w:rPr>
          <w:rStyle w:val="NormalTok"/>
        </w:rPr>
        <w:t xml:space="preserve">  </w:t>
      </w:r>
      <w:r>
        <w:rPr>
          <w:rStyle w:val="FunctionTok"/>
        </w:rPr>
        <w:t>group_by</w:t>
      </w:r>
      <w:r>
        <w:rPr>
          <w:rStyle w:val="NormalTok"/>
        </w:rPr>
        <w:t>(state,county)</w:t>
      </w:r>
      <w:r>
        <w:rPr>
          <w:rStyle w:val="SpecialCharTok"/>
        </w:rPr>
        <w:t>%&gt;%</w:t>
      </w:r>
      <w:r>
        <w:br/>
      </w:r>
      <w:r>
        <w:rPr>
          <w:rStyle w:val="NormalTok"/>
        </w:rPr>
        <w:t xml:space="preserve">  </w:t>
      </w:r>
      <w:r>
        <w:rPr>
          <w:rStyle w:val="FunctionTok"/>
        </w:rPr>
        <w:t>summarise</w:t>
      </w:r>
      <w:r>
        <w:rPr>
          <w:rStyle w:val="NormalTok"/>
        </w:rPr>
        <w:t>(</w:t>
      </w:r>
      <w:r>
        <w:rPr>
          <w:rStyle w:val="AttributeTok"/>
        </w:rPr>
        <w:t>vaccd_adults =</w:t>
      </w:r>
      <w:r>
        <w:rPr>
          <w:rStyle w:val="NormalTok"/>
        </w:rPr>
        <w:t xml:space="preserve"> </w:t>
      </w:r>
      <w:r>
        <w:rPr>
          <w:rStyle w:val="FunctionTok"/>
        </w:rPr>
        <w:t>max</w:t>
      </w:r>
      <w:r>
        <w:rPr>
          <w:rStyle w:val="NormalTok"/>
        </w:rPr>
        <w:t>(vaccd_adults))</w:t>
      </w:r>
    </w:p>
    <w:p w14:paraId="4FF8D9C8" w14:textId="77777777" w:rsidR="00361DFC" w:rsidRDefault="00361DFC" w:rsidP="00361DFC">
      <w:pPr>
        <w:pStyle w:val="SourceCode"/>
      </w:pPr>
      <w:r>
        <w:rPr>
          <w:rStyle w:val="VerbatimChar"/>
        </w:rPr>
        <w:t>## `summarise()` has grouped output by 'state'. You can override using the `.groups` argument.</w:t>
      </w:r>
    </w:p>
    <w:p w14:paraId="18C7AE64" w14:textId="77777777" w:rsidR="00361DFC" w:rsidRDefault="00361DFC" w:rsidP="00361DFC">
      <w:pPr>
        <w:pStyle w:val="SourceCode"/>
      </w:pPr>
      <w:r>
        <w:rPr>
          <w:rStyle w:val="FunctionTok"/>
        </w:rPr>
        <w:t>head</w:t>
      </w:r>
      <w:r>
        <w:rPr>
          <w:rStyle w:val="NormalTok"/>
        </w:rPr>
        <w:t>(vaccine3)</w:t>
      </w:r>
    </w:p>
    <w:p w14:paraId="3F79F8E9" w14:textId="77777777" w:rsidR="00361DFC" w:rsidRDefault="00361DFC" w:rsidP="00361DFC">
      <w:pPr>
        <w:pStyle w:val="SourceCode"/>
      </w:pPr>
      <w:r>
        <w:rPr>
          <w:rStyle w:val="VerbatimChar"/>
        </w:rPr>
        <w:t>## # A tibble: 6 x 3</w:t>
      </w:r>
      <w:r>
        <w:br/>
      </w:r>
      <w:r>
        <w:rPr>
          <w:rStyle w:val="VerbatimChar"/>
        </w:rPr>
        <w:t>## # Groups:   state [1]</w:t>
      </w:r>
      <w:r>
        <w:br/>
      </w:r>
      <w:r>
        <w:rPr>
          <w:rStyle w:val="VerbatimChar"/>
        </w:rPr>
        <w:t>##   state county                     vaccd_adults</w:t>
      </w:r>
      <w:r>
        <w:br/>
      </w:r>
      <w:r>
        <w:rPr>
          <w:rStyle w:val="VerbatimChar"/>
        </w:rPr>
        <w:t>##   &lt;chr&gt; &lt;chr&gt;                             &lt;dbl&gt;</w:t>
      </w:r>
      <w:r>
        <w:br/>
      </w:r>
      <w:r>
        <w:rPr>
          <w:rStyle w:val="VerbatimChar"/>
        </w:rPr>
        <w:t>## 1 AK    Aleutians East Borough             2217</w:t>
      </w:r>
      <w:r>
        <w:br/>
      </w:r>
      <w:r>
        <w:rPr>
          <w:rStyle w:val="VerbatimChar"/>
        </w:rPr>
        <w:t>## 2 AK    Aleutians West Census Area         3039</w:t>
      </w:r>
      <w:r>
        <w:br/>
      </w:r>
      <w:r>
        <w:rPr>
          <w:rStyle w:val="VerbatimChar"/>
        </w:rPr>
        <w:t>## 3 AK    Anchorage Municipality           151357</w:t>
      </w:r>
      <w:r>
        <w:br/>
      </w:r>
      <w:r>
        <w:rPr>
          <w:rStyle w:val="VerbatimChar"/>
        </w:rPr>
        <w:t>## 4 AK    Bethel Census Area                 9338</w:t>
      </w:r>
      <w:r>
        <w:br/>
      </w:r>
      <w:r>
        <w:rPr>
          <w:rStyle w:val="VerbatimChar"/>
        </w:rPr>
        <w:t>## 5 AK    Bristol Bay Borough                 739</w:t>
      </w:r>
      <w:r>
        <w:br/>
      </w:r>
      <w:r>
        <w:rPr>
          <w:rStyle w:val="VerbatimChar"/>
        </w:rPr>
        <w:t>## 6 AK    Denali Borough                      922</w:t>
      </w:r>
    </w:p>
    <w:p w14:paraId="454EE088" w14:textId="77777777" w:rsidR="00361DFC" w:rsidRDefault="00361DFC" w:rsidP="00361DFC">
      <w:pPr>
        <w:pStyle w:val="SourceCode"/>
      </w:pPr>
      <w:r>
        <w:rPr>
          <w:rStyle w:val="CommentTok"/>
        </w:rPr>
        <w:t xml:space="preserve"># I discovered a difference in how LaSalle Parish </w:t>
      </w:r>
      <w:r>
        <w:br/>
      </w:r>
      <w:r>
        <w:rPr>
          <w:rStyle w:val="CommentTok"/>
        </w:rPr>
        <w:t># was entered in the two DFs</w:t>
      </w:r>
      <w:r>
        <w:br/>
      </w:r>
      <w:r>
        <w:rPr>
          <w:rStyle w:val="CommentTok"/>
        </w:rPr>
        <w:t># In one there was a space, in the other there was not</w:t>
      </w:r>
      <w:r>
        <w:br/>
      </w:r>
      <w:r>
        <w:rPr>
          <w:rStyle w:val="NormalTok"/>
        </w:rPr>
        <w:t xml:space="preserve">vaccine3 </w:t>
      </w:r>
      <w:r>
        <w:rPr>
          <w:rStyle w:val="OtherTok"/>
        </w:rPr>
        <w:t>&lt;-</w:t>
      </w:r>
      <w:r>
        <w:rPr>
          <w:rStyle w:val="NormalTok"/>
        </w:rPr>
        <w:t xml:space="preserve"> vaccine3 </w:t>
      </w:r>
      <w:r>
        <w:rPr>
          <w:rStyle w:val="SpecialCharTok"/>
        </w:rPr>
        <w:t>%&gt;%</w:t>
      </w:r>
      <w:r>
        <w:br/>
      </w:r>
      <w:r>
        <w:rPr>
          <w:rStyle w:val="NormalTok"/>
        </w:rPr>
        <w:t xml:space="preserve">  </w:t>
      </w:r>
      <w:r>
        <w:rPr>
          <w:rStyle w:val="FunctionTok"/>
        </w:rPr>
        <w:t>mutate</w:t>
      </w:r>
      <w:r>
        <w:rPr>
          <w:rStyle w:val="NormalTok"/>
        </w:rPr>
        <w:t>(</w:t>
      </w:r>
      <w:r>
        <w:rPr>
          <w:rStyle w:val="AttributeTok"/>
        </w:rPr>
        <w:t>county =</w:t>
      </w:r>
      <w:r>
        <w:rPr>
          <w:rStyle w:val="NormalTok"/>
        </w:rPr>
        <w:t xml:space="preserve"> </w:t>
      </w:r>
      <w:r>
        <w:rPr>
          <w:rStyle w:val="FunctionTok"/>
        </w:rPr>
        <w:t>ifelse</w:t>
      </w:r>
      <w:r>
        <w:rPr>
          <w:rStyle w:val="NormalTok"/>
        </w:rPr>
        <w:t xml:space="preserve">(county </w:t>
      </w:r>
      <w:r>
        <w:rPr>
          <w:rStyle w:val="SpecialCharTok"/>
        </w:rPr>
        <w:t>==</w:t>
      </w:r>
      <w:r>
        <w:rPr>
          <w:rStyle w:val="NormalTok"/>
        </w:rPr>
        <w:t xml:space="preserve"> </w:t>
      </w:r>
      <w:r>
        <w:rPr>
          <w:rStyle w:val="StringTok"/>
        </w:rPr>
        <w:t>"La Salle Parish"</w:t>
      </w:r>
      <w:r>
        <w:rPr>
          <w:rStyle w:val="NormalTok"/>
        </w:rPr>
        <w:t xml:space="preserve">, </w:t>
      </w:r>
      <w:r>
        <w:rPr>
          <w:rStyle w:val="StringTok"/>
        </w:rPr>
        <w:t>"LaSalle Parish"</w:t>
      </w:r>
      <w:r>
        <w:rPr>
          <w:rStyle w:val="NormalTok"/>
        </w:rPr>
        <w:t>, county ))</w:t>
      </w:r>
    </w:p>
    <w:p w14:paraId="7E088BBB" w14:textId="77777777" w:rsidR="00361DFC" w:rsidRDefault="00361DFC" w:rsidP="00361DFC">
      <w:pPr>
        <w:pStyle w:val="SourceCode"/>
      </w:pPr>
      <w:r>
        <w:rPr>
          <w:rStyle w:val="CommentTok"/>
        </w:rPr>
        <w:lastRenderedPageBreak/>
        <w:t># Need to make sure the treatment for DC</w:t>
      </w:r>
      <w:r>
        <w:br/>
      </w:r>
      <w:r>
        <w:rPr>
          <w:rStyle w:val="CommentTok"/>
        </w:rPr>
        <w:t># matched what I did in the vote df</w:t>
      </w:r>
      <w:r>
        <w:br/>
      </w:r>
      <w:r>
        <w:rPr>
          <w:rStyle w:val="NormalTok"/>
        </w:rPr>
        <w:t xml:space="preserve">vaccine3 </w:t>
      </w:r>
      <w:r>
        <w:rPr>
          <w:rStyle w:val="OtherTok"/>
        </w:rPr>
        <w:t>&lt;-</w:t>
      </w:r>
      <w:r>
        <w:rPr>
          <w:rStyle w:val="NormalTok"/>
        </w:rPr>
        <w:t xml:space="preserve"> vaccine3 </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ifelse</w:t>
      </w:r>
      <w:r>
        <w:rPr>
          <w:rStyle w:val="NormalTok"/>
        </w:rPr>
        <w:t xml:space="preserve">(county </w:t>
      </w:r>
      <w:r>
        <w:rPr>
          <w:rStyle w:val="SpecialCharTok"/>
        </w:rPr>
        <w:t>==</w:t>
      </w:r>
      <w:r>
        <w:rPr>
          <w:rStyle w:val="NormalTok"/>
        </w:rPr>
        <w:t xml:space="preserve"> </w:t>
      </w:r>
      <w:r>
        <w:rPr>
          <w:rStyle w:val="StringTok"/>
        </w:rPr>
        <w:t>"District of Columbia"</w:t>
      </w:r>
      <w:r>
        <w:rPr>
          <w:rStyle w:val="NormalTok"/>
        </w:rPr>
        <w:t xml:space="preserve">, </w:t>
      </w:r>
      <w:r>
        <w:rPr>
          <w:rStyle w:val="StringTok"/>
        </w:rPr>
        <w:t>"DC"</w:t>
      </w:r>
      <w:r>
        <w:rPr>
          <w:rStyle w:val="NormalTok"/>
        </w:rPr>
        <w:t>, state ))</w:t>
      </w:r>
    </w:p>
    <w:p w14:paraId="28E58C55" w14:textId="77777777" w:rsidR="00361DFC" w:rsidRDefault="00361DFC" w:rsidP="00361DFC">
      <w:pPr>
        <w:pStyle w:val="SourceCode"/>
      </w:pPr>
      <w:r>
        <w:rPr>
          <w:rStyle w:val="CommentTok"/>
        </w:rPr>
        <w:t># Join the voting data and vaccine data into one tibble</w:t>
      </w:r>
      <w:r>
        <w:br/>
      </w:r>
      <w:r>
        <w:rPr>
          <w:rStyle w:val="CommentTok"/>
        </w:rPr>
        <w:t># Filter out rows that don't have any data for vaccines and voting</w:t>
      </w:r>
      <w:r>
        <w:br/>
      </w:r>
      <w:r>
        <w:rPr>
          <w:rStyle w:val="NormalTok"/>
        </w:rPr>
        <w:t xml:space="preserve">dem_v_vac </w:t>
      </w:r>
      <w:r>
        <w:rPr>
          <w:rStyle w:val="OtherTok"/>
        </w:rPr>
        <w:t>&lt;-</w:t>
      </w:r>
      <w:r>
        <w:rPr>
          <w:rStyle w:val="NormalTok"/>
        </w:rPr>
        <w:t xml:space="preserve"> vaccine3</w:t>
      </w:r>
      <w:r>
        <w:rPr>
          <w:rStyle w:val="SpecialCharTok"/>
        </w:rPr>
        <w:t>%&gt;%</w:t>
      </w:r>
      <w:r>
        <w:br/>
      </w:r>
      <w:r>
        <w:rPr>
          <w:rStyle w:val="NormalTok"/>
        </w:rPr>
        <w:t xml:space="preserve">  </w:t>
      </w:r>
      <w:r>
        <w:rPr>
          <w:rStyle w:val="FunctionTok"/>
        </w:rPr>
        <w:t>full_join</w:t>
      </w:r>
      <w:r>
        <w:rPr>
          <w:rStyle w:val="NormalTok"/>
        </w:rPr>
        <w:t>(vote,</w:t>
      </w:r>
      <w:r>
        <w:rPr>
          <w:rStyle w:val="AttributeTok"/>
        </w:rPr>
        <w:t>by=</w:t>
      </w:r>
      <w:r>
        <w:rPr>
          <w:rStyle w:val="FunctionTok"/>
        </w:rPr>
        <w:t>c</w:t>
      </w:r>
      <w:r>
        <w:rPr>
          <w:rStyle w:val="NormalTok"/>
        </w:rPr>
        <w:t>(</w:t>
      </w:r>
      <w:r>
        <w:rPr>
          <w:rStyle w:val="StringTok"/>
        </w:rPr>
        <w:t>"state"</w:t>
      </w:r>
      <w:r>
        <w:rPr>
          <w:rStyle w:val="NormalTok"/>
        </w:rPr>
        <w:t>,</w:t>
      </w:r>
      <w:r>
        <w:rPr>
          <w:rStyle w:val="StringTok"/>
        </w:rPr>
        <w:t>"county"</w:t>
      </w:r>
      <w:r>
        <w:rPr>
          <w:rStyle w:val="NormalTok"/>
        </w:rPr>
        <w:t>))</w:t>
      </w:r>
      <w:r>
        <w:rPr>
          <w:rStyle w:val="SpecialCharTok"/>
        </w:rPr>
        <w:t>%&gt;%</w:t>
      </w:r>
      <w:r>
        <w:br/>
      </w:r>
      <w:r>
        <w:rPr>
          <w:rStyle w:val="NormalTok"/>
        </w:rPr>
        <w:t xml:space="preserve">  </w:t>
      </w:r>
      <w:r>
        <w:rPr>
          <w:rStyle w:val="FunctionTok"/>
        </w:rPr>
        <w:t>filter</w:t>
      </w:r>
      <w:r>
        <w:rPr>
          <w:rStyle w:val="NormalTok"/>
        </w:rPr>
        <w:t xml:space="preserve">(vaccd_adults </w:t>
      </w:r>
      <w:r>
        <w:rPr>
          <w:rStyle w:val="SpecialCharTok"/>
        </w:rPr>
        <w:t>!=</w:t>
      </w:r>
      <w:r>
        <w:rPr>
          <w:rStyle w:val="DecValTok"/>
        </w:rPr>
        <w:t>0</w:t>
      </w:r>
      <w:r>
        <w:rPr>
          <w:rStyle w:val="NormalTok"/>
        </w:rPr>
        <w:t xml:space="preserve"> </w:t>
      </w:r>
      <w:r>
        <w:rPr>
          <w:rStyle w:val="SpecialCharTok"/>
        </w:rPr>
        <w:t>&amp;</w:t>
      </w:r>
      <w:r>
        <w:rPr>
          <w:rStyle w:val="NormalTok"/>
        </w:rPr>
        <w:t xml:space="preserve"> votes_dem </w:t>
      </w:r>
      <w:r>
        <w:rPr>
          <w:rStyle w:val="SpecialCharTok"/>
        </w:rPr>
        <w:t>!=</w:t>
      </w:r>
      <w:r>
        <w:rPr>
          <w:rStyle w:val="NormalTok"/>
        </w:rPr>
        <w:t xml:space="preserve"> </w:t>
      </w:r>
      <w:r>
        <w:rPr>
          <w:rStyle w:val="StringTok"/>
        </w:rPr>
        <w:t>"NA"</w:t>
      </w:r>
      <w:r>
        <w:rPr>
          <w:rStyle w:val="NormalTok"/>
        </w:rPr>
        <w:t>)</w:t>
      </w:r>
      <w:r>
        <w:br/>
      </w:r>
      <w:r>
        <w:br/>
      </w:r>
      <w:r>
        <w:rPr>
          <w:rStyle w:val="FunctionTok"/>
        </w:rPr>
        <w:t>head</w:t>
      </w:r>
      <w:r>
        <w:rPr>
          <w:rStyle w:val="NormalTok"/>
        </w:rPr>
        <w:t>(dem_v_vac)</w:t>
      </w:r>
    </w:p>
    <w:p w14:paraId="0945550D" w14:textId="77777777" w:rsidR="00361DFC" w:rsidRDefault="00361DFC" w:rsidP="00361DFC">
      <w:pPr>
        <w:pStyle w:val="SourceCode"/>
      </w:pPr>
      <w:r>
        <w:rPr>
          <w:rStyle w:val="VerbatimChar"/>
        </w:rPr>
        <w:t>## # A tibble: 6 x 6</w:t>
      </w:r>
      <w:r>
        <w:br/>
      </w:r>
      <w:r>
        <w:rPr>
          <w:rStyle w:val="VerbatimChar"/>
        </w:rPr>
        <w:t>## # Groups:   state [1]</w:t>
      </w:r>
      <w:r>
        <w:br/>
      </w:r>
      <w:r>
        <w:rPr>
          <w:rStyle w:val="VerbatimChar"/>
        </w:rPr>
        <w:t>##   state county         vaccd_adults votes_dem per_dem total_votes</w:t>
      </w:r>
      <w:r>
        <w:br/>
      </w:r>
      <w:r>
        <w:rPr>
          <w:rStyle w:val="VerbatimChar"/>
        </w:rPr>
        <w:t>##   &lt;chr&gt; &lt;chr&gt;                 &lt;dbl&gt;     &lt;dbl&gt;   &lt;dbl&gt;       &lt;dbl&gt;</w:t>
      </w:r>
      <w:r>
        <w:br/>
      </w:r>
      <w:r>
        <w:rPr>
          <w:rStyle w:val="VerbatimChar"/>
        </w:rPr>
        <w:t>## 1 AL    Autauga County        18925      7503  0.270        27770</w:t>
      </w:r>
      <w:r>
        <w:br/>
      </w:r>
      <w:r>
        <w:rPr>
          <w:rStyle w:val="VerbatimChar"/>
        </w:rPr>
        <w:t>## 2 AL    Baldwin County        95535     24578  0.224       109679</w:t>
      </w:r>
      <w:r>
        <w:br/>
      </w:r>
      <w:r>
        <w:rPr>
          <w:rStyle w:val="VerbatimChar"/>
        </w:rPr>
        <w:t>## 3 AL    Barbour County         9149      4816  0.458        10518</w:t>
      </w:r>
      <w:r>
        <w:br/>
      </w:r>
      <w:r>
        <w:rPr>
          <w:rStyle w:val="VerbatimChar"/>
        </w:rPr>
        <w:t>## 4 AL    Bibb County            6679      1986  0.207         9595</w:t>
      </w:r>
      <w:r>
        <w:br/>
      </w:r>
      <w:r>
        <w:rPr>
          <w:rStyle w:val="VerbatimChar"/>
        </w:rPr>
        <w:t>## 5 AL    Blount County         15629      2640  0.0957       27588</w:t>
      </w:r>
      <w:r>
        <w:br/>
      </w:r>
      <w:r>
        <w:rPr>
          <w:rStyle w:val="VerbatimChar"/>
        </w:rPr>
        <w:t>## 6 AL    Bullock County         4302      3446  0.747         4613</w:t>
      </w:r>
    </w:p>
    <w:p w14:paraId="43DC81BB" w14:textId="77777777" w:rsidR="00361DFC" w:rsidRDefault="00361DFC" w:rsidP="00361DFC">
      <w:pPr>
        <w:pStyle w:val="SourceCode"/>
      </w:pPr>
      <w:r>
        <w:rPr>
          <w:rStyle w:val="CommentTok"/>
        </w:rPr>
        <w:t># The population demographics data</w:t>
      </w:r>
      <w:r>
        <w:br/>
      </w:r>
      <w:r>
        <w:rPr>
          <w:rStyle w:val="CommentTok"/>
        </w:rPr>
        <w:t># is in a separate table for each state</w:t>
      </w:r>
      <w:r>
        <w:br/>
      </w:r>
      <w:r>
        <w:rPr>
          <w:rStyle w:val="CommentTok"/>
        </w:rPr>
        <w:t># All states need to be combined into one tibble</w:t>
      </w:r>
      <w:r>
        <w:br/>
      </w:r>
      <w:r>
        <w:br/>
      </w:r>
      <w:r>
        <w:rPr>
          <w:rStyle w:val="CommentTok"/>
        </w:rPr>
        <w:t># Importing Alabama data into a tibble</w:t>
      </w:r>
      <w:r>
        <w:br/>
      </w:r>
      <w:r>
        <w:rPr>
          <w:rStyle w:val="CommentTok"/>
        </w:rPr>
        <w:t xml:space="preserve"># as a base tibble for all the different state csv files </w:t>
      </w:r>
      <w:r>
        <w:br/>
      </w:r>
      <w:r>
        <w:rPr>
          <w:rStyle w:val="NormalTok"/>
        </w:rPr>
        <w:t>pop_data</w:t>
      </w:r>
      <w:r>
        <w:rPr>
          <w:rStyle w:val="OtherTok"/>
        </w:rPr>
        <w:t>&lt;-</w:t>
      </w:r>
      <w:r>
        <w:rPr>
          <w:rStyle w:val="NormalTok"/>
        </w:rPr>
        <w:t xml:space="preserve"> </w:t>
      </w:r>
      <w:r>
        <w:rPr>
          <w:rStyle w:val="FunctionTok"/>
        </w:rPr>
        <w:t>read_csv</w:t>
      </w:r>
      <w:r>
        <w:rPr>
          <w:rStyle w:val="NormalTok"/>
        </w:rPr>
        <w:t>(</w:t>
      </w:r>
      <w:r>
        <w:rPr>
          <w:rStyle w:val="StringTok"/>
        </w:rPr>
        <w:t>"https://www2.census.gov/programs-surveys/popest/datasets/2010-2020/counties/asrh/CC-EST2020-AGESEX-01.csv"</w:t>
      </w:r>
      <w:r>
        <w:rPr>
          <w:rStyle w:val="NormalTok"/>
        </w:rPr>
        <w:t>)</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StringTok"/>
        </w:rPr>
        <w:t>"13"</w:t>
      </w:r>
      <w:r>
        <w:rPr>
          <w:rStyle w:val="NormalTok"/>
        </w:rPr>
        <w:t>)</w:t>
      </w:r>
      <w:r>
        <w:rPr>
          <w:rStyle w:val="SpecialCharTok"/>
        </w:rPr>
        <w:t>%&gt;%</w:t>
      </w:r>
      <w:r>
        <w:br/>
      </w:r>
      <w:r>
        <w:rPr>
          <w:rStyle w:val="NormalTok"/>
        </w:rPr>
        <w:t xml:space="preserve">  </w:t>
      </w:r>
      <w:r>
        <w:rPr>
          <w:rStyle w:val="FunctionTok"/>
        </w:rPr>
        <w:t>select</w:t>
      </w:r>
      <w:r>
        <w:rPr>
          <w:rStyle w:val="NormalTok"/>
        </w:rPr>
        <w:t>(</w:t>
      </w:r>
      <w:r>
        <w:rPr>
          <w:rStyle w:val="StringTok"/>
        </w:rPr>
        <w:t>"STNAME"</w:t>
      </w:r>
      <w:r>
        <w:rPr>
          <w:rStyle w:val="NormalTok"/>
        </w:rPr>
        <w:t xml:space="preserve">, </w:t>
      </w:r>
      <w:r>
        <w:rPr>
          <w:rStyle w:val="StringTok"/>
        </w:rPr>
        <w:t>"CTYNAME"</w:t>
      </w:r>
      <w:r>
        <w:rPr>
          <w:rStyle w:val="NormalTok"/>
        </w:rPr>
        <w:t>,</w:t>
      </w:r>
      <w:r>
        <w:rPr>
          <w:rStyle w:val="StringTok"/>
        </w:rPr>
        <w:t>"POPESTIMATE"</w:t>
      </w:r>
      <w:r>
        <w:rPr>
          <w:rStyle w:val="NormalTok"/>
        </w:rPr>
        <w:t xml:space="preserve">, </w:t>
      </w:r>
      <w:r>
        <w:rPr>
          <w:rStyle w:val="StringTok"/>
        </w:rPr>
        <w:t>"AGE65PLUS_TOT"</w:t>
      </w:r>
      <w:r>
        <w:rPr>
          <w:rStyle w:val="NormalTok"/>
        </w:rPr>
        <w:t xml:space="preserve">, </w:t>
      </w:r>
      <w:r>
        <w:rPr>
          <w:rStyle w:val="StringTok"/>
        </w:rPr>
        <w:t>"AGE18PLUS_TOT"</w:t>
      </w:r>
      <w:r>
        <w:rPr>
          <w:rStyle w:val="NormalTok"/>
        </w:rPr>
        <w:t xml:space="preserve"> )</w:t>
      </w:r>
    </w:p>
    <w:p w14:paraId="7D69AAA3" w14:textId="77777777" w:rsidR="00361DFC" w:rsidRDefault="00361DFC" w:rsidP="00361DFC">
      <w:pPr>
        <w:pStyle w:val="SourceCode"/>
      </w:pPr>
      <w:r>
        <w:rPr>
          <w:rStyle w:val="VerbatimChar"/>
        </w:rPr>
        <w:t>## Rows: 871 Columns: 96</w:t>
      </w:r>
    </w:p>
    <w:p w14:paraId="59C428E6"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(5): SUMLEV, STATE, COUNTY, STNAME, CTYNAME</w:t>
      </w:r>
      <w:r>
        <w:br/>
      </w:r>
      <w:r>
        <w:rPr>
          <w:rStyle w:val="VerbatimChar"/>
        </w:rPr>
        <w:t>## dbl (91): YEAR, POPESTIMATE, POPEST_MALE, POPEST_FEM, UNDER5_TOT, UNDER5_MAL...</w:t>
      </w:r>
    </w:p>
    <w:p w14:paraId="5561D8CB"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25C6CA66" w14:textId="77777777" w:rsidR="00361DFC" w:rsidRDefault="00361DFC" w:rsidP="00361DFC">
      <w:pPr>
        <w:pStyle w:val="SourceCode"/>
      </w:pPr>
      <w:r>
        <w:rPr>
          <w:rStyle w:val="FunctionTok"/>
        </w:rPr>
        <w:t>head</w:t>
      </w:r>
      <w:r>
        <w:rPr>
          <w:rStyle w:val="NormalTok"/>
        </w:rPr>
        <w:t>(pop_data)</w:t>
      </w:r>
    </w:p>
    <w:p w14:paraId="564F7F0C" w14:textId="77777777" w:rsidR="00361DFC" w:rsidRDefault="00361DFC" w:rsidP="00361DFC">
      <w:pPr>
        <w:pStyle w:val="SourceCode"/>
      </w:pPr>
      <w:r>
        <w:rPr>
          <w:rStyle w:val="VerbatimChar"/>
        </w:rPr>
        <w:lastRenderedPageBreak/>
        <w:t>## # A tibble: 6 x 5</w:t>
      </w:r>
      <w:r>
        <w:br/>
      </w:r>
      <w:r>
        <w:rPr>
          <w:rStyle w:val="VerbatimChar"/>
        </w:rPr>
        <w:t>##   STNAME  CTYNAME        POPESTIMATE AGE65PLUS_TOT AGE18PLUS_TOT</w:t>
      </w:r>
      <w:r>
        <w:br/>
      </w:r>
      <w:r>
        <w:rPr>
          <w:rStyle w:val="VerbatimChar"/>
        </w:rPr>
        <w:t>##   &lt;chr&gt;   &lt;chr&gt;                &lt;dbl&gt;         &lt;dbl&gt;         &lt;dbl&gt;</w:t>
      </w:r>
      <w:r>
        <w:br/>
      </w:r>
      <w:r>
        <w:rPr>
          <w:rStyle w:val="VerbatimChar"/>
        </w:rPr>
        <w:t>## 1 Alabama Autauga County       56145          9082         43128</w:t>
      </w:r>
      <w:r>
        <w:br/>
      </w:r>
      <w:r>
        <w:rPr>
          <w:rStyle w:val="VerbatimChar"/>
        </w:rPr>
        <w:t>## 2 Alabama Baldwin County      229287         49485        180842</w:t>
      </w:r>
      <w:r>
        <w:br/>
      </w:r>
      <w:r>
        <w:rPr>
          <w:rStyle w:val="VerbatimChar"/>
        </w:rPr>
        <w:t>## 3 Alabama Barbour County       24589          4982         19555</w:t>
      </w:r>
      <w:r>
        <w:br/>
      </w:r>
      <w:r>
        <w:rPr>
          <w:rStyle w:val="VerbatimChar"/>
        </w:rPr>
        <w:t>## 4 Alabama Bibb County          22136          3780         17710</w:t>
      </w:r>
      <w:r>
        <w:br/>
      </w:r>
      <w:r>
        <w:rPr>
          <w:rStyle w:val="VerbatimChar"/>
        </w:rPr>
        <w:t>## 5 Alabama Blount County        57879         10999         44681</w:t>
      </w:r>
      <w:r>
        <w:br/>
      </w:r>
      <w:r>
        <w:rPr>
          <w:rStyle w:val="VerbatimChar"/>
        </w:rPr>
        <w:t>## 6 Alabama Bullock County        9976          1763          7899</w:t>
      </w:r>
    </w:p>
    <w:p w14:paraId="42C9E0F3" w14:textId="77777777" w:rsidR="00361DFC" w:rsidRDefault="00361DFC" w:rsidP="00361DFC">
      <w:pPr>
        <w:pStyle w:val="SourceCode"/>
      </w:pPr>
      <w:r>
        <w:rPr>
          <w:rStyle w:val="CommentTok"/>
        </w:rPr>
        <w:t># add other states into the pop_data tibble</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w:t>
      </w:r>
      <w:r>
        <w:rPr>
          <w:rStyle w:val="NormalTok"/>
        </w:rPr>
        <w:t>(</w:t>
      </w:r>
      <w:r>
        <w:rPr>
          <w:rStyle w:val="StringTok"/>
        </w:rPr>
        <w:t>"04"</w:t>
      </w:r>
      <w:r>
        <w:rPr>
          <w:rStyle w:val="NormalTok"/>
        </w:rPr>
        <w:t>,</w:t>
      </w:r>
      <w:r>
        <w:rPr>
          <w:rStyle w:val="StringTok"/>
        </w:rPr>
        <w:t>"05"</w:t>
      </w:r>
      <w:r>
        <w:rPr>
          <w:rStyle w:val="NormalTok"/>
        </w:rPr>
        <w:t>,</w:t>
      </w:r>
      <w:r>
        <w:rPr>
          <w:rStyle w:val="StringTok"/>
        </w:rPr>
        <w:t>"06"</w:t>
      </w:r>
      <w:r>
        <w:rPr>
          <w:rStyle w:val="NormalTok"/>
        </w:rPr>
        <w:t>,</w:t>
      </w:r>
      <w:r>
        <w:rPr>
          <w:rStyle w:val="StringTok"/>
        </w:rPr>
        <w:t>"08"</w:t>
      </w:r>
      <w:r>
        <w:rPr>
          <w:rStyle w:val="NormalTok"/>
        </w:rPr>
        <w:t>,</w:t>
      </w:r>
      <w:r>
        <w:rPr>
          <w:rStyle w:val="StringTok"/>
        </w:rPr>
        <w:t>"09"</w:t>
      </w:r>
      <w:r>
        <w:rPr>
          <w:rStyle w:val="NormalTok"/>
        </w:rPr>
        <w:t>,</w:t>
      </w:r>
      <w:r>
        <w:rPr>
          <w:rStyle w:val="DecValTok"/>
        </w:rPr>
        <w:t>10</w:t>
      </w:r>
      <w:r>
        <w:rPr>
          <w:rStyle w:val="SpecialCharTok"/>
        </w:rPr>
        <w:t>:</w:t>
      </w:r>
      <w:r>
        <w:rPr>
          <w:rStyle w:val="DecValTok"/>
        </w:rPr>
        <w:t>13</w:t>
      </w:r>
      <w:r>
        <w:rPr>
          <w:rStyle w:val="NormalTok"/>
        </w:rPr>
        <w:t>,</w:t>
      </w:r>
      <w:r>
        <w:rPr>
          <w:rStyle w:val="DecValTok"/>
        </w:rPr>
        <w:t>15</w:t>
      </w:r>
      <w:r>
        <w:rPr>
          <w:rStyle w:val="SpecialCharTok"/>
        </w:rPr>
        <w:t>:</w:t>
      </w:r>
      <w:r>
        <w:rPr>
          <w:rStyle w:val="DecValTok"/>
        </w:rPr>
        <w:t>42</w:t>
      </w:r>
      <w:r>
        <w:rPr>
          <w:rStyle w:val="NormalTok"/>
        </w:rPr>
        <w:t>,</w:t>
      </w:r>
      <w:r>
        <w:rPr>
          <w:rStyle w:val="DecValTok"/>
        </w:rPr>
        <w:t>44</w:t>
      </w:r>
      <w:r>
        <w:rPr>
          <w:rStyle w:val="SpecialCharTok"/>
        </w:rPr>
        <w:t>:</w:t>
      </w:r>
      <w:r>
        <w:rPr>
          <w:rStyle w:val="DecValTok"/>
        </w:rPr>
        <w:t>51</w:t>
      </w:r>
      <w:r>
        <w:rPr>
          <w:rStyle w:val="NormalTok"/>
        </w:rPr>
        <w:t>,</w:t>
      </w:r>
      <w:r>
        <w:rPr>
          <w:rStyle w:val="DecValTok"/>
        </w:rPr>
        <w:t>53</w:t>
      </w:r>
      <w:r>
        <w:rPr>
          <w:rStyle w:val="SpecialCharTok"/>
        </w:rPr>
        <w:t>:</w:t>
      </w:r>
      <w:r>
        <w:rPr>
          <w:rStyle w:val="DecValTok"/>
        </w:rPr>
        <w:t>56</w:t>
      </w:r>
      <w:r>
        <w:rPr>
          <w:rStyle w:val="NormalTok"/>
        </w:rPr>
        <w:t>)){</w:t>
      </w:r>
      <w:r>
        <w:br/>
      </w:r>
      <w:r>
        <w:rPr>
          <w:rStyle w:val="NormalTok"/>
        </w:rPr>
        <w:t xml:space="preserve">  url </w:t>
      </w:r>
      <w:r>
        <w:rPr>
          <w:rStyle w:val="OtherTok"/>
        </w:rPr>
        <w:t>&lt;-</w:t>
      </w:r>
      <w:r>
        <w:rPr>
          <w:rStyle w:val="NormalTok"/>
        </w:rPr>
        <w:t xml:space="preserve"> </w:t>
      </w:r>
      <w:r>
        <w:rPr>
          <w:rStyle w:val="FunctionTok"/>
        </w:rPr>
        <w:t>paste</w:t>
      </w:r>
      <w:r>
        <w:rPr>
          <w:rStyle w:val="NormalTok"/>
        </w:rPr>
        <w:t>(</w:t>
      </w:r>
      <w:r>
        <w:rPr>
          <w:rStyle w:val="StringTok"/>
        </w:rPr>
        <w:t>"https://www2.census.gov/programs-surveys/popest/datasets/2010-2020/counties/asrh/CC-EST2020-AGESEX-"</w:t>
      </w:r>
      <w:r>
        <w:rPr>
          <w:rStyle w:val="NormalTok"/>
        </w:rPr>
        <w:t xml:space="preserve"> , i,</w:t>
      </w:r>
      <w:r>
        <w:rPr>
          <w:rStyle w:val="StringTok"/>
        </w:rPr>
        <w:t>".csv"</w:t>
      </w:r>
      <w:r>
        <w:rPr>
          <w:rStyle w:val="NormalTok"/>
        </w:rPr>
        <w:t xml:space="preserve">, </w:t>
      </w:r>
      <w:r>
        <w:rPr>
          <w:rStyle w:val="AttributeTok"/>
        </w:rPr>
        <w:t>sep=</w:t>
      </w:r>
      <w:r>
        <w:rPr>
          <w:rStyle w:val="StringTok"/>
        </w:rPr>
        <w:t>""</w:t>
      </w:r>
      <w:r>
        <w:rPr>
          <w:rStyle w:val="NormalTok"/>
        </w:rPr>
        <w:t>)</w:t>
      </w:r>
      <w:r>
        <w:br/>
      </w:r>
      <w:r>
        <w:rPr>
          <w:rStyle w:val="NormalTok"/>
        </w:rPr>
        <w:t xml:space="preserve">  new_st </w:t>
      </w:r>
      <w:r>
        <w:rPr>
          <w:rStyle w:val="OtherTok"/>
        </w:rPr>
        <w:t>&lt;-</w:t>
      </w:r>
      <w:r>
        <w:rPr>
          <w:rStyle w:val="NormalTok"/>
        </w:rPr>
        <w:t xml:space="preserve"> </w:t>
      </w:r>
      <w:r>
        <w:rPr>
          <w:rStyle w:val="FunctionTok"/>
        </w:rPr>
        <w:t>read_csv</w:t>
      </w:r>
      <w:r>
        <w:rPr>
          <w:rStyle w:val="NormalTok"/>
        </w:rPr>
        <w:t>(url)</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StringTok"/>
        </w:rPr>
        <w:t>"13"</w:t>
      </w:r>
      <w:r>
        <w:rPr>
          <w:rStyle w:val="NormalTok"/>
        </w:rPr>
        <w:t>)</w:t>
      </w:r>
      <w:r>
        <w:rPr>
          <w:rStyle w:val="SpecialCharTok"/>
        </w:rPr>
        <w:t>%&gt;%</w:t>
      </w:r>
      <w:r>
        <w:br/>
      </w:r>
      <w:r>
        <w:rPr>
          <w:rStyle w:val="NormalTok"/>
        </w:rPr>
        <w:t xml:space="preserve">  </w:t>
      </w:r>
      <w:r>
        <w:rPr>
          <w:rStyle w:val="FunctionTok"/>
        </w:rPr>
        <w:t>select</w:t>
      </w:r>
      <w:r>
        <w:rPr>
          <w:rStyle w:val="NormalTok"/>
        </w:rPr>
        <w:t>(</w:t>
      </w:r>
      <w:r>
        <w:rPr>
          <w:rStyle w:val="StringTok"/>
        </w:rPr>
        <w:t>"STNAME"</w:t>
      </w:r>
      <w:r>
        <w:rPr>
          <w:rStyle w:val="NormalTok"/>
        </w:rPr>
        <w:t xml:space="preserve">, </w:t>
      </w:r>
      <w:r>
        <w:rPr>
          <w:rStyle w:val="StringTok"/>
        </w:rPr>
        <w:t>"CTYNAME"</w:t>
      </w:r>
      <w:r>
        <w:rPr>
          <w:rStyle w:val="NormalTok"/>
        </w:rPr>
        <w:t>,</w:t>
      </w:r>
      <w:r>
        <w:rPr>
          <w:rStyle w:val="StringTok"/>
        </w:rPr>
        <w:t>"POPESTIMATE"</w:t>
      </w:r>
      <w:r>
        <w:rPr>
          <w:rStyle w:val="NormalTok"/>
        </w:rPr>
        <w:t>,</w:t>
      </w:r>
      <w:r>
        <w:rPr>
          <w:rStyle w:val="StringTok"/>
        </w:rPr>
        <w:t>"AGE65PLUS_TOT"</w:t>
      </w:r>
      <w:r>
        <w:rPr>
          <w:rStyle w:val="NormalTok"/>
        </w:rPr>
        <w:t xml:space="preserve">, </w:t>
      </w:r>
      <w:r>
        <w:rPr>
          <w:rStyle w:val="StringTok"/>
        </w:rPr>
        <w:t>"AGE18PLUS_TOT"</w:t>
      </w:r>
      <w:r>
        <w:rPr>
          <w:rStyle w:val="NormalTok"/>
        </w:rPr>
        <w:t xml:space="preserve"> )</w:t>
      </w:r>
      <w:r>
        <w:rPr>
          <w:rStyle w:val="SpecialCharTok"/>
        </w:rPr>
        <w:t>%&gt;%</w:t>
      </w:r>
      <w:r>
        <w:br/>
      </w:r>
      <w:r>
        <w:rPr>
          <w:rStyle w:val="NormalTok"/>
        </w:rPr>
        <w:t xml:space="preserve">  </w:t>
      </w:r>
      <w:r>
        <w:rPr>
          <w:rStyle w:val="FunctionTok"/>
        </w:rPr>
        <w:t>mutate</w:t>
      </w:r>
      <w:r>
        <w:rPr>
          <w:rStyle w:val="NormalTok"/>
        </w:rPr>
        <w:t xml:space="preserve"> (</w:t>
      </w:r>
      <w:r>
        <w:rPr>
          <w:rStyle w:val="AttributeTok"/>
        </w:rPr>
        <w:t>POPESTIMATE =</w:t>
      </w:r>
      <w:r>
        <w:rPr>
          <w:rStyle w:val="NormalTok"/>
        </w:rPr>
        <w:t xml:space="preserve"> </w:t>
      </w:r>
      <w:r>
        <w:rPr>
          <w:rStyle w:val="FunctionTok"/>
        </w:rPr>
        <w:t>as.double</w:t>
      </w:r>
      <w:r>
        <w:rPr>
          <w:rStyle w:val="NormalTok"/>
        </w:rPr>
        <w:t>(POPESTIMATE),</w:t>
      </w:r>
      <w:r>
        <w:rPr>
          <w:rStyle w:val="AttributeTok"/>
        </w:rPr>
        <w:t>AGE65PLUS_TOT =</w:t>
      </w:r>
      <w:r>
        <w:rPr>
          <w:rStyle w:val="NormalTok"/>
        </w:rPr>
        <w:t xml:space="preserve"> </w:t>
      </w:r>
      <w:r>
        <w:rPr>
          <w:rStyle w:val="FunctionTok"/>
        </w:rPr>
        <w:t>as.double</w:t>
      </w:r>
      <w:r>
        <w:rPr>
          <w:rStyle w:val="NormalTok"/>
        </w:rPr>
        <w:t xml:space="preserve">(AGE65PLUS_TOT), </w:t>
      </w:r>
      <w:r>
        <w:rPr>
          <w:rStyle w:val="AttributeTok"/>
        </w:rPr>
        <w:t>AGE18PLUS_TOT=</w:t>
      </w:r>
      <w:r>
        <w:rPr>
          <w:rStyle w:val="FunctionTok"/>
        </w:rPr>
        <w:t>as.double</w:t>
      </w:r>
      <w:r>
        <w:rPr>
          <w:rStyle w:val="NormalTok"/>
        </w:rPr>
        <w:t xml:space="preserve">(AGE18PLUS_TOT)) </w:t>
      </w:r>
      <w:r>
        <w:br/>
      </w:r>
      <w:r>
        <w:br/>
      </w:r>
      <w:r>
        <w:rPr>
          <w:rStyle w:val="NormalTok"/>
        </w:rPr>
        <w:t xml:space="preserve">  pop_data </w:t>
      </w:r>
      <w:r>
        <w:rPr>
          <w:rStyle w:val="OtherTok"/>
        </w:rPr>
        <w:t>&lt;-</w:t>
      </w:r>
      <w:r>
        <w:rPr>
          <w:rStyle w:val="NormalTok"/>
        </w:rPr>
        <w:t xml:space="preserve"> pop_data</w:t>
      </w:r>
      <w:r>
        <w:rPr>
          <w:rStyle w:val="SpecialCharTok"/>
        </w:rPr>
        <w:t>%&gt;%</w:t>
      </w:r>
      <w:r>
        <w:br/>
      </w:r>
      <w:r>
        <w:rPr>
          <w:rStyle w:val="NormalTok"/>
        </w:rPr>
        <w:t xml:space="preserve">    </w:t>
      </w:r>
      <w:r>
        <w:rPr>
          <w:rStyle w:val="FunctionTok"/>
        </w:rPr>
        <w:t>add_row</w:t>
      </w:r>
      <w:r>
        <w:rPr>
          <w:rStyle w:val="NormalTok"/>
        </w:rPr>
        <w:t>(new_st)</w:t>
      </w:r>
      <w:r>
        <w:br/>
      </w:r>
      <w:r>
        <w:rPr>
          <w:rStyle w:val="NormalTok"/>
        </w:rPr>
        <w:t>}</w:t>
      </w:r>
    </w:p>
    <w:p w14:paraId="55C7B234" w14:textId="77777777" w:rsidR="00361DFC" w:rsidRDefault="00361DFC" w:rsidP="00361DFC">
      <w:pPr>
        <w:pStyle w:val="SourceCode"/>
      </w:pPr>
      <w:r>
        <w:rPr>
          <w:rStyle w:val="VerbatimChar"/>
        </w:rPr>
        <w:t>## Rows: 195 Columns: 96</w:t>
      </w:r>
    </w:p>
    <w:p w14:paraId="690C4C41"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(5): SUMLEV, STATE, COUNTY, STNAME, CTYNAME</w:t>
      </w:r>
      <w:r>
        <w:br/>
      </w:r>
      <w:r>
        <w:rPr>
          <w:rStyle w:val="VerbatimChar"/>
        </w:rPr>
        <w:t>## dbl (91): YEAR, POPESTIMATE, POPEST_MALE, POPEST_FEM, UNDER5_TOT, UNDER5_MAL...</w:t>
      </w:r>
    </w:p>
    <w:p w14:paraId="17D651E0"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140FC64F" w14:textId="77777777" w:rsidR="00361DFC" w:rsidRDefault="00361DFC" w:rsidP="00361DFC">
      <w:pPr>
        <w:pStyle w:val="SourceCode"/>
      </w:pPr>
      <w:r>
        <w:rPr>
          <w:rStyle w:val="VerbatimChar"/>
        </w:rPr>
        <w:t>## Rows: 975 Columns: 96</w:t>
      </w:r>
    </w:p>
    <w:p w14:paraId="3C378690"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(5): SUMLEV, STATE, COUNTY, STNAME, CTYNAME</w:t>
      </w:r>
      <w:r>
        <w:br/>
      </w:r>
      <w:r>
        <w:rPr>
          <w:rStyle w:val="VerbatimChar"/>
        </w:rPr>
        <w:t>## dbl (91): YEAR, POPESTIMATE, POPEST_MALE, POPEST_FEM, UNDER5_TOT, UNDER5_MAL...</w:t>
      </w:r>
    </w:p>
    <w:p w14:paraId="39320F31"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lastRenderedPageBreak/>
        <w:t>## i Specify the column types or set `show_col_types = FALSE` to quiet this message.</w:t>
      </w:r>
    </w:p>
    <w:p w14:paraId="507D8C36" w14:textId="77777777" w:rsidR="00361DFC" w:rsidRDefault="00361DFC" w:rsidP="00361DFC">
      <w:pPr>
        <w:pStyle w:val="SourceCode"/>
      </w:pPr>
      <w:r>
        <w:rPr>
          <w:rStyle w:val="VerbatimChar"/>
        </w:rPr>
        <w:t>## Rows: 754 Columns: 96</w:t>
      </w:r>
    </w:p>
    <w:p w14:paraId="7B78E368"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(5): SUMLEV, STATE, COUNTY, STNAME, CTYNAME</w:t>
      </w:r>
      <w:r>
        <w:br/>
      </w:r>
      <w:r>
        <w:rPr>
          <w:rStyle w:val="VerbatimChar"/>
        </w:rPr>
        <w:t>## dbl (91): YEAR, POPESTIMATE, POPEST_MALE, POPEST_FEM, UNDER5_TOT, UNDER5_MAL...</w:t>
      </w:r>
    </w:p>
    <w:p w14:paraId="67B90D48"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413F70C7" w14:textId="77777777" w:rsidR="00361DFC" w:rsidRDefault="00361DFC" w:rsidP="00361DFC">
      <w:pPr>
        <w:pStyle w:val="SourceCode"/>
      </w:pPr>
      <w:r>
        <w:rPr>
          <w:rStyle w:val="VerbatimChar"/>
        </w:rPr>
        <w:t>## Rows: 832 Columns: 96</w:t>
      </w:r>
    </w:p>
    <w:p w14:paraId="39D6522B"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(5): SUMLEV, STATE, COUNTY, STNAME, CTYNAME</w:t>
      </w:r>
      <w:r>
        <w:br/>
      </w:r>
      <w:r>
        <w:rPr>
          <w:rStyle w:val="VerbatimChar"/>
        </w:rPr>
        <w:t>## dbl (91): YEAR, POPESTIMATE, POPEST_MALE, POPEST_FEM, UNDER5_TOT, UNDER5_MAL...</w:t>
      </w:r>
    </w:p>
    <w:p w14:paraId="6E1B0739"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1DF0FA1D" w14:textId="77777777" w:rsidR="00361DFC" w:rsidRDefault="00361DFC" w:rsidP="00361DFC">
      <w:pPr>
        <w:pStyle w:val="SourceCode"/>
      </w:pPr>
      <w:r>
        <w:rPr>
          <w:rStyle w:val="VerbatimChar"/>
        </w:rPr>
        <w:t>## Rows: 104 Columns: 96</w:t>
      </w:r>
    </w:p>
    <w:p w14:paraId="40B7ED4C"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(5): SUMLEV, STATE, COUNTY, STNAME, CTYNAME</w:t>
      </w:r>
      <w:r>
        <w:br/>
      </w:r>
      <w:r>
        <w:rPr>
          <w:rStyle w:val="VerbatimChar"/>
        </w:rPr>
        <w:t>## dbl (91): YEAR, POPESTIMATE, POPEST_MALE, POPEST_FEM, UNDER5_TOT, UNDER5_MAL...</w:t>
      </w:r>
    </w:p>
    <w:p w14:paraId="6B175060"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787375EC" w14:textId="77777777" w:rsidR="00361DFC" w:rsidRDefault="00361DFC" w:rsidP="00361DFC">
      <w:pPr>
        <w:pStyle w:val="SourceCode"/>
      </w:pPr>
      <w:r>
        <w:rPr>
          <w:rStyle w:val="VerbatimChar"/>
        </w:rPr>
        <w:t>## Rows: 39 Columns: 96</w:t>
      </w:r>
    </w:p>
    <w:p w14:paraId="007FD31A"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lastRenderedPageBreak/>
        <w:t>## dbl (92): STATE, YEAR, POPESTIMATE, POPEST_MALE, POPEST_FEM, UNDER5_TOT, UND...</w:t>
      </w:r>
    </w:p>
    <w:p w14:paraId="42D2435E"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176F4C76" w14:textId="77777777" w:rsidR="00361DFC" w:rsidRDefault="00361DFC" w:rsidP="00361DFC">
      <w:pPr>
        <w:pStyle w:val="SourceCode"/>
      </w:pPr>
      <w:r>
        <w:rPr>
          <w:rStyle w:val="VerbatimChar"/>
        </w:rPr>
        <w:t>## Rows: 13 Columns: 96</w:t>
      </w:r>
    </w:p>
    <w:p w14:paraId="23D50B9B"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3F2B10C0"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722E6E9D" w14:textId="77777777" w:rsidR="00361DFC" w:rsidRDefault="00361DFC" w:rsidP="00361DFC">
      <w:pPr>
        <w:pStyle w:val="SourceCode"/>
      </w:pPr>
      <w:r>
        <w:rPr>
          <w:rStyle w:val="VerbatimChar"/>
        </w:rPr>
        <w:t>## Rows: 871 Columns: 96</w:t>
      </w:r>
    </w:p>
    <w:p w14:paraId="7A566735"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5FC244ED"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3ADB2EDC" w14:textId="77777777" w:rsidR="00361DFC" w:rsidRDefault="00361DFC" w:rsidP="00361DFC">
      <w:pPr>
        <w:pStyle w:val="SourceCode"/>
      </w:pPr>
      <w:r>
        <w:rPr>
          <w:rStyle w:val="VerbatimChar"/>
        </w:rPr>
        <w:t>## Rows: 2067 Columns: 96</w:t>
      </w:r>
    </w:p>
    <w:p w14:paraId="05A183F2"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204F7C1C"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2459038F" w14:textId="77777777" w:rsidR="00361DFC" w:rsidRDefault="00361DFC" w:rsidP="00361DFC">
      <w:pPr>
        <w:pStyle w:val="SourceCode"/>
      </w:pPr>
      <w:r>
        <w:rPr>
          <w:rStyle w:val="VerbatimChar"/>
        </w:rPr>
        <w:t>## Rows: 65 Columns: 96</w:t>
      </w:r>
    </w:p>
    <w:p w14:paraId="05EA4012" w14:textId="77777777" w:rsidR="00361DFC" w:rsidRDefault="00361DFC" w:rsidP="00361DFC">
      <w:pPr>
        <w:pStyle w:val="SourceCode"/>
      </w:pPr>
      <w:r>
        <w:rPr>
          <w:rStyle w:val="VerbatimChar"/>
        </w:rPr>
        <w:lastRenderedPageBreak/>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06A8B215"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10C4844F" w14:textId="77777777" w:rsidR="00361DFC" w:rsidRDefault="00361DFC" w:rsidP="00361DFC">
      <w:pPr>
        <w:pStyle w:val="SourceCode"/>
      </w:pPr>
      <w:r>
        <w:rPr>
          <w:rStyle w:val="VerbatimChar"/>
        </w:rPr>
        <w:t>## Rows: 572 Columns: 96</w:t>
      </w:r>
    </w:p>
    <w:p w14:paraId="5E147269"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51760A53"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3876E65F" w14:textId="77777777" w:rsidR="00361DFC" w:rsidRDefault="00361DFC" w:rsidP="00361DFC">
      <w:pPr>
        <w:pStyle w:val="SourceCode"/>
      </w:pPr>
      <w:r>
        <w:rPr>
          <w:rStyle w:val="VerbatimChar"/>
        </w:rPr>
        <w:t>## Rows: 1326 Columns: 96</w:t>
      </w:r>
    </w:p>
    <w:p w14:paraId="4470AAA5"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314F5781"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4BDCC85A" w14:textId="77777777" w:rsidR="00361DFC" w:rsidRDefault="00361DFC" w:rsidP="00361DFC">
      <w:pPr>
        <w:pStyle w:val="SourceCode"/>
      </w:pPr>
      <w:r>
        <w:rPr>
          <w:rStyle w:val="VerbatimChar"/>
        </w:rPr>
        <w:t>## Rows: 1196 Columns: 96</w:t>
      </w:r>
    </w:p>
    <w:p w14:paraId="6FFF1263"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27715D2C"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lastRenderedPageBreak/>
        <w:t>## i Specify the column types or set `show_col_types = FALSE` to quiet this message.</w:t>
      </w:r>
    </w:p>
    <w:p w14:paraId="4310288B" w14:textId="77777777" w:rsidR="00361DFC" w:rsidRDefault="00361DFC" w:rsidP="00361DFC">
      <w:pPr>
        <w:pStyle w:val="SourceCode"/>
      </w:pPr>
      <w:r>
        <w:rPr>
          <w:rStyle w:val="VerbatimChar"/>
        </w:rPr>
        <w:t>## Rows: 1287 Columns: 96</w:t>
      </w:r>
    </w:p>
    <w:p w14:paraId="5DF021E1"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60509638"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0E9FC840" w14:textId="77777777" w:rsidR="00361DFC" w:rsidRDefault="00361DFC" w:rsidP="00361DFC">
      <w:pPr>
        <w:pStyle w:val="SourceCode"/>
      </w:pPr>
      <w:r>
        <w:rPr>
          <w:rStyle w:val="VerbatimChar"/>
        </w:rPr>
        <w:t>## Rows: 1365 Columns: 96</w:t>
      </w:r>
    </w:p>
    <w:p w14:paraId="22D1F3ED"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6B87992C"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4C0C112A" w14:textId="77777777" w:rsidR="00361DFC" w:rsidRDefault="00361DFC" w:rsidP="00361DFC">
      <w:pPr>
        <w:pStyle w:val="SourceCode"/>
      </w:pPr>
      <w:r>
        <w:rPr>
          <w:rStyle w:val="VerbatimChar"/>
        </w:rPr>
        <w:t>## Rows: 1560 Columns: 96</w:t>
      </w:r>
    </w:p>
    <w:p w14:paraId="05FB4C8E"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14B4A454"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7110DB97" w14:textId="77777777" w:rsidR="00361DFC" w:rsidRDefault="00361DFC" w:rsidP="00361DFC">
      <w:pPr>
        <w:pStyle w:val="SourceCode"/>
      </w:pPr>
      <w:r>
        <w:rPr>
          <w:rStyle w:val="VerbatimChar"/>
        </w:rPr>
        <w:t>## Rows: 832 Columns: 96</w:t>
      </w:r>
    </w:p>
    <w:p w14:paraId="2EC52F16"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lastRenderedPageBreak/>
        <w:t>## dbl (92): STATE, YEAR, POPESTIMATE, POPEST_MALE, POPEST_FEM, UNDER5_TOT, UND...</w:t>
      </w:r>
    </w:p>
    <w:p w14:paraId="5DAC22F3"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2FC5BAD1" w14:textId="77777777" w:rsidR="00361DFC" w:rsidRDefault="00361DFC" w:rsidP="00361DFC">
      <w:pPr>
        <w:pStyle w:val="SourceCode"/>
      </w:pPr>
      <w:r>
        <w:rPr>
          <w:rStyle w:val="VerbatimChar"/>
        </w:rPr>
        <w:t>## Rows: 208 Columns: 96</w:t>
      </w:r>
    </w:p>
    <w:p w14:paraId="4F9CA50A"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4774448D"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5276BFD8" w14:textId="77777777" w:rsidR="00361DFC" w:rsidRDefault="00361DFC" w:rsidP="00361DFC">
      <w:pPr>
        <w:pStyle w:val="SourceCode"/>
      </w:pPr>
      <w:r>
        <w:rPr>
          <w:rStyle w:val="VerbatimChar"/>
        </w:rPr>
        <w:t>## Rows: 312 Columns: 96</w:t>
      </w:r>
    </w:p>
    <w:p w14:paraId="30AAAD84"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1ECF77F2"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18395456" w14:textId="77777777" w:rsidR="00361DFC" w:rsidRDefault="00361DFC" w:rsidP="00361DFC">
      <w:pPr>
        <w:pStyle w:val="SourceCode"/>
      </w:pPr>
      <w:r>
        <w:rPr>
          <w:rStyle w:val="VerbatimChar"/>
        </w:rPr>
        <w:t>## Rows: 182 Columns: 96</w:t>
      </w:r>
    </w:p>
    <w:p w14:paraId="6A651D6A"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442651DC"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0D1F4369" w14:textId="77777777" w:rsidR="00361DFC" w:rsidRDefault="00361DFC" w:rsidP="00361DFC">
      <w:pPr>
        <w:pStyle w:val="SourceCode"/>
      </w:pPr>
      <w:r>
        <w:rPr>
          <w:rStyle w:val="VerbatimChar"/>
        </w:rPr>
        <w:t>## Rows: 1079 Columns: 96</w:t>
      </w:r>
    </w:p>
    <w:p w14:paraId="0369C87F" w14:textId="77777777" w:rsidR="00361DFC" w:rsidRDefault="00361DFC" w:rsidP="00361DFC">
      <w:pPr>
        <w:pStyle w:val="SourceCode"/>
      </w:pPr>
      <w:r>
        <w:rPr>
          <w:rStyle w:val="VerbatimChar"/>
        </w:rPr>
        <w:lastRenderedPageBreak/>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0C3D7034"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2C0639FB" w14:textId="77777777" w:rsidR="00361DFC" w:rsidRDefault="00361DFC" w:rsidP="00361DFC">
      <w:pPr>
        <w:pStyle w:val="SourceCode"/>
      </w:pPr>
      <w:r>
        <w:rPr>
          <w:rStyle w:val="VerbatimChar"/>
        </w:rPr>
        <w:t>## Rows: 1131 Columns: 96</w:t>
      </w:r>
    </w:p>
    <w:p w14:paraId="05EB29C7"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29AE77BC"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253422DE" w14:textId="77777777" w:rsidR="00361DFC" w:rsidRDefault="00361DFC" w:rsidP="00361DFC">
      <w:pPr>
        <w:pStyle w:val="SourceCode"/>
      </w:pPr>
      <w:r>
        <w:rPr>
          <w:rStyle w:val="VerbatimChar"/>
        </w:rPr>
        <w:t>## Rows: 1066 Columns: 96</w:t>
      </w:r>
    </w:p>
    <w:p w14:paraId="5C2A61A2"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60F06C86"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0280475F" w14:textId="77777777" w:rsidR="00361DFC" w:rsidRDefault="00361DFC" w:rsidP="00361DFC">
      <w:pPr>
        <w:pStyle w:val="SourceCode"/>
      </w:pPr>
      <w:r>
        <w:rPr>
          <w:rStyle w:val="VerbatimChar"/>
        </w:rPr>
        <w:t>## Rows: 1495 Columns: 96</w:t>
      </w:r>
    </w:p>
    <w:p w14:paraId="0E3EB033"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15FA6036"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lastRenderedPageBreak/>
        <w:t>## i Specify the column types or set `show_col_types = FALSE` to quiet this message.</w:t>
      </w:r>
    </w:p>
    <w:p w14:paraId="4149AD44" w14:textId="77777777" w:rsidR="00361DFC" w:rsidRDefault="00361DFC" w:rsidP="00361DFC">
      <w:pPr>
        <w:pStyle w:val="SourceCode"/>
      </w:pPr>
      <w:r>
        <w:rPr>
          <w:rStyle w:val="VerbatimChar"/>
        </w:rPr>
        <w:t>## Rows: 728 Columns: 96</w:t>
      </w:r>
    </w:p>
    <w:p w14:paraId="4288E5A4"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18DE998D"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2EB568F3" w14:textId="77777777" w:rsidR="00361DFC" w:rsidRDefault="00361DFC" w:rsidP="00361DFC">
      <w:pPr>
        <w:pStyle w:val="SourceCode"/>
      </w:pPr>
      <w:r>
        <w:rPr>
          <w:rStyle w:val="VerbatimChar"/>
        </w:rPr>
        <w:t>## Rows: 1209 Columns: 96</w:t>
      </w:r>
    </w:p>
    <w:p w14:paraId="00880AFF"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7E1A8E82"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5BDA0212" w14:textId="77777777" w:rsidR="00361DFC" w:rsidRDefault="00361DFC" w:rsidP="00361DFC">
      <w:pPr>
        <w:pStyle w:val="SourceCode"/>
      </w:pPr>
      <w:r>
        <w:rPr>
          <w:rStyle w:val="VerbatimChar"/>
        </w:rPr>
        <w:t>## Rows: 221 Columns: 96</w:t>
      </w:r>
    </w:p>
    <w:p w14:paraId="558E40AF"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4D5452BD"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36F6FC58" w14:textId="77777777" w:rsidR="00361DFC" w:rsidRDefault="00361DFC" w:rsidP="00361DFC">
      <w:pPr>
        <w:pStyle w:val="SourceCode"/>
      </w:pPr>
      <w:r>
        <w:rPr>
          <w:rStyle w:val="VerbatimChar"/>
        </w:rPr>
        <w:t>## Rows: 130 Columns: 96</w:t>
      </w:r>
    </w:p>
    <w:p w14:paraId="3C3B9416"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lastRenderedPageBreak/>
        <w:t>## dbl (92): STATE, YEAR, POPESTIMATE, POPEST_MALE, POPEST_FEM, UNDER5_TOT, UND...</w:t>
      </w:r>
    </w:p>
    <w:p w14:paraId="54ACDAD8"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06547BEB" w14:textId="77777777" w:rsidR="00361DFC" w:rsidRDefault="00361DFC" w:rsidP="00361DFC">
      <w:pPr>
        <w:pStyle w:val="SourceCode"/>
      </w:pPr>
      <w:r>
        <w:rPr>
          <w:rStyle w:val="VerbatimChar"/>
        </w:rPr>
        <w:t>## Rows: 273 Columns: 96</w:t>
      </w:r>
    </w:p>
    <w:p w14:paraId="7222ABFA"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372C8C35"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430BA6CB" w14:textId="77777777" w:rsidR="00361DFC" w:rsidRDefault="00361DFC" w:rsidP="00361DFC">
      <w:pPr>
        <w:pStyle w:val="SourceCode"/>
      </w:pPr>
      <w:r>
        <w:rPr>
          <w:rStyle w:val="VerbatimChar"/>
        </w:rPr>
        <w:t>## Rows: 429 Columns: 96</w:t>
      </w:r>
    </w:p>
    <w:p w14:paraId="310A95E9"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7E25CF27"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0B88FE43" w14:textId="77777777" w:rsidR="00361DFC" w:rsidRDefault="00361DFC" w:rsidP="00361DFC">
      <w:pPr>
        <w:pStyle w:val="SourceCode"/>
      </w:pPr>
      <w:r>
        <w:rPr>
          <w:rStyle w:val="VerbatimChar"/>
        </w:rPr>
        <w:t>## Rows: 806 Columns: 96</w:t>
      </w:r>
    </w:p>
    <w:p w14:paraId="218F03D1"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06923A9A"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32DED8F9" w14:textId="77777777" w:rsidR="00361DFC" w:rsidRDefault="00361DFC" w:rsidP="00361DFC">
      <w:pPr>
        <w:pStyle w:val="SourceCode"/>
      </w:pPr>
      <w:r>
        <w:rPr>
          <w:rStyle w:val="VerbatimChar"/>
        </w:rPr>
        <w:t>## Rows: 1300 Columns: 96</w:t>
      </w:r>
    </w:p>
    <w:p w14:paraId="2A3696AF" w14:textId="77777777" w:rsidR="00361DFC" w:rsidRDefault="00361DFC" w:rsidP="00361DFC">
      <w:pPr>
        <w:pStyle w:val="SourceCode"/>
      </w:pPr>
      <w:r>
        <w:rPr>
          <w:rStyle w:val="VerbatimChar"/>
        </w:rPr>
        <w:lastRenderedPageBreak/>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0B3F8355"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1E9DF97F" w14:textId="77777777" w:rsidR="00361DFC" w:rsidRDefault="00361DFC" w:rsidP="00361DFC">
      <w:pPr>
        <w:pStyle w:val="SourceCode"/>
      </w:pPr>
      <w:r>
        <w:rPr>
          <w:rStyle w:val="VerbatimChar"/>
        </w:rPr>
        <w:t>## Rows: 689 Columns: 96</w:t>
      </w:r>
    </w:p>
    <w:p w14:paraId="2D7937A8"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1E58FC8E"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56DD82DD" w14:textId="77777777" w:rsidR="00361DFC" w:rsidRDefault="00361DFC" w:rsidP="00361DFC">
      <w:pPr>
        <w:pStyle w:val="SourceCode"/>
      </w:pPr>
      <w:r>
        <w:rPr>
          <w:rStyle w:val="VerbatimChar"/>
        </w:rPr>
        <w:t>## Rows: 1144 Columns: 96</w:t>
      </w:r>
    </w:p>
    <w:p w14:paraId="0AF249BB"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0C033E90"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7383D38E" w14:textId="77777777" w:rsidR="00361DFC" w:rsidRDefault="00361DFC" w:rsidP="00361DFC">
      <w:pPr>
        <w:pStyle w:val="SourceCode"/>
      </w:pPr>
      <w:r>
        <w:rPr>
          <w:rStyle w:val="VerbatimChar"/>
        </w:rPr>
        <w:t>## Rows: 1001 Columns: 96</w:t>
      </w:r>
    </w:p>
    <w:p w14:paraId="2357E619"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7E231C21"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lastRenderedPageBreak/>
        <w:t>## i Specify the column types or set `show_col_types = FALSE` to quiet this message.</w:t>
      </w:r>
    </w:p>
    <w:p w14:paraId="23FB1008" w14:textId="77777777" w:rsidR="00361DFC" w:rsidRDefault="00361DFC" w:rsidP="00361DFC">
      <w:pPr>
        <w:pStyle w:val="SourceCode"/>
      </w:pPr>
      <w:r>
        <w:rPr>
          <w:rStyle w:val="VerbatimChar"/>
        </w:rPr>
        <w:t>## Rows: 468 Columns: 96</w:t>
      </w:r>
    </w:p>
    <w:p w14:paraId="71A2C810"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0CE200C2"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5543B82A" w14:textId="77777777" w:rsidR="00361DFC" w:rsidRDefault="00361DFC" w:rsidP="00361DFC">
      <w:pPr>
        <w:pStyle w:val="SourceCode"/>
      </w:pPr>
      <w:r>
        <w:rPr>
          <w:rStyle w:val="VerbatimChar"/>
        </w:rPr>
        <w:t>## Rows: 871 Columns: 96</w:t>
      </w:r>
    </w:p>
    <w:p w14:paraId="21FD0B1C"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03A00193"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2C69140F" w14:textId="77777777" w:rsidR="00361DFC" w:rsidRDefault="00361DFC" w:rsidP="00361DFC">
      <w:pPr>
        <w:pStyle w:val="SourceCode"/>
      </w:pPr>
      <w:r>
        <w:rPr>
          <w:rStyle w:val="VerbatimChar"/>
        </w:rPr>
        <w:t>## Rows: 65 Columns: 96</w:t>
      </w:r>
    </w:p>
    <w:p w14:paraId="56334B01"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08D1511D"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612180A7" w14:textId="77777777" w:rsidR="00361DFC" w:rsidRDefault="00361DFC" w:rsidP="00361DFC">
      <w:pPr>
        <w:pStyle w:val="SourceCode"/>
      </w:pPr>
      <w:r>
        <w:rPr>
          <w:rStyle w:val="VerbatimChar"/>
        </w:rPr>
        <w:t>## Rows: 598 Columns: 96</w:t>
      </w:r>
    </w:p>
    <w:p w14:paraId="5D516C92"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lastRenderedPageBreak/>
        <w:t>## dbl (92): STATE, YEAR, POPESTIMATE, POPEST_MALE, POPEST_FEM, UNDER5_TOT, UND...</w:t>
      </w:r>
    </w:p>
    <w:p w14:paraId="17BEF814"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143FE558" w14:textId="77777777" w:rsidR="00361DFC" w:rsidRDefault="00361DFC" w:rsidP="00361DFC">
      <w:pPr>
        <w:pStyle w:val="SourceCode"/>
      </w:pPr>
      <w:r>
        <w:rPr>
          <w:rStyle w:val="VerbatimChar"/>
        </w:rPr>
        <w:t>## Rows: 858 Columns: 96</w:t>
      </w:r>
    </w:p>
    <w:p w14:paraId="724E1EC8"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39FFD93D"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273DD94C" w14:textId="77777777" w:rsidR="00361DFC" w:rsidRDefault="00361DFC" w:rsidP="00361DFC">
      <w:pPr>
        <w:pStyle w:val="SourceCode"/>
      </w:pPr>
      <w:r>
        <w:rPr>
          <w:rStyle w:val="VerbatimChar"/>
        </w:rPr>
        <w:t>## Rows: 1235 Columns: 96</w:t>
      </w:r>
    </w:p>
    <w:p w14:paraId="0AC5EDD0"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6640F6B0"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6544ABA1" w14:textId="77777777" w:rsidR="00361DFC" w:rsidRDefault="00361DFC" w:rsidP="00361DFC">
      <w:pPr>
        <w:pStyle w:val="SourceCode"/>
      </w:pPr>
      <w:r>
        <w:rPr>
          <w:rStyle w:val="VerbatimChar"/>
        </w:rPr>
        <w:t>## Rows: 3302 Columns: 96</w:t>
      </w:r>
    </w:p>
    <w:p w14:paraId="16793CB2"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441A4025"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3E1BB038" w14:textId="77777777" w:rsidR="00361DFC" w:rsidRDefault="00361DFC" w:rsidP="00361DFC">
      <w:pPr>
        <w:pStyle w:val="SourceCode"/>
      </w:pPr>
      <w:r>
        <w:rPr>
          <w:rStyle w:val="VerbatimChar"/>
        </w:rPr>
        <w:t>## Rows: 377 Columns: 96</w:t>
      </w:r>
    </w:p>
    <w:p w14:paraId="474439F2" w14:textId="77777777" w:rsidR="00361DFC" w:rsidRDefault="00361DFC" w:rsidP="00361DFC">
      <w:pPr>
        <w:pStyle w:val="SourceCode"/>
      </w:pPr>
      <w:r>
        <w:rPr>
          <w:rStyle w:val="VerbatimChar"/>
        </w:rPr>
        <w:lastRenderedPageBreak/>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1F6FDE72"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21B5739D" w14:textId="77777777" w:rsidR="00361DFC" w:rsidRDefault="00361DFC" w:rsidP="00361DFC">
      <w:pPr>
        <w:pStyle w:val="SourceCode"/>
      </w:pPr>
      <w:r>
        <w:rPr>
          <w:rStyle w:val="VerbatimChar"/>
        </w:rPr>
        <w:t>## Rows: 182 Columns: 96</w:t>
      </w:r>
    </w:p>
    <w:p w14:paraId="49210A5A"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13970101"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230E42D4" w14:textId="77777777" w:rsidR="00361DFC" w:rsidRDefault="00361DFC" w:rsidP="00361DFC">
      <w:pPr>
        <w:pStyle w:val="SourceCode"/>
      </w:pPr>
      <w:r>
        <w:rPr>
          <w:rStyle w:val="VerbatimChar"/>
        </w:rPr>
        <w:t>## Rows: 1729 Columns: 96</w:t>
      </w:r>
    </w:p>
    <w:p w14:paraId="75269315"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63E58530"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77336650" w14:textId="77777777" w:rsidR="00361DFC" w:rsidRDefault="00361DFC" w:rsidP="00361DFC">
      <w:pPr>
        <w:pStyle w:val="SourceCode"/>
      </w:pPr>
      <w:r>
        <w:rPr>
          <w:rStyle w:val="VerbatimChar"/>
        </w:rPr>
        <w:t>## Rows: 507 Columns: 96</w:t>
      </w:r>
    </w:p>
    <w:p w14:paraId="09E91024"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4D1CD8F8"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lastRenderedPageBreak/>
        <w:t>## i Specify the column types or set `show_col_types = FALSE` to quiet this message.</w:t>
      </w:r>
    </w:p>
    <w:p w14:paraId="66BC7C28" w14:textId="77777777" w:rsidR="00361DFC" w:rsidRDefault="00361DFC" w:rsidP="00361DFC">
      <w:pPr>
        <w:pStyle w:val="SourceCode"/>
      </w:pPr>
      <w:r>
        <w:rPr>
          <w:rStyle w:val="VerbatimChar"/>
        </w:rPr>
        <w:t>## Rows: 715 Columns: 96</w:t>
      </w:r>
    </w:p>
    <w:p w14:paraId="67F3F11B"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14758C33"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7C904FDF" w14:textId="77777777" w:rsidR="00361DFC" w:rsidRDefault="00361DFC" w:rsidP="00361DFC">
      <w:pPr>
        <w:pStyle w:val="SourceCode"/>
      </w:pPr>
      <w:r>
        <w:rPr>
          <w:rStyle w:val="VerbatimChar"/>
        </w:rPr>
        <w:t>## Rows: 936 Columns: 96</w:t>
      </w:r>
    </w:p>
    <w:p w14:paraId="47552BED"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2982FE23"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215C52CB" w14:textId="77777777" w:rsidR="00361DFC" w:rsidRDefault="00361DFC" w:rsidP="00361DFC">
      <w:pPr>
        <w:pStyle w:val="SourceCode"/>
      </w:pPr>
      <w:r>
        <w:rPr>
          <w:rStyle w:val="VerbatimChar"/>
        </w:rPr>
        <w:t>## Rows: 299 Columns: 96</w:t>
      </w:r>
    </w:p>
    <w:p w14:paraId="6DE0F38F" w14:textId="77777777" w:rsidR="00361DFC" w:rsidRDefault="00361DFC" w:rsidP="00361DFC">
      <w:pPr>
        <w:pStyle w:val="SourceCode"/>
      </w:pPr>
      <w:r>
        <w:rPr>
          <w:rStyle w:val="VerbatimChar"/>
        </w:rPr>
        <w:t>## -- Column specification --------------------------------------------------------</w:t>
      </w:r>
      <w:r>
        <w:br/>
      </w:r>
      <w:r>
        <w:rPr>
          <w:rStyle w:val="VerbatimChar"/>
        </w:rPr>
        <w:t>## Delimiter: ","</w:t>
      </w:r>
      <w:r>
        <w:br/>
      </w:r>
      <w:r>
        <w:rPr>
          <w:rStyle w:val="VerbatimChar"/>
        </w:rPr>
        <w:t>## chr  (4): SUMLEV, COUNTY, STNAME, CTYNAME</w:t>
      </w:r>
      <w:r>
        <w:br/>
      </w:r>
      <w:r>
        <w:rPr>
          <w:rStyle w:val="VerbatimChar"/>
        </w:rPr>
        <w:t>## dbl (92): STATE, YEAR, POPESTIMATE, POPEST_MALE, POPEST_FEM, UNDER5_TOT, UND...</w:t>
      </w:r>
    </w:p>
    <w:p w14:paraId="69ECAF88" w14:textId="77777777" w:rsidR="00361DFC" w:rsidRDefault="00361DFC" w:rsidP="00361DFC">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3816D48A" w14:textId="77777777" w:rsidR="00361DFC" w:rsidRDefault="00361DFC" w:rsidP="00361DFC">
      <w:pPr>
        <w:pStyle w:val="SourceCode"/>
      </w:pPr>
      <w:r>
        <w:rPr>
          <w:rStyle w:val="FunctionTok"/>
        </w:rPr>
        <w:t>tail</w:t>
      </w:r>
      <w:r>
        <w:rPr>
          <w:rStyle w:val="NormalTok"/>
        </w:rPr>
        <w:t>(pop_data)</w:t>
      </w:r>
    </w:p>
    <w:p w14:paraId="5EE48DB2" w14:textId="77777777" w:rsidR="00361DFC" w:rsidRDefault="00361DFC" w:rsidP="00361DFC">
      <w:pPr>
        <w:pStyle w:val="SourceCode"/>
      </w:pPr>
      <w:r>
        <w:rPr>
          <w:rStyle w:val="VerbatimChar"/>
        </w:rPr>
        <w:t>## # A tibble: 6 x 5</w:t>
      </w:r>
      <w:r>
        <w:br/>
      </w:r>
      <w:r>
        <w:rPr>
          <w:rStyle w:val="VerbatimChar"/>
        </w:rPr>
        <w:t>##   STNAME  CTYNAME           POPESTIMATE AGE65PLUS_TOT AGE18PLUS_TOT</w:t>
      </w:r>
      <w:r>
        <w:br/>
      </w:r>
      <w:r>
        <w:rPr>
          <w:rStyle w:val="VerbatimChar"/>
        </w:rPr>
        <w:t>##   &lt;chr&gt;   &lt;chr&gt;                   &lt;dbl&gt;         &lt;dbl&gt;         &lt;dbl&gt;</w:t>
      </w:r>
      <w:r>
        <w:br/>
      </w:r>
      <w:r>
        <w:rPr>
          <w:rStyle w:val="VerbatimChar"/>
        </w:rPr>
        <w:t>## 1 Wyoming Sublette County          9856          2146          7752</w:t>
      </w:r>
      <w:r>
        <w:br/>
      </w:r>
      <w:r>
        <w:rPr>
          <w:rStyle w:val="VerbatimChar"/>
        </w:rPr>
        <w:t>## 2 Wyoming Sweetwater County       42673          5864         31830</w:t>
      </w:r>
      <w:r>
        <w:br/>
      </w:r>
      <w:r>
        <w:rPr>
          <w:rStyle w:val="VerbatimChar"/>
        </w:rPr>
        <w:lastRenderedPageBreak/>
        <w:t>## 3 Wyoming Teton County            23497          3900         19336</w:t>
      </w:r>
      <w:r>
        <w:br/>
      </w:r>
      <w:r>
        <w:rPr>
          <w:rStyle w:val="VerbatimChar"/>
        </w:rPr>
        <w:t>## 4 Wyoming Uinta County            20215          3165         14607</w:t>
      </w:r>
      <w:r>
        <w:br/>
      </w:r>
      <w:r>
        <w:rPr>
          <w:rStyle w:val="VerbatimChar"/>
        </w:rPr>
        <w:t>## 5 Wyoming Washakie County          7760          1807          6054</w:t>
      </w:r>
      <w:r>
        <w:br/>
      </w:r>
      <w:r>
        <w:rPr>
          <w:rStyle w:val="VerbatimChar"/>
        </w:rPr>
        <w:t>## 6 Wyoming Weston County            6743          1515          5383</w:t>
      </w:r>
    </w:p>
    <w:p w14:paraId="011CBE29" w14:textId="77777777" w:rsidR="00361DFC" w:rsidRDefault="00361DFC" w:rsidP="00361DFC">
      <w:pPr>
        <w:pStyle w:val="SourceCode"/>
      </w:pPr>
      <w:r>
        <w:rPr>
          <w:rStyle w:val="CommentTok"/>
        </w:rPr>
        <w:t>#verify length of pop_data</w:t>
      </w:r>
      <w:r>
        <w:br/>
      </w:r>
      <w:r>
        <w:rPr>
          <w:rStyle w:val="FunctionTok"/>
        </w:rPr>
        <w:t>nrow</w:t>
      </w:r>
      <w:r>
        <w:rPr>
          <w:rStyle w:val="NormalTok"/>
        </w:rPr>
        <w:t>(pop_data)</w:t>
      </w:r>
    </w:p>
    <w:p w14:paraId="46B7CBDD" w14:textId="77777777" w:rsidR="00361DFC" w:rsidRDefault="00361DFC" w:rsidP="00361DFC">
      <w:pPr>
        <w:pStyle w:val="SourceCode"/>
      </w:pPr>
      <w:r>
        <w:rPr>
          <w:rStyle w:val="VerbatimChar"/>
        </w:rPr>
        <w:t>## [1] 3113</w:t>
      </w:r>
    </w:p>
    <w:p w14:paraId="1414B422" w14:textId="77777777" w:rsidR="00361DFC" w:rsidRDefault="00361DFC" w:rsidP="00361DFC">
      <w:pPr>
        <w:pStyle w:val="SourceCode"/>
      </w:pPr>
      <w:r>
        <w:rPr>
          <w:rStyle w:val="CommentTok"/>
        </w:rPr>
        <w:t>#compare to length of the previous tibble dem_v_vac</w:t>
      </w:r>
      <w:r>
        <w:br/>
      </w:r>
      <w:r>
        <w:rPr>
          <w:rStyle w:val="FunctionTok"/>
        </w:rPr>
        <w:t>nrow</w:t>
      </w:r>
      <w:r>
        <w:rPr>
          <w:rStyle w:val="NormalTok"/>
        </w:rPr>
        <w:t>(dem_v_vac)</w:t>
      </w:r>
    </w:p>
    <w:p w14:paraId="794F28EE" w14:textId="77777777" w:rsidR="00361DFC" w:rsidRDefault="00361DFC" w:rsidP="00361DFC">
      <w:pPr>
        <w:pStyle w:val="SourceCode"/>
      </w:pPr>
      <w:r>
        <w:rPr>
          <w:rStyle w:val="VerbatimChar"/>
        </w:rPr>
        <w:t>## [1] 3102</w:t>
      </w:r>
    </w:p>
    <w:p w14:paraId="6CE23595" w14:textId="77777777" w:rsidR="00361DFC" w:rsidRDefault="00361DFC" w:rsidP="00361DFC">
      <w:pPr>
        <w:pStyle w:val="SourceCode"/>
      </w:pPr>
      <w:r>
        <w:rPr>
          <w:rStyle w:val="CommentTok"/>
        </w:rPr>
        <w:t xml:space="preserve"># figure out whats missing in dem_v_vac </w:t>
      </w:r>
      <w:r>
        <w:br/>
      </w:r>
      <w:r>
        <w:rPr>
          <w:rStyle w:val="CommentTok"/>
        </w:rPr>
        <w:t># ************************************</w:t>
      </w:r>
      <w:r>
        <w:br/>
      </w:r>
      <w:r>
        <w:rPr>
          <w:rStyle w:val="CommentTok"/>
        </w:rPr>
        <w:t># setdiff is a wonderful helpful function here</w:t>
      </w:r>
      <w:r>
        <w:br/>
      </w:r>
      <w:r>
        <w:rPr>
          <w:rStyle w:val="NormalTok"/>
        </w:rPr>
        <w:t xml:space="preserve">missing </w:t>
      </w:r>
      <w:r>
        <w:rPr>
          <w:rStyle w:val="OtherTok"/>
        </w:rPr>
        <w:t>&lt;-</w:t>
      </w:r>
      <w:r>
        <w:rPr>
          <w:rStyle w:val="NormalTok"/>
        </w:rPr>
        <w:t xml:space="preserve"> </w:t>
      </w:r>
      <w:r>
        <w:br/>
      </w:r>
      <w:r>
        <w:rPr>
          <w:rStyle w:val="NormalTok"/>
        </w:rPr>
        <w:t xml:space="preserve">  </w:t>
      </w:r>
      <w:r>
        <w:rPr>
          <w:rStyle w:val="FunctionTok"/>
        </w:rPr>
        <w:t>setdiff</w:t>
      </w:r>
      <w:r>
        <w:rPr>
          <w:rStyle w:val="NormalTok"/>
        </w:rPr>
        <w:t>( pop_data</w:t>
      </w:r>
      <w:r>
        <w:rPr>
          <w:rStyle w:val="SpecialCharTok"/>
        </w:rPr>
        <w:t>$</w:t>
      </w:r>
      <w:r>
        <w:rPr>
          <w:rStyle w:val="NormalTok"/>
        </w:rPr>
        <w:t>CTYNAME, dem_v_vac</w:t>
      </w:r>
      <w:r>
        <w:rPr>
          <w:rStyle w:val="SpecialCharTok"/>
        </w:rPr>
        <w:t>$</w:t>
      </w:r>
      <w:r>
        <w:rPr>
          <w:rStyle w:val="NormalTok"/>
        </w:rPr>
        <w:t>county)</w:t>
      </w:r>
      <w:r>
        <w:br/>
      </w:r>
      <w:r>
        <w:rPr>
          <w:rStyle w:val="NormalTok"/>
        </w:rPr>
        <w:t>missing</w:t>
      </w:r>
    </w:p>
    <w:p w14:paraId="3D2E9089" w14:textId="77777777" w:rsidR="00361DFC" w:rsidRDefault="00361DFC" w:rsidP="00361DFC">
      <w:pPr>
        <w:pStyle w:val="SourceCode"/>
      </w:pPr>
      <w:r>
        <w:rPr>
          <w:rStyle w:val="VerbatimChar"/>
        </w:rPr>
        <w:t xml:space="preserve">##  [1] "Alpine County"      "Inyo County"        "Mariposa County"   </w:t>
      </w:r>
      <w:r>
        <w:br/>
      </w:r>
      <w:r>
        <w:rPr>
          <w:rStyle w:val="VerbatimChar"/>
        </w:rPr>
        <w:t xml:space="preserve">##  [4] "Modoc County"       "Mono County"        "Plumas County"     </w:t>
      </w:r>
      <w:r>
        <w:br/>
      </w:r>
      <w:r>
        <w:rPr>
          <w:rStyle w:val="VerbatimChar"/>
        </w:rPr>
        <w:t>##  [7] "Kalawao County"     "Kauai County"       "Do&lt;f1&gt;a Ana County"</w:t>
      </w:r>
      <w:r>
        <w:br/>
      </w:r>
      <w:r>
        <w:rPr>
          <w:rStyle w:val="VerbatimChar"/>
        </w:rPr>
        <w:t>## [10] "Loving County"</w:t>
      </w:r>
    </w:p>
    <w:p w14:paraId="3E6BB7E7" w14:textId="77777777" w:rsidR="00361DFC" w:rsidRDefault="00361DFC" w:rsidP="00361DFC">
      <w:pPr>
        <w:pStyle w:val="SourceCode"/>
      </w:pPr>
      <w:r>
        <w:rPr>
          <w:rStyle w:val="CommentTok"/>
        </w:rPr>
        <w:t xml:space="preserve"># </w:t>
      </w:r>
      <w:r>
        <w:rPr>
          <w:rStyle w:val="AlertTok"/>
        </w:rPr>
        <w:t>NOTE</w:t>
      </w:r>
      <w:r>
        <w:rPr>
          <w:rStyle w:val="CommentTok"/>
        </w:rPr>
        <w:t xml:space="preserve">: the first time these checks were performed I discovered a couple of </w:t>
      </w:r>
      <w:r>
        <w:br/>
      </w:r>
      <w:r>
        <w:rPr>
          <w:rStyle w:val="CommentTok"/>
        </w:rPr>
        <w:t># differences between the voting data and vaccine data</w:t>
      </w:r>
      <w:r>
        <w:br/>
      </w:r>
      <w:r>
        <w:rPr>
          <w:rStyle w:val="CommentTok"/>
        </w:rPr>
        <w:t># I choose to go back up and fix those issues earlier in the process</w:t>
      </w:r>
      <w:r>
        <w:br/>
      </w:r>
      <w:r>
        <w:rPr>
          <w:rStyle w:val="CommentTok"/>
        </w:rPr>
        <w:t># see line 46-58 and 85-91  above as examples.</w:t>
      </w:r>
      <w:r>
        <w:br/>
      </w:r>
      <w:r>
        <w:br/>
      </w:r>
      <w:r>
        <w:rPr>
          <w:rStyle w:val="CommentTok"/>
        </w:rPr>
        <w:t xml:space="preserve"># verify there isn't anything in dem_v_vac </w:t>
      </w:r>
      <w:r>
        <w:br/>
      </w:r>
      <w:r>
        <w:rPr>
          <w:rStyle w:val="CommentTok"/>
        </w:rPr>
        <w:t>#that is missing in pop_data</w:t>
      </w:r>
      <w:r>
        <w:br/>
      </w:r>
      <w:r>
        <w:rPr>
          <w:rStyle w:val="NormalTok"/>
        </w:rPr>
        <w:t xml:space="preserve">missing2 </w:t>
      </w:r>
      <w:r>
        <w:rPr>
          <w:rStyle w:val="OtherTok"/>
        </w:rPr>
        <w:t>&lt;-</w:t>
      </w:r>
      <w:r>
        <w:br/>
      </w:r>
      <w:r>
        <w:rPr>
          <w:rStyle w:val="NormalTok"/>
        </w:rPr>
        <w:t xml:space="preserve">  </w:t>
      </w:r>
      <w:r>
        <w:rPr>
          <w:rStyle w:val="FunctionTok"/>
        </w:rPr>
        <w:t>setdiff</w:t>
      </w:r>
      <w:r>
        <w:rPr>
          <w:rStyle w:val="NormalTok"/>
        </w:rPr>
        <w:t>(dem_v_vac</w:t>
      </w:r>
      <w:r>
        <w:rPr>
          <w:rStyle w:val="SpecialCharTok"/>
        </w:rPr>
        <w:t>$</w:t>
      </w:r>
      <w:r>
        <w:rPr>
          <w:rStyle w:val="NormalTok"/>
        </w:rPr>
        <w:t>county, pop_data</w:t>
      </w:r>
      <w:r>
        <w:rPr>
          <w:rStyle w:val="SpecialCharTok"/>
        </w:rPr>
        <w:t>$</w:t>
      </w:r>
      <w:r>
        <w:rPr>
          <w:rStyle w:val="NormalTok"/>
        </w:rPr>
        <w:t>CTYNAME )</w:t>
      </w:r>
      <w:r>
        <w:br/>
      </w:r>
      <w:r>
        <w:rPr>
          <w:rStyle w:val="NormalTok"/>
        </w:rPr>
        <w:t>missing2</w:t>
      </w:r>
    </w:p>
    <w:p w14:paraId="457AF47B" w14:textId="77777777" w:rsidR="00361DFC" w:rsidRDefault="00361DFC" w:rsidP="00361DFC">
      <w:pPr>
        <w:pStyle w:val="SourceCode"/>
      </w:pPr>
      <w:r>
        <w:rPr>
          <w:rStyle w:val="VerbatimChar"/>
        </w:rPr>
        <w:t>## [1] "Dona Ana County"</w:t>
      </w:r>
    </w:p>
    <w:p w14:paraId="1901EB2D" w14:textId="77777777" w:rsidR="00361DFC" w:rsidRDefault="00361DFC" w:rsidP="00361DFC">
      <w:pPr>
        <w:pStyle w:val="SourceCode"/>
      </w:pPr>
      <w:r>
        <w:rPr>
          <w:rStyle w:val="CommentTok"/>
        </w:rPr>
        <w:t xml:space="preserve"># Most of the rows that appear in our pop_data </w:t>
      </w:r>
      <w:r>
        <w:br/>
      </w:r>
      <w:r>
        <w:rPr>
          <w:rStyle w:val="CommentTok"/>
        </w:rPr>
        <w:t>#  but are missing from the dem_v_vac data</w:t>
      </w:r>
      <w:r>
        <w:br/>
      </w:r>
      <w:r>
        <w:rPr>
          <w:rStyle w:val="CommentTok"/>
        </w:rPr>
        <w:t># are due to no reported vaccine data for that county</w:t>
      </w:r>
      <w:r>
        <w:br/>
      </w:r>
      <w:r>
        <w:rPr>
          <w:rStyle w:val="CommentTok"/>
        </w:rPr>
        <w:t># I will remove these counties after combining all the data</w:t>
      </w:r>
      <w:r>
        <w:br/>
      </w:r>
      <w:r>
        <w:rPr>
          <w:rStyle w:val="NormalTok"/>
        </w:rPr>
        <w:t xml:space="preserve">vaccine3 </w:t>
      </w:r>
      <w:r>
        <w:rPr>
          <w:rStyle w:val="SpecialCharTok"/>
        </w:rPr>
        <w:t>%&gt;%</w:t>
      </w:r>
      <w:r>
        <w:br/>
      </w:r>
      <w:r>
        <w:rPr>
          <w:rStyle w:val="NormalTok"/>
        </w:rPr>
        <w:t xml:space="preserve">  </w:t>
      </w:r>
      <w:r>
        <w:rPr>
          <w:rStyle w:val="FunctionTok"/>
        </w:rPr>
        <w:t>filter</w:t>
      </w:r>
      <w:r>
        <w:rPr>
          <w:rStyle w:val="NormalTok"/>
        </w:rPr>
        <w:t xml:space="preserve">(county </w:t>
      </w:r>
      <w:r>
        <w:rPr>
          <w:rStyle w:val="SpecialCharTok"/>
        </w:rPr>
        <w:t>%in%</w:t>
      </w:r>
      <w:r>
        <w:rPr>
          <w:rStyle w:val="NormalTok"/>
        </w:rPr>
        <w:t xml:space="preserve"> missing)</w:t>
      </w:r>
    </w:p>
    <w:p w14:paraId="79A7E4AD" w14:textId="77777777" w:rsidR="00361DFC" w:rsidRDefault="00361DFC" w:rsidP="00361DFC">
      <w:pPr>
        <w:pStyle w:val="SourceCode"/>
      </w:pPr>
      <w:r>
        <w:rPr>
          <w:rStyle w:val="VerbatimChar"/>
        </w:rPr>
        <w:t>## # A tibble: 9 x 3</w:t>
      </w:r>
      <w:r>
        <w:br/>
      </w:r>
      <w:r>
        <w:rPr>
          <w:rStyle w:val="VerbatimChar"/>
        </w:rPr>
        <w:t>## # Groups:   state [3]</w:t>
      </w:r>
      <w:r>
        <w:br/>
      </w:r>
      <w:r>
        <w:rPr>
          <w:rStyle w:val="VerbatimChar"/>
        </w:rPr>
        <w:t>##   state county          vaccd_adults</w:t>
      </w:r>
      <w:r>
        <w:br/>
      </w:r>
      <w:r>
        <w:rPr>
          <w:rStyle w:val="VerbatimChar"/>
        </w:rPr>
        <w:t>##   &lt;chr&gt; &lt;chr&gt;                  &lt;dbl&gt;</w:t>
      </w:r>
      <w:r>
        <w:br/>
      </w:r>
      <w:r>
        <w:rPr>
          <w:rStyle w:val="VerbatimChar"/>
        </w:rPr>
        <w:t>## 1 CA    Alpine County              0</w:t>
      </w:r>
      <w:r>
        <w:br/>
      </w:r>
      <w:r>
        <w:rPr>
          <w:rStyle w:val="VerbatimChar"/>
        </w:rPr>
        <w:lastRenderedPageBreak/>
        <w:t>## 2 CA    Inyo County                0</w:t>
      </w:r>
      <w:r>
        <w:br/>
      </w:r>
      <w:r>
        <w:rPr>
          <w:rStyle w:val="VerbatimChar"/>
        </w:rPr>
        <w:t>## 3 CA    Mariposa County            0</w:t>
      </w:r>
      <w:r>
        <w:br/>
      </w:r>
      <w:r>
        <w:rPr>
          <w:rStyle w:val="VerbatimChar"/>
        </w:rPr>
        <w:t>## 4 CA    Modoc County               0</w:t>
      </w:r>
      <w:r>
        <w:br/>
      </w:r>
      <w:r>
        <w:rPr>
          <w:rStyle w:val="VerbatimChar"/>
        </w:rPr>
        <w:t>## 5 CA    Mono County                0</w:t>
      </w:r>
      <w:r>
        <w:br/>
      </w:r>
      <w:r>
        <w:rPr>
          <w:rStyle w:val="VerbatimChar"/>
        </w:rPr>
        <w:t>## 6 CA    Plumas County              0</w:t>
      </w:r>
      <w:r>
        <w:br/>
      </w:r>
      <w:r>
        <w:rPr>
          <w:rStyle w:val="VerbatimChar"/>
        </w:rPr>
        <w:t>## 7 HI    Kalawao County             0</w:t>
      </w:r>
      <w:r>
        <w:br/>
      </w:r>
      <w:r>
        <w:rPr>
          <w:rStyle w:val="VerbatimChar"/>
        </w:rPr>
        <w:t>## 8 HI    Kauai County               0</w:t>
      </w:r>
      <w:r>
        <w:br/>
      </w:r>
      <w:r>
        <w:rPr>
          <w:rStyle w:val="VerbatimChar"/>
        </w:rPr>
        <w:t>## 9 TX    Loving County              0</w:t>
      </w:r>
    </w:p>
    <w:p w14:paraId="38FCBE0E" w14:textId="77777777" w:rsidR="00361DFC" w:rsidRDefault="00361DFC" w:rsidP="00361DFC">
      <w:pPr>
        <w:pStyle w:val="SourceCode"/>
      </w:pPr>
      <w:r>
        <w:rPr>
          <w:rStyle w:val="CommentTok"/>
        </w:rPr>
        <w:t># How is Dona Ana listed in the pop_data?</w:t>
      </w:r>
      <w:r>
        <w:br/>
      </w:r>
      <w:r>
        <w:rPr>
          <w:rStyle w:val="CommentTok"/>
        </w:rPr>
        <w:t># need to figure out what is going on with</w:t>
      </w:r>
      <w:r>
        <w:br/>
      </w:r>
      <w:r>
        <w:rPr>
          <w:rStyle w:val="CommentTok"/>
        </w:rPr>
        <w:t># "Do\xf1a Ana County"</w:t>
      </w:r>
      <w:r>
        <w:br/>
      </w:r>
      <w:r>
        <w:rPr>
          <w:rStyle w:val="NormalTok"/>
        </w:rPr>
        <w:t xml:space="preserve">pop_data </w:t>
      </w:r>
      <w:r>
        <w:rPr>
          <w:rStyle w:val="SpecialCharTok"/>
        </w:rPr>
        <w:t>%&gt;%</w:t>
      </w:r>
      <w:r>
        <w:br/>
      </w:r>
      <w:r>
        <w:rPr>
          <w:rStyle w:val="NormalTok"/>
        </w:rPr>
        <w:t xml:space="preserve">  </w:t>
      </w:r>
      <w:r>
        <w:rPr>
          <w:rStyle w:val="FunctionTok"/>
        </w:rPr>
        <w:t>filter</w:t>
      </w:r>
      <w:r>
        <w:rPr>
          <w:rStyle w:val="NormalTok"/>
        </w:rPr>
        <w:t>(</w:t>
      </w:r>
      <w:r>
        <w:rPr>
          <w:rStyle w:val="FunctionTok"/>
        </w:rPr>
        <w:t>str_detect</w:t>
      </w:r>
      <w:r>
        <w:rPr>
          <w:rStyle w:val="NormalTok"/>
        </w:rPr>
        <w:t xml:space="preserve">(CTYNAME, </w:t>
      </w:r>
      <w:r>
        <w:rPr>
          <w:rStyle w:val="StringTok"/>
        </w:rPr>
        <w:t>"Ana"</w:t>
      </w:r>
      <w:r>
        <w:rPr>
          <w:rStyle w:val="NormalTok"/>
        </w:rPr>
        <w:t>))</w:t>
      </w:r>
    </w:p>
    <w:p w14:paraId="5313E6A4" w14:textId="77777777" w:rsidR="00361DFC" w:rsidRDefault="00361DFC" w:rsidP="00361DFC">
      <w:pPr>
        <w:pStyle w:val="SourceCode"/>
      </w:pPr>
      <w:r>
        <w:rPr>
          <w:rStyle w:val="VerbatimChar"/>
        </w:rPr>
        <w:t>## # A tibble: 1 x 5</w:t>
      </w:r>
      <w:r>
        <w:br/>
      </w:r>
      <w:r>
        <w:rPr>
          <w:rStyle w:val="VerbatimChar"/>
        </w:rPr>
        <w:t>##   STNAME     CTYNAME              POPESTIMATE AGE65PLUS_TOT AGE18PLUS_TOT</w:t>
      </w:r>
      <w:r>
        <w:br/>
      </w:r>
      <w:r>
        <w:rPr>
          <w:rStyle w:val="VerbatimChar"/>
        </w:rPr>
        <w:t>##   &lt;chr&gt;      &lt;chr&gt;                      &lt;dbl&gt;         &lt;dbl&gt;         &lt;dbl&gt;</w:t>
      </w:r>
      <w:r>
        <w:br/>
      </w:r>
      <w:r>
        <w:rPr>
          <w:rStyle w:val="VerbatimChar"/>
        </w:rPr>
        <w:t>## 1 New Mexico "Do\xf1a Ana County"      221262         36983        168308</w:t>
      </w:r>
    </w:p>
    <w:p w14:paraId="3D840D53" w14:textId="77777777" w:rsidR="00361DFC" w:rsidRDefault="00361DFC" w:rsidP="00361DFC">
      <w:pPr>
        <w:pStyle w:val="SourceCode"/>
      </w:pPr>
      <w:r>
        <w:rPr>
          <w:rStyle w:val="CommentTok"/>
        </w:rPr>
        <w:t># Fix Dona Ana to match porevious</w:t>
      </w:r>
      <w:r>
        <w:br/>
      </w:r>
      <w:r>
        <w:rPr>
          <w:rStyle w:val="NormalTok"/>
        </w:rPr>
        <w:t xml:space="preserve">pop_data </w:t>
      </w:r>
      <w:r>
        <w:rPr>
          <w:rStyle w:val="OtherTok"/>
        </w:rPr>
        <w:t>&lt;-</w:t>
      </w:r>
      <w:r>
        <w:rPr>
          <w:rStyle w:val="NormalTok"/>
        </w:rPr>
        <w:t xml:space="preserve"> pop_data </w:t>
      </w:r>
      <w:r>
        <w:rPr>
          <w:rStyle w:val="SpecialCharTok"/>
        </w:rPr>
        <w:t>%&gt;%</w:t>
      </w:r>
      <w:r>
        <w:br/>
      </w:r>
      <w:r>
        <w:rPr>
          <w:rStyle w:val="NormalTok"/>
        </w:rPr>
        <w:t xml:space="preserve">  </w:t>
      </w:r>
      <w:r>
        <w:rPr>
          <w:rStyle w:val="FunctionTok"/>
        </w:rPr>
        <w:t>mutate</w:t>
      </w:r>
      <w:r>
        <w:rPr>
          <w:rStyle w:val="NormalTok"/>
        </w:rPr>
        <w:t>(</w:t>
      </w:r>
      <w:r>
        <w:rPr>
          <w:rStyle w:val="AttributeTok"/>
        </w:rPr>
        <w:t>CTYNAME =</w:t>
      </w:r>
      <w:r>
        <w:rPr>
          <w:rStyle w:val="NormalTok"/>
        </w:rPr>
        <w:t xml:space="preserve"> </w:t>
      </w:r>
      <w:r>
        <w:rPr>
          <w:rStyle w:val="FunctionTok"/>
        </w:rPr>
        <w:t>ifelse</w:t>
      </w:r>
      <w:r>
        <w:rPr>
          <w:rStyle w:val="NormalTok"/>
        </w:rPr>
        <w:t>(</w:t>
      </w:r>
      <w:r>
        <w:rPr>
          <w:rStyle w:val="FunctionTok"/>
        </w:rPr>
        <w:t>str_detect</w:t>
      </w:r>
      <w:r>
        <w:rPr>
          <w:rStyle w:val="NormalTok"/>
        </w:rPr>
        <w:t>(CTYNAME,</w:t>
      </w:r>
      <w:r>
        <w:rPr>
          <w:rStyle w:val="StringTok"/>
        </w:rPr>
        <w:t>"Ana County"</w:t>
      </w:r>
      <w:r>
        <w:rPr>
          <w:rStyle w:val="NormalTok"/>
        </w:rPr>
        <w:t xml:space="preserve">), </w:t>
      </w:r>
      <w:r>
        <w:rPr>
          <w:rStyle w:val="StringTok"/>
        </w:rPr>
        <w:t>"Dona Ana County"</w:t>
      </w:r>
      <w:r>
        <w:rPr>
          <w:rStyle w:val="NormalTok"/>
        </w:rPr>
        <w:t>, CTYNAME))</w:t>
      </w:r>
    </w:p>
    <w:p w14:paraId="0E000AA3" w14:textId="77777777" w:rsidR="00361DFC" w:rsidRDefault="00361DFC" w:rsidP="00361DFC">
      <w:pPr>
        <w:pStyle w:val="SourceCode"/>
      </w:pPr>
      <w:r>
        <w:rPr>
          <w:rStyle w:val="CommentTok"/>
        </w:rPr>
        <w:t># rerunning missing - Dona Ana County should be fixed</w:t>
      </w:r>
      <w:r>
        <w:br/>
      </w:r>
      <w:r>
        <w:rPr>
          <w:rStyle w:val="NormalTok"/>
        </w:rPr>
        <w:t xml:space="preserve">missing </w:t>
      </w:r>
      <w:r>
        <w:rPr>
          <w:rStyle w:val="OtherTok"/>
        </w:rPr>
        <w:t>&lt;-</w:t>
      </w:r>
      <w:r>
        <w:rPr>
          <w:rStyle w:val="NormalTok"/>
        </w:rPr>
        <w:t xml:space="preserve"> </w:t>
      </w:r>
      <w:r>
        <w:br/>
      </w:r>
      <w:r>
        <w:rPr>
          <w:rStyle w:val="NormalTok"/>
        </w:rPr>
        <w:t xml:space="preserve">  </w:t>
      </w:r>
      <w:r>
        <w:rPr>
          <w:rStyle w:val="FunctionTok"/>
        </w:rPr>
        <w:t>setdiff</w:t>
      </w:r>
      <w:r>
        <w:rPr>
          <w:rStyle w:val="NormalTok"/>
        </w:rPr>
        <w:t>( pop_data</w:t>
      </w:r>
      <w:r>
        <w:rPr>
          <w:rStyle w:val="SpecialCharTok"/>
        </w:rPr>
        <w:t>$</w:t>
      </w:r>
      <w:r>
        <w:rPr>
          <w:rStyle w:val="NormalTok"/>
        </w:rPr>
        <w:t>CTYNAME, dem_v_vac</w:t>
      </w:r>
      <w:r>
        <w:rPr>
          <w:rStyle w:val="SpecialCharTok"/>
        </w:rPr>
        <w:t>$</w:t>
      </w:r>
      <w:r>
        <w:rPr>
          <w:rStyle w:val="NormalTok"/>
        </w:rPr>
        <w:t>county)</w:t>
      </w:r>
      <w:r>
        <w:br/>
      </w:r>
      <w:r>
        <w:rPr>
          <w:rStyle w:val="NormalTok"/>
        </w:rPr>
        <w:t>missing</w:t>
      </w:r>
    </w:p>
    <w:p w14:paraId="32A4CEC1" w14:textId="77777777" w:rsidR="00361DFC" w:rsidRDefault="00361DFC" w:rsidP="00361DFC">
      <w:pPr>
        <w:pStyle w:val="SourceCode"/>
      </w:pPr>
      <w:r>
        <w:rPr>
          <w:rStyle w:val="VerbatimChar"/>
        </w:rPr>
        <w:t xml:space="preserve">## [1] "Alpine County"   "Inyo County"     "Mariposa County" "Modoc County"   </w:t>
      </w:r>
      <w:r>
        <w:br/>
      </w:r>
      <w:r>
        <w:rPr>
          <w:rStyle w:val="VerbatimChar"/>
        </w:rPr>
        <w:t xml:space="preserve">## [5] "Mono County"     "Plumas County"   "Kalawao County"  "Kauai County"   </w:t>
      </w:r>
      <w:r>
        <w:br/>
      </w:r>
      <w:r>
        <w:rPr>
          <w:rStyle w:val="VerbatimChar"/>
        </w:rPr>
        <w:t>## [9] "Loving County"</w:t>
      </w:r>
    </w:p>
    <w:p w14:paraId="779C9D26" w14:textId="77777777" w:rsidR="00361DFC" w:rsidRDefault="00361DFC" w:rsidP="00361DFC">
      <w:pPr>
        <w:pStyle w:val="SourceCode"/>
      </w:pPr>
      <w:r>
        <w:rPr>
          <w:rStyle w:val="CommentTok"/>
        </w:rPr>
        <w:t xml:space="preserve"># this leaves only the counties with no vaccine data </w:t>
      </w:r>
      <w:r>
        <w:br/>
      </w:r>
      <w:r>
        <w:rPr>
          <w:rStyle w:val="CommentTok"/>
        </w:rPr>
        <w:t># as the differences - which is good</w:t>
      </w:r>
      <w:r>
        <w:br/>
      </w:r>
      <w:r>
        <w:br/>
      </w:r>
      <w:r>
        <w:rPr>
          <w:rStyle w:val="CommentTok"/>
        </w:rPr>
        <w:t># make state and county column headers match the voting/vac df</w:t>
      </w:r>
      <w:r>
        <w:br/>
      </w:r>
      <w:r>
        <w:rPr>
          <w:rStyle w:val="NormalTok"/>
        </w:rPr>
        <w:t xml:space="preserve">pop_data </w:t>
      </w:r>
      <w:r>
        <w:rPr>
          <w:rStyle w:val="OtherTok"/>
        </w:rPr>
        <w:t>&lt;-</w:t>
      </w:r>
      <w:r>
        <w:rPr>
          <w:rStyle w:val="NormalTok"/>
        </w:rPr>
        <w:t xml:space="preserve"> pop_data </w:t>
      </w:r>
      <w:r>
        <w:rPr>
          <w:rStyle w:val="SpecialCharTok"/>
        </w:rPr>
        <w:t>%&gt;%</w:t>
      </w:r>
      <w:r>
        <w:br/>
      </w:r>
      <w:r>
        <w:rPr>
          <w:rStyle w:val="NormalTok"/>
        </w:rPr>
        <w:t xml:space="preserve">  </w:t>
      </w:r>
      <w:r>
        <w:rPr>
          <w:rStyle w:val="FunctionTok"/>
        </w:rPr>
        <w:t>rename</w:t>
      </w:r>
      <w:r>
        <w:rPr>
          <w:rStyle w:val="NormalTok"/>
        </w:rPr>
        <w:t>(</w:t>
      </w:r>
      <w:r>
        <w:rPr>
          <w:rStyle w:val="AttributeTok"/>
        </w:rPr>
        <w:t>state_name =</w:t>
      </w:r>
      <w:r>
        <w:rPr>
          <w:rStyle w:val="NormalTok"/>
        </w:rPr>
        <w:t xml:space="preserve"> STNAME, </w:t>
      </w:r>
      <w:r>
        <w:rPr>
          <w:rStyle w:val="AttributeTok"/>
        </w:rPr>
        <w:t>county =</w:t>
      </w:r>
      <w:r>
        <w:rPr>
          <w:rStyle w:val="NormalTok"/>
        </w:rPr>
        <w:t xml:space="preserve"> CTYNAME)</w:t>
      </w:r>
      <w:r>
        <w:br/>
      </w:r>
      <w:r>
        <w:rPr>
          <w:rStyle w:val="FunctionTok"/>
        </w:rPr>
        <w:t>head</w:t>
      </w:r>
      <w:r>
        <w:rPr>
          <w:rStyle w:val="NormalTok"/>
        </w:rPr>
        <w:t>(pop_data)</w:t>
      </w:r>
    </w:p>
    <w:p w14:paraId="4E45AF3E" w14:textId="77777777" w:rsidR="00361DFC" w:rsidRDefault="00361DFC" w:rsidP="00361DFC">
      <w:pPr>
        <w:pStyle w:val="SourceCode"/>
      </w:pPr>
      <w:r>
        <w:rPr>
          <w:rStyle w:val="VerbatimChar"/>
        </w:rPr>
        <w:t>## # A tibble: 6 x 5</w:t>
      </w:r>
      <w:r>
        <w:br/>
      </w:r>
      <w:r>
        <w:rPr>
          <w:rStyle w:val="VerbatimChar"/>
        </w:rPr>
        <w:t>##   state_name county         POPESTIMATE AGE65PLUS_TOT AGE18PLUS_TOT</w:t>
      </w:r>
      <w:r>
        <w:br/>
      </w:r>
      <w:r>
        <w:rPr>
          <w:rStyle w:val="VerbatimChar"/>
        </w:rPr>
        <w:t>##   &lt;chr&gt;      &lt;chr&gt;                &lt;dbl&gt;         &lt;dbl&gt;         &lt;dbl&gt;</w:t>
      </w:r>
      <w:r>
        <w:br/>
      </w:r>
      <w:r>
        <w:rPr>
          <w:rStyle w:val="VerbatimChar"/>
        </w:rPr>
        <w:t>## 1 Alabama    Autauga County       56145          9082         43128</w:t>
      </w:r>
      <w:r>
        <w:br/>
      </w:r>
      <w:r>
        <w:rPr>
          <w:rStyle w:val="VerbatimChar"/>
        </w:rPr>
        <w:t>## 2 Alabama    Baldwin County      229287         49485        180842</w:t>
      </w:r>
      <w:r>
        <w:br/>
      </w:r>
      <w:r>
        <w:rPr>
          <w:rStyle w:val="VerbatimChar"/>
        </w:rPr>
        <w:t>## 3 Alabama    Barbour County       24589          4982         19555</w:t>
      </w:r>
      <w:r>
        <w:br/>
      </w:r>
      <w:r>
        <w:rPr>
          <w:rStyle w:val="VerbatimChar"/>
        </w:rPr>
        <w:t>## 4 Alabama    Bibb County          22136          3780         17710</w:t>
      </w:r>
      <w:r>
        <w:br/>
      </w:r>
      <w:r>
        <w:rPr>
          <w:rStyle w:val="VerbatimChar"/>
        </w:rPr>
        <w:lastRenderedPageBreak/>
        <w:t>## 5 Alabama    Blount County        57879         10999         44681</w:t>
      </w:r>
      <w:r>
        <w:br/>
      </w:r>
      <w:r>
        <w:rPr>
          <w:rStyle w:val="VerbatimChar"/>
        </w:rPr>
        <w:t>## 6 Alabama    Bullock County        9976          1763          7899</w:t>
      </w:r>
    </w:p>
    <w:p w14:paraId="6260C1DA" w14:textId="77777777" w:rsidR="00361DFC" w:rsidRDefault="00361DFC" w:rsidP="00361DFC">
      <w:pPr>
        <w:pStyle w:val="SourceCode"/>
      </w:pPr>
      <w:r>
        <w:rPr>
          <w:rStyle w:val="CommentTok"/>
        </w:rPr>
        <w:t xml:space="preserve"># join states and pop_data </w:t>
      </w:r>
      <w:r>
        <w:br/>
      </w:r>
      <w:r>
        <w:rPr>
          <w:rStyle w:val="CommentTok"/>
        </w:rPr>
        <w:t># purpose is to get the state abbreviations into the voting tibble</w:t>
      </w:r>
      <w:r>
        <w:br/>
      </w:r>
      <w:r>
        <w:rPr>
          <w:rStyle w:val="NormalTok"/>
        </w:rPr>
        <w:t xml:space="preserve">pop2 </w:t>
      </w:r>
      <w:r>
        <w:rPr>
          <w:rStyle w:val="OtherTok"/>
        </w:rPr>
        <w:t>&lt;-</w:t>
      </w:r>
      <w:r>
        <w:rPr>
          <w:rStyle w:val="NormalTok"/>
        </w:rPr>
        <w:t xml:space="preserve"> pop_data </w:t>
      </w:r>
      <w:r>
        <w:rPr>
          <w:rStyle w:val="SpecialCharTok"/>
        </w:rPr>
        <w:t>%&gt;%</w:t>
      </w:r>
      <w:r>
        <w:br/>
      </w:r>
      <w:r>
        <w:rPr>
          <w:rStyle w:val="NormalTok"/>
        </w:rPr>
        <w:t xml:space="preserve">  </w:t>
      </w:r>
      <w:r>
        <w:rPr>
          <w:rStyle w:val="FunctionTok"/>
        </w:rPr>
        <w:t>left_join</w:t>
      </w:r>
      <w:r>
        <w:rPr>
          <w:rStyle w:val="NormalTok"/>
        </w:rPr>
        <w:t xml:space="preserve">(states, </w:t>
      </w:r>
      <w:r>
        <w:rPr>
          <w:rStyle w:val="AttributeTok"/>
        </w:rPr>
        <w:t>by =</w:t>
      </w:r>
      <w:r>
        <w:rPr>
          <w:rStyle w:val="NormalTok"/>
        </w:rPr>
        <w:t xml:space="preserve"> </w:t>
      </w:r>
      <w:r>
        <w:rPr>
          <w:rStyle w:val="StringTok"/>
        </w:rPr>
        <w:t>"state_name"</w:t>
      </w:r>
      <w:r>
        <w:rPr>
          <w:rStyle w:val="NormalTok"/>
        </w:rPr>
        <w:t>)</w:t>
      </w:r>
      <w:r>
        <w:br/>
      </w:r>
      <w:r>
        <w:rPr>
          <w:rStyle w:val="FunctionTok"/>
        </w:rPr>
        <w:t>head</w:t>
      </w:r>
      <w:r>
        <w:rPr>
          <w:rStyle w:val="NormalTok"/>
        </w:rPr>
        <w:t>(pop2)</w:t>
      </w:r>
    </w:p>
    <w:p w14:paraId="34F9AA5A" w14:textId="77777777" w:rsidR="00361DFC" w:rsidRDefault="00361DFC" w:rsidP="00361DFC">
      <w:pPr>
        <w:pStyle w:val="SourceCode"/>
      </w:pPr>
      <w:r>
        <w:rPr>
          <w:rStyle w:val="VerbatimChar"/>
        </w:rPr>
        <w:t>## # A tibble: 6 x 6</w:t>
      </w:r>
      <w:r>
        <w:br/>
      </w:r>
      <w:r>
        <w:rPr>
          <w:rStyle w:val="VerbatimChar"/>
        </w:rPr>
        <w:t xml:space="preserve">##   state_name county         POPESTIMATE AGE65PLUS_TOT AGE18PLUS_TOT abb  </w:t>
      </w:r>
      <w:r>
        <w:br/>
      </w:r>
      <w:r>
        <w:rPr>
          <w:rStyle w:val="VerbatimChar"/>
        </w:rPr>
        <w:t>##   &lt;chr&gt;      &lt;chr&gt;                &lt;dbl&gt;         &lt;dbl&gt;         &lt;dbl&gt; &lt;chr&gt;</w:t>
      </w:r>
      <w:r>
        <w:br/>
      </w:r>
      <w:r>
        <w:rPr>
          <w:rStyle w:val="VerbatimChar"/>
        </w:rPr>
        <w:t xml:space="preserve">## 1 Alabama    Autauga County       56145          9082         43128 AL   </w:t>
      </w:r>
      <w:r>
        <w:br/>
      </w:r>
      <w:r>
        <w:rPr>
          <w:rStyle w:val="VerbatimChar"/>
        </w:rPr>
        <w:t xml:space="preserve">## 2 Alabama    Baldwin County      229287         49485        180842 AL   </w:t>
      </w:r>
      <w:r>
        <w:br/>
      </w:r>
      <w:r>
        <w:rPr>
          <w:rStyle w:val="VerbatimChar"/>
        </w:rPr>
        <w:t xml:space="preserve">## 3 Alabama    Barbour County       24589          4982         19555 AL   </w:t>
      </w:r>
      <w:r>
        <w:br/>
      </w:r>
      <w:r>
        <w:rPr>
          <w:rStyle w:val="VerbatimChar"/>
        </w:rPr>
        <w:t xml:space="preserve">## 4 Alabama    Bibb County          22136          3780         17710 AL   </w:t>
      </w:r>
      <w:r>
        <w:br/>
      </w:r>
      <w:r>
        <w:rPr>
          <w:rStyle w:val="VerbatimChar"/>
        </w:rPr>
        <w:t xml:space="preserve">## 5 Alabama    Blount County        57879         10999         44681 AL   </w:t>
      </w:r>
      <w:r>
        <w:br/>
      </w:r>
      <w:r>
        <w:rPr>
          <w:rStyle w:val="VerbatimChar"/>
        </w:rPr>
        <w:t>## 6 Alabama    Bullock County        9976          1763          7899 AL</w:t>
      </w:r>
    </w:p>
    <w:p w14:paraId="69091696" w14:textId="77777777" w:rsidR="00361DFC" w:rsidRDefault="00361DFC" w:rsidP="00361DFC">
      <w:pPr>
        <w:pStyle w:val="SourceCode"/>
      </w:pPr>
      <w:r>
        <w:rPr>
          <w:rStyle w:val="CommentTok"/>
        </w:rPr>
        <w:t># Clean up and get rid of unwanted columns</w:t>
      </w:r>
      <w:r>
        <w:br/>
      </w:r>
      <w:r>
        <w:rPr>
          <w:rStyle w:val="NormalTok"/>
        </w:rPr>
        <w:t xml:space="preserve">pop </w:t>
      </w:r>
      <w:r>
        <w:rPr>
          <w:rStyle w:val="OtherTok"/>
        </w:rPr>
        <w:t>&lt;-</w:t>
      </w:r>
      <w:r>
        <w:rPr>
          <w:rStyle w:val="NormalTok"/>
        </w:rPr>
        <w:t xml:space="preserve"> pop2 </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abb,</w:t>
      </w:r>
      <w:r>
        <w:rPr>
          <w:rStyle w:val="AttributeTok"/>
        </w:rPr>
        <w:t>pct_adult_seniors =</w:t>
      </w:r>
      <w:r>
        <w:rPr>
          <w:rStyle w:val="NormalTok"/>
        </w:rPr>
        <w:t xml:space="preserve"> </w:t>
      </w:r>
      <w:r>
        <w:rPr>
          <w:rStyle w:val="DecValTok"/>
        </w:rPr>
        <w:t>100</w:t>
      </w:r>
      <w:r>
        <w:rPr>
          <w:rStyle w:val="SpecialCharTok"/>
        </w:rPr>
        <w:t>*</w:t>
      </w:r>
      <w:r>
        <w:rPr>
          <w:rStyle w:val="NormalTok"/>
        </w:rPr>
        <w:t>AGE65PLUS_TOT</w:t>
      </w:r>
      <w:r>
        <w:rPr>
          <w:rStyle w:val="SpecialCharTok"/>
        </w:rPr>
        <w:t>/</w:t>
      </w:r>
      <w:r>
        <w:rPr>
          <w:rStyle w:val="NormalTok"/>
        </w:rPr>
        <w:t>AGE18PLUS_TOT)</w:t>
      </w:r>
      <w:r>
        <w:rPr>
          <w:rStyle w:val="SpecialCharTok"/>
        </w:rPr>
        <w:t>%&gt;%</w:t>
      </w:r>
      <w:r>
        <w:br/>
      </w:r>
      <w:r>
        <w:rPr>
          <w:rStyle w:val="NormalTok"/>
        </w:rPr>
        <w:t xml:space="preserve">  </w:t>
      </w:r>
      <w:r>
        <w:rPr>
          <w:rStyle w:val="FunctionTok"/>
        </w:rPr>
        <w:t>select</w:t>
      </w:r>
      <w:r>
        <w:rPr>
          <w:rStyle w:val="NormalTok"/>
        </w:rPr>
        <w:t>(state,pct_adult_seniors, county,POPESTIMATE, AGE65PLUS_TOT,AGE18PLUS_TOT)</w:t>
      </w:r>
      <w:r>
        <w:br/>
      </w:r>
      <w:r>
        <w:rPr>
          <w:rStyle w:val="FunctionTok"/>
        </w:rPr>
        <w:t>head</w:t>
      </w:r>
      <w:r>
        <w:rPr>
          <w:rStyle w:val="NormalTok"/>
        </w:rPr>
        <w:t>(pop)</w:t>
      </w:r>
    </w:p>
    <w:p w14:paraId="1CB454CE" w14:textId="77777777" w:rsidR="00361DFC" w:rsidRDefault="00361DFC" w:rsidP="00361DFC">
      <w:pPr>
        <w:pStyle w:val="SourceCode"/>
      </w:pPr>
      <w:r>
        <w:rPr>
          <w:rStyle w:val="VerbatimChar"/>
        </w:rPr>
        <w:t>## # A tibble: 6 x 6</w:t>
      </w:r>
      <w:r>
        <w:br/>
      </w:r>
      <w:r>
        <w:rPr>
          <w:rStyle w:val="VerbatimChar"/>
        </w:rPr>
        <w:t>##   state pct_adult_seniors county         POPESTIMATE AGE65PLUS_TOT AGE18PLUS_TOT</w:t>
      </w:r>
      <w:r>
        <w:br/>
      </w:r>
      <w:r>
        <w:rPr>
          <w:rStyle w:val="VerbatimChar"/>
        </w:rPr>
        <w:t>##   &lt;chr&gt;             &lt;dbl&gt; &lt;chr&gt;                &lt;dbl&gt;         &lt;dbl&gt;         &lt;dbl&gt;</w:t>
      </w:r>
      <w:r>
        <w:br/>
      </w:r>
      <w:r>
        <w:rPr>
          <w:rStyle w:val="VerbatimChar"/>
        </w:rPr>
        <w:t>## 1 AL                 21.1 Autauga County       56145          9082         43128</w:t>
      </w:r>
      <w:r>
        <w:br/>
      </w:r>
      <w:r>
        <w:rPr>
          <w:rStyle w:val="VerbatimChar"/>
        </w:rPr>
        <w:t>## 2 AL                 27.4 Baldwin County      229287         49485        180842</w:t>
      </w:r>
      <w:r>
        <w:br/>
      </w:r>
      <w:r>
        <w:rPr>
          <w:rStyle w:val="VerbatimChar"/>
        </w:rPr>
        <w:t>## 3 AL                 25.5 Barbour County       24589          4982         19555</w:t>
      </w:r>
      <w:r>
        <w:br/>
      </w:r>
      <w:r>
        <w:rPr>
          <w:rStyle w:val="VerbatimChar"/>
        </w:rPr>
        <w:t>## 4 AL                 21.3 Bibb County          22136          3780         17710</w:t>
      </w:r>
      <w:r>
        <w:br/>
      </w:r>
      <w:r>
        <w:rPr>
          <w:rStyle w:val="VerbatimChar"/>
        </w:rPr>
        <w:t>## 5 AL                 24.6 Blount County        57879         10999         44681</w:t>
      </w:r>
      <w:r>
        <w:br/>
      </w:r>
      <w:r>
        <w:rPr>
          <w:rStyle w:val="VerbatimChar"/>
        </w:rPr>
        <w:t>## 6 AL                 22.3 Bullock County        9976          1763          7899</w:t>
      </w:r>
    </w:p>
    <w:p w14:paraId="4D263448" w14:textId="77777777" w:rsidR="00361DFC" w:rsidRDefault="00361DFC" w:rsidP="00361DFC">
      <w:pPr>
        <w:pStyle w:val="SourceCode"/>
      </w:pPr>
      <w:r>
        <w:rPr>
          <w:rStyle w:val="CommentTok"/>
        </w:rPr>
        <w:t># Need to verify the treatment of DC matches</w:t>
      </w:r>
      <w:r>
        <w:br/>
      </w:r>
      <w:r>
        <w:rPr>
          <w:rStyle w:val="NormalTok"/>
        </w:rPr>
        <w:t xml:space="preserve">pop </w:t>
      </w:r>
      <w:r>
        <w:rPr>
          <w:rStyle w:val="OtherTok"/>
        </w:rPr>
        <w:t>&lt;-</w:t>
      </w:r>
      <w:r>
        <w:rPr>
          <w:rStyle w:val="NormalTok"/>
        </w:rPr>
        <w:t xml:space="preserve"> pop </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ifelse</w:t>
      </w:r>
      <w:r>
        <w:rPr>
          <w:rStyle w:val="NormalTok"/>
        </w:rPr>
        <w:t xml:space="preserve">(county </w:t>
      </w:r>
      <w:r>
        <w:rPr>
          <w:rStyle w:val="SpecialCharTok"/>
        </w:rPr>
        <w:t>==</w:t>
      </w:r>
      <w:r>
        <w:rPr>
          <w:rStyle w:val="NormalTok"/>
        </w:rPr>
        <w:t xml:space="preserve"> </w:t>
      </w:r>
      <w:r>
        <w:rPr>
          <w:rStyle w:val="StringTok"/>
        </w:rPr>
        <w:t>"District of Columbia"</w:t>
      </w:r>
      <w:r>
        <w:rPr>
          <w:rStyle w:val="NormalTok"/>
        </w:rPr>
        <w:t xml:space="preserve">, </w:t>
      </w:r>
      <w:r>
        <w:rPr>
          <w:rStyle w:val="StringTok"/>
        </w:rPr>
        <w:t>"DC"</w:t>
      </w:r>
      <w:r>
        <w:rPr>
          <w:rStyle w:val="NormalTok"/>
        </w:rPr>
        <w:t>, state ))</w:t>
      </w:r>
    </w:p>
    <w:p w14:paraId="4DB09901" w14:textId="77777777" w:rsidR="00361DFC" w:rsidRDefault="00361DFC" w:rsidP="00361DFC">
      <w:pPr>
        <w:pStyle w:val="SourceCode"/>
      </w:pPr>
      <w:r>
        <w:rPr>
          <w:rStyle w:val="CommentTok"/>
        </w:rPr>
        <w:t xml:space="preserve"># Join pop_data with dem_v_vac </w:t>
      </w:r>
      <w:r>
        <w:br/>
      </w:r>
      <w:r>
        <w:rPr>
          <w:rStyle w:val="CommentTok"/>
        </w:rPr>
        <w:t xml:space="preserve"># this puts voting data, demo data, and </w:t>
      </w:r>
      <w:r>
        <w:br/>
      </w:r>
      <w:r>
        <w:rPr>
          <w:rStyle w:val="CommentTok"/>
        </w:rPr>
        <w:t># vaccine data all in one tibble/df</w:t>
      </w:r>
      <w:r>
        <w:br/>
      </w:r>
      <w:r>
        <w:lastRenderedPageBreak/>
        <w:br/>
      </w:r>
      <w:r>
        <w:rPr>
          <w:rStyle w:val="NormalTok"/>
        </w:rPr>
        <w:t xml:space="preserve">all_data </w:t>
      </w:r>
      <w:r>
        <w:rPr>
          <w:rStyle w:val="OtherTok"/>
        </w:rPr>
        <w:t>&lt;-</w:t>
      </w:r>
      <w:r>
        <w:rPr>
          <w:rStyle w:val="NormalTok"/>
        </w:rPr>
        <w:t xml:space="preserve"> pop </w:t>
      </w:r>
      <w:r>
        <w:rPr>
          <w:rStyle w:val="SpecialCharTok"/>
        </w:rPr>
        <w:t>%&gt;%</w:t>
      </w:r>
      <w:r>
        <w:br/>
      </w:r>
      <w:r>
        <w:rPr>
          <w:rStyle w:val="NormalTok"/>
        </w:rPr>
        <w:t xml:space="preserve">  </w:t>
      </w:r>
      <w:r>
        <w:rPr>
          <w:rStyle w:val="FunctionTok"/>
        </w:rPr>
        <w:t>full_join</w:t>
      </w:r>
      <w:r>
        <w:rPr>
          <w:rStyle w:val="NormalTok"/>
        </w:rPr>
        <w:t>(dem_v_vac,</w:t>
      </w:r>
      <w:r>
        <w:rPr>
          <w:rStyle w:val="AttributeTok"/>
        </w:rPr>
        <w:t>by=</w:t>
      </w:r>
      <w:r>
        <w:rPr>
          <w:rStyle w:val="FunctionTok"/>
        </w:rPr>
        <w:t>c</w:t>
      </w:r>
      <w:r>
        <w:rPr>
          <w:rStyle w:val="NormalTok"/>
        </w:rPr>
        <w:t>(</w:t>
      </w:r>
      <w:r>
        <w:rPr>
          <w:rStyle w:val="StringTok"/>
        </w:rPr>
        <w:t>"state"</w:t>
      </w:r>
      <w:r>
        <w:rPr>
          <w:rStyle w:val="NormalTok"/>
        </w:rPr>
        <w:t>,</w:t>
      </w:r>
      <w:r>
        <w:rPr>
          <w:rStyle w:val="StringTok"/>
        </w:rPr>
        <w:t>"county"</w:t>
      </w:r>
      <w:r>
        <w:rPr>
          <w:rStyle w:val="NormalTok"/>
        </w:rPr>
        <w:t>))</w:t>
      </w:r>
      <w:r>
        <w:br/>
      </w:r>
      <w:r>
        <w:rPr>
          <w:rStyle w:val="FunctionTok"/>
        </w:rPr>
        <w:t>head</w:t>
      </w:r>
      <w:r>
        <w:rPr>
          <w:rStyle w:val="NormalTok"/>
        </w:rPr>
        <w:t>(all_data)</w:t>
      </w:r>
    </w:p>
    <w:p w14:paraId="0AEA95F5" w14:textId="77777777" w:rsidR="00361DFC" w:rsidRDefault="00361DFC" w:rsidP="00361DFC">
      <w:pPr>
        <w:pStyle w:val="SourceCode"/>
      </w:pPr>
      <w:r>
        <w:rPr>
          <w:rStyle w:val="VerbatimChar"/>
        </w:rPr>
        <w:t>## # A tibble: 6 x 10</w:t>
      </w:r>
      <w:r>
        <w:br/>
      </w:r>
      <w:r>
        <w:rPr>
          <w:rStyle w:val="VerbatimChar"/>
        </w:rPr>
        <w:t>##   state pct_adult_seniors county         POPESTIMATE AGE65PLUS_TOT AGE18PLUS_TOT</w:t>
      </w:r>
      <w:r>
        <w:br/>
      </w:r>
      <w:r>
        <w:rPr>
          <w:rStyle w:val="VerbatimChar"/>
        </w:rPr>
        <w:t>##   &lt;chr&gt;             &lt;dbl&gt; &lt;chr&gt;                &lt;dbl&gt;         &lt;dbl&gt;         &lt;dbl&gt;</w:t>
      </w:r>
      <w:r>
        <w:br/>
      </w:r>
      <w:r>
        <w:rPr>
          <w:rStyle w:val="VerbatimChar"/>
        </w:rPr>
        <w:t>## 1 AL                 21.1 Autauga County       56145          9082         43128</w:t>
      </w:r>
      <w:r>
        <w:br/>
      </w:r>
      <w:r>
        <w:rPr>
          <w:rStyle w:val="VerbatimChar"/>
        </w:rPr>
        <w:t>## 2 AL                 27.4 Baldwin County      229287         49485        180842</w:t>
      </w:r>
      <w:r>
        <w:br/>
      </w:r>
      <w:r>
        <w:rPr>
          <w:rStyle w:val="VerbatimChar"/>
        </w:rPr>
        <w:t>## 3 AL                 25.5 Barbour County       24589          4982         19555</w:t>
      </w:r>
      <w:r>
        <w:br/>
      </w:r>
      <w:r>
        <w:rPr>
          <w:rStyle w:val="VerbatimChar"/>
        </w:rPr>
        <w:t>## 4 AL                 21.3 Bibb County          22136          3780         17710</w:t>
      </w:r>
      <w:r>
        <w:br/>
      </w:r>
      <w:r>
        <w:rPr>
          <w:rStyle w:val="VerbatimChar"/>
        </w:rPr>
        <w:t>## 5 AL                 24.6 Blount County        57879         10999         44681</w:t>
      </w:r>
      <w:r>
        <w:br/>
      </w:r>
      <w:r>
        <w:rPr>
          <w:rStyle w:val="VerbatimChar"/>
        </w:rPr>
        <w:t>## 6 AL                 22.3 Bullock County        9976          1763          7899</w:t>
      </w:r>
      <w:r>
        <w:br/>
      </w:r>
      <w:r>
        <w:rPr>
          <w:rStyle w:val="VerbatimChar"/>
        </w:rPr>
        <w:t>## # ... with 4 more variables: vaccd_adults &lt;dbl&gt;, votes_dem &lt;dbl&gt;,</w:t>
      </w:r>
      <w:r>
        <w:br/>
      </w:r>
      <w:r>
        <w:rPr>
          <w:rStyle w:val="VerbatimChar"/>
        </w:rPr>
        <w:t>## #   per_dem &lt;dbl&gt;, total_votes &lt;dbl&gt;</w:t>
      </w:r>
    </w:p>
    <w:p w14:paraId="64877C44" w14:textId="77777777" w:rsidR="00361DFC" w:rsidRDefault="00361DFC" w:rsidP="00361DFC">
      <w:pPr>
        <w:pStyle w:val="SourceCode"/>
      </w:pPr>
      <w:r>
        <w:rPr>
          <w:rStyle w:val="FunctionTok"/>
        </w:rPr>
        <w:t>nrow</w:t>
      </w:r>
      <w:r>
        <w:rPr>
          <w:rStyle w:val="NormalTok"/>
        </w:rPr>
        <w:t>(all_data)</w:t>
      </w:r>
    </w:p>
    <w:p w14:paraId="3CB7399C" w14:textId="77777777" w:rsidR="00361DFC" w:rsidRDefault="00361DFC" w:rsidP="00361DFC">
      <w:pPr>
        <w:pStyle w:val="SourceCode"/>
      </w:pPr>
      <w:r>
        <w:rPr>
          <w:rStyle w:val="VerbatimChar"/>
        </w:rPr>
        <w:t>## [1] 3113</w:t>
      </w:r>
    </w:p>
    <w:p w14:paraId="5C29E7A4" w14:textId="77777777" w:rsidR="00361DFC" w:rsidRDefault="00361DFC" w:rsidP="00361DFC">
      <w:pPr>
        <w:pStyle w:val="SourceCode"/>
      </w:pPr>
      <w:r>
        <w:rPr>
          <w:rStyle w:val="CommentTok"/>
        </w:rPr>
        <w:t xml:space="preserve"># need to remove the counties that </w:t>
      </w:r>
      <w:r>
        <w:br/>
      </w:r>
      <w:r>
        <w:rPr>
          <w:rStyle w:val="CommentTok"/>
        </w:rPr>
        <w:t># we previously discovered had</w:t>
      </w:r>
      <w:r>
        <w:br/>
      </w:r>
      <w:r>
        <w:rPr>
          <w:rStyle w:val="CommentTok"/>
        </w:rPr>
        <w:t># not reported vaccine data</w:t>
      </w:r>
      <w:r>
        <w:br/>
      </w:r>
      <w:r>
        <w:rPr>
          <w:rStyle w:val="NormalTok"/>
        </w:rPr>
        <w:t xml:space="preserve">all_data </w:t>
      </w:r>
      <w:r>
        <w:rPr>
          <w:rStyle w:val="OtherTok"/>
        </w:rPr>
        <w:t>&lt;-</w:t>
      </w:r>
      <w:r>
        <w:rPr>
          <w:rStyle w:val="NormalTok"/>
        </w:rPr>
        <w:t xml:space="preserve"> all_data</w:t>
      </w:r>
      <w:r>
        <w:rPr>
          <w:rStyle w:val="SpecialCharTok"/>
        </w:rPr>
        <w:t>%&gt;%</w:t>
      </w:r>
      <w:r>
        <w:br/>
      </w:r>
      <w:r>
        <w:rPr>
          <w:rStyle w:val="NormalTok"/>
        </w:rPr>
        <w:t xml:space="preserve">  </w:t>
      </w:r>
      <w:r>
        <w:rPr>
          <w:rStyle w:val="FunctionTok"/>
        </w:rPr>
        <w:t>filter</w:t>
      </w:r>
      <w:r>
        <w:rPr>
          <w:rStyle w:val="NormalTok"/>
        </w:rPr>
        <w:t>(vaccd_adults</w:t>
      </w:r>
      <w:r>
        <w:rPr>
          <w:rStyle w:val="SpecialCharTok"/>
        </w:rPr>
        <w:t>!=</w:t>
      </w:r>
      <w:r>
        <w:rPr>
          <w:rStyle w:val="DecValTok"/>
        </w:rPr>
        <w:t>0</w:t>
      </w:r>
      <w:r>
        <w:rPr>
          <w:rStyle w:val="NormalTok"/>
        </w:rPr>
        <w:t>)</w:t>
      </w:r>
      <w:r>
        <w:br/>
      </w:r>
      <w:r>
        <w:rPr>
          <w:rStyle w:val="FunctionTok"/>
        </w:rPr>
        <w:t>nrow</w:t>
      </w:r>
      <w:r>
        <w:rPr>
          <w:rStyle w:val="NormalTok"/>
        </w:rPr>
        <w:t>(all_data)</w:t>
      </w:r>
    </w:p>
    <w:p w14:paraId="4EA873D7" w14:textId="77777777" w:rsidR="00361DFC" w:rsidRDefault="00361DFC" w:rsidP="00361DFC">
      <w:pPr>
        <w:pStyle w:val="SourceCode"/>
      </w:pPr>
      <w:r>
        <w:rPr>
          <w:rStyle w:val="VerbatimChar"/>
        </w:rPr>
        <w:t>## [1] 3102</w:t>
      </w:r>
    </w:p>
    <w:p w14:paraId="2F70E336" w14:textId="77777777" w:rsidR="00361DFC" w:rsidRDefault="00361DFC" w:rsidP="00361DFC">
      <w:pPr>
        <w:pStyle w:val="SourceCode"/>
      </w:pPr>
      <w:r>
        <w:rPr>
          <w:rStyle w:val="CommentTok"/>
        </w:rPr>
        <w:t># That looks good</w:t>
      </w:r>
      <w:r>
        <w:br/>
      </w:r>
      <w:r>
        <w:br/>
      </w:r>
      <w:r>
        <w:rPr>
          <w:rStyle w:val="CommentTok"/>
        </w:rPr>
        <w:t># add a column for the percent of adults</w:t>
      </w:r>
      <w:r>
        <w:br/>
      </w:r>
      <w:r>
        <w:rPr>
          <w:rStyle w:val="CommentTok"/>
        </w:rPr>
        <w:t># reported as vaccinated</w:t>
      </w:r>
      <w:r>
        <w:br/>
      </w:r>
      <w:r>
        <w:rPr>
          <w:rStyle w:val="NormalTok"/>
        </w:rPr>
        <w:t xml:space="preserve">all_data </w:t>
      </w:r>
      <w:r>
        <w:rPr>
          <w:rStyle w:val="OtherTok"/>
        </w:rPr>
        <w:t>&lt;-</w:t>
      </w:r>
      <w:r>
        <w:rPr>
          <w:rStyle w:val="NormalTok"/>
        </w:rPr>
        <w:t xml:space="preserve"> all_data </w:t>
      </w:r>
      <w:r>
        <w:rPr>
          <w:rStyle w:val="SpecialCharTok"/>
        </w:rPr>
        <w:t>%&gt;%</w:t>
      </w:r>
      <w:r>
        <w:br/>
      </w:r>
      <w:r>
        <w:rPr>
          <w:rStyle w:val="NormalTok"/>
        </w:rPr>
        <w:t xml:space="preserve">  </w:t>
      </w:r>
      <w:r>
        <w:rPr>
          <w:rStyle w:val="FunctionTok"/>
        </w:rPr>
        <w:t>mutate</w:t>
      </w:r>
      <w:r>
        <w:rPr>
          <w:rStyle w:val="NormalTok"/>
        </w:rPr>
        <w:t>(</w:t>
      </w:r>
      <w:r>
        <w:rPr>
          <w:rStyle w:val="AttributeTok"/>
        </w:rPr>
        <w:t>pct_adult_vaccd =</w:t>
      </w:r>
      <w:r>
        <w:rPr>
          <w:rStyle w:val="NormalTok"/>
        </w:rPr>
        <w:t xml:space="preserve"> </w:t>
      </w:r>
      <w:r>
        <w:rPr>
          <w:rStyle w:val="DecValTok"/>
        </w:rPr>
        <w:t>100</w:t>
      </w:r>
      <w:r>
        <w:rPr>
          <w:rStyle w:val="SpecialCharTok"/>
        </w:rPr>
        <w:t>*</w:t>
      </w:r>
      <w:r>
        <w:rPr>
          <w:rStyle w:val="NormalTok"/>
        </w:rPr>
        <w:t>(vaccd_adults</w:t>
      </w:r>
      <w:r>
        <w:rPr>
          <w:rStyle w:val="SpecialCharTok"/>
        </w:rPr>
        <w:t>/</w:t>
      </w:r>
      <w:r>
        <w:rPr>
          <w:rStyle w:val="NormalTok"/>
        </w:rPr>
        <w:t>AGE18PLUS_TOT))</w:t>
      </w:r>
      <w:r>
        <w:br/>
      </w:r>
      <w:r>
        <w:rPr>
          <w:rStyle w:val="FunctionTok"/>
        </w:rPr>
        <w:t>head</w:t>
      </w:r>
      <w:r>
        <w:rPr>
          <w:rStyle w:val="NormalTok"/>
        </w:rPr>
        <w:t>(all_data)</w:t>
      </w:r>
    </w:p>
    <w:p w14:paraId="18C95BDF" w14:textId="77777777" w:rsidR="00361DFC" w:rsidRDefault="00361DFC" w:rsidP="00361DFC">
      <w:pPr>
        <w:pStyle w:val="SourceCode"/>
      </w:pPr>
      <w:r>
        <w:rPr>
          <w:rStyle w:val="VerbatimChar"/>
        </w:rPr>
        <w:t>## # A tibble: 6 x 11</w:t>
      </w:r>
      <w:r>
        <w:br/>
      </w:r>
      <w:r>
        <w:rPr>
          <w:rStyle w:val="VerbatimChar"/>
        </w:rPr>
        <w:t>##   state pct_adult_seniors county         POPESTIMATE AGE65PLUS_TOT AGE18PLUS_TOT</w:t>
      </w:r>
      <w:r>
        <w:br/>
      </w:r>
      <w:r>
        <w:rPr>
          <w:rStyle w:val="VerbatimChar"/>
        </w:rPr>
        <w:t>##   &lt;chr&gt;             &lt;dbl&gt; &lt;chr&gt;                &lt;dbl&gt;         &lt;dbl&gt;         &lt;dbl&gt;</w:t>
      </w:r>
      <w:r>
        <w:br/>
      </w:r>
      <w:r>
        <w:rPr>
          <w:rStyle w:val="VerbatimChar"/>
        </w:rPr>
        <w:lastRenderedPageBreak/>
        <w:t>## 1 AL                 21.1 Autauga County       56145          9082         43128</w:t>
      </w:r>
      <w:r>
        <w:br/>
      </w:r>
      <w:r>
        <w:rPr>
          <w:rStyle w:val="VerbatimChar"/>
        </w:rPr>
        <w:t>## 2 AL                 27.4 Baldwin County      229287         49485        180842</w:t>
      </w:r>
      <w:r>
        <w:br/>
      </w:r>
      <w:r>
        <w:rPr>
          <w:rStyle w:val="VerbatimChar"/>
        </w:rPr>
        <w:t>## 3 AL                 25.5 Barbour County       24589          4982         19555</w:t>
      </w:r>
      <w:r>
        <w:br/>
      </w:r>
      <w:r>
        <w:rPr>
          <w:rStyle w:val="VerbatimChar"/>
        </w:rPr>
        <w:t>## 4 AL                 21.3 Bibb County          22136          3780         17710</w:t>
      </w:r>
      <w:r>
        <w:br/>
      </w:r>
      <w:r>
        <w:rPr>
          <w:rStyle w:val="VerbatimChar"/>
        </w:rPr>
        <w:t>## 5 AL                 24.6 Blount County        57879         10999         44681</w:t>
      </w:r>
      <w:r>
        <w:br/>
      </w:r>
      <w:r>
        <w:rPr>
          <w:rStyle w:val="VerbatimChar"/>
        </w:rPr>
        <w:t>## 6 AL                 22.3 Bullock County        9976          1763          7899</w:t>
      </w:r>
      <w:r>
        <w:br/>
      </w:r>
      <w:r>
        <w:rPr>
          <w:rStyle w:val="VerbatimChar"/>
        </w:rPr>
        <w:t>## # ... with 5 more variables: vaccd_adults &lt;dbl&gt;, votes_dem &lt;dbl&gt;,</w:t>
      </w:r>
      <w:r>
        <w:br/>
      </w:r>
      <w:r>
        <w:rPr>
          <w:rStyle w:val="VerbatimChar"/>
        </w:rPr>
        <w:t>## #   per_dem &lt;dbl&gt;, total_votes &lt;dbl&gt;, pct_adult_vaccd &lt;dbl&gt;</w:t>
      </w:r>
    </w:p>
    <w:p w14:paraId="7FD637E6" w14:textId="77777777" w:rsidR="00361DFC" w:rsidRDefault="00361DFC" w:rsidP="00361DFC">
      <w:pPr>
        <w:pStyle w:val="SourceCode"/>
      </w:pPr>
      <w:r>
        <w:rPr>
          <w:rStyle w:val="CommentTok"/>
        </w:rPr>
        <w:t># looking to verify that all data is at the county level</w:t>
      </w:r>
      <w:r>
        <w:br/>
      </w:r>
      <w:r>
        <w:rPr>
          <w:rStyle w:val="CommentTok"/>
        </w:rPr>
        <w:t># or other appropriate level</w:t>
      </w:r>
      <w:r>
        <w:br/>
      </w:r>
      <w:r>
        <w:rPr>
          <w:rStyle w:val="CommentTok"/>
        </w:rPr>
        <w:t xml:space="preserve"># LA has Parish rather than County - </w:t>
      </w:r>
      <w:r>
        <w:br/>
      </w:r>
      <w:r>
        <w:rPr>
          <w:rStyle w:val="CommentTok"/>
        </w:rPr>
        <w:t># so Parish is appropriate for LA</w:t>
      </w:r>
      <w:r>
        <w:br/>
      </w:r>
      <w:r>
        <w:rPr>
          <w:rStyle w:val="NormalTok"/>
        </w:rPr>
        <w:t xml:space="preserve">not_counties </w:t>
      </w:r>
      <w:r>
        <w:rPr>
          <w:rStyle w:val="OtherTok"/>
        </w:rPr>
        <w:t>&lt;-</w:t>
      </w:r>
      <w:r>
        <w:rPr>
          <w:rStyle w:val="NormalTok"/>
        </w:rPr>
        <w:t xml:space="preserve"> all_data </w:t>
      </w:r>
      <w:r>
        <w:rPr>
          <w:rStyle w:val="SpecialCharTok"/>
        </w:rPr>
        <w:t>%&gt;%</w:t>
      </w:r>
      <w:r>
        <w:br/>
      </w:r>
      <w:r>
        <w:rPr>
          <w:rStyle w:val="NormalTok"/>
        </w:rPr>
        <w:t xml:space="preserve">  </w:t>
      </w:r>
      <w:r>
        <w:rPr>
          <w:rStyle w:val="FunctionTok"/>
        </w:rPr>
        <w:t>filter</w:t>
      </w:r>
      <w:r>
        <w:rPr>
          <w:rStyle w:val="NormalTok"/>
        </w:rPr>
        <w:t xml:space="preserve">( </w:t>
      </w:r>
      <w:r>
        <w:rPr>
          <w:rStyle w:val="FunctionTok"/>
        </w:rPr>
        <w:t>str_detect</w:t>
      </w:r>
      <w:r>
        <w:rPr>
          <w:rStyle w:val="NormalTok"/>
        </w:rPr>
        <w:t>(county,</w:t>
      </w:r>
      <w:r>
        <w:rPr>
          <w:rStyle w:val="StringTok"/>
        </w:rPr>
        <w:t>"County$"</w:t>
      </w:r>
      <w:r>
        <w:rPr>
          <w:rStyle w:val="NormalTok"/>
        </w:rPr>
        <w:t xml:space="preserve">, </w:t>
      </w:r>
      <w:r>
        <w:rPr>
          <w:rStyle w:val="AttributeTok"/>
        </w:rPr>
        <w:t>negate =</w:t>
      </w:r>
      <w:r>
        <w:rPr>
          <w:rStyle w:val="NormalTok"/>
        </w:rPr>
        <w:t xml:space="preserve"> </w:t>
      </w:r>
      <w:r>
        <w:rPr>
          <w:rStyle w:val="ConstantTok"/>
        </w:rPr>
        <w:t>TRUE</w:t>
      </w:r>
      <w:r>
        <w:rPr>
          <w:rStyle w:val="NormalTok"/>
        </w:rPr>
        <w:t>))</w:t>
      </w:r>
      <w:r>
        <w:rPr>
          <w:rStyle w:val="SpecialCharTok"/>
        </w:rPr>
        <w:t>%&gt;%</w:t>
      </w:r>
      <w:r>
        <w:br/>
      </w:r>
      <w:r>
        <w:rPr>
          <w:rStyle w:val="NormalTok"/>
        </w:rPr>
        <w:t xml:space="preserve">  </w:t>
      </w:r>
      <w:r>
        <w:rPr>
          <w:rStyle w:val="FunctionTok"/>
        </w:rPr>
        <w:t>filter</w:t>
      </w:r>
      <w:r>
        <w:rPr>
          <w:rStyle w:val="NormalTok"/>
        </w:rPr>
        <w:t xml:space="preserve">( </w:t>
      </w:r>
      <w:r>
        <w:rPr>
          <w:rStyle w:val="FunctionTok"/>
        </w:rPr>
        <w:t>str_detect</w:t>
      </w:r>
      <w:r>
        <w:rPr>
          <w:rStyle w:val="NormalTok"/>
        </w:rPr>
        <w:t>(county,</w:t>
      </w:r>
      <w:r>
        <w:rPr>
          <w:rStyle w:val="StringTok"/>
        </w:rPr>
        <w:t>"Parish$"</w:t>
      </w:r>
      <w:r>
        <w:rPr>
          <w:rStyle w:val="NormalTok"/>
        </w:rPr>
        <w:t xml:space="preserve">, </w:t>
      </w:r>
      <w:r>
        <w:rPr>
          <w:rStyle w:val="AttributeTok"/>
        </w:rPr>
        <w:t>negate =</w:t>
      </w:r>
      <w:r>
        <w:rPr>
          <w:rStyle w:val="NormalTok"/>
        </w:rPr>
        <w:t xml:space="preserve"> </w:t>
      </w:r>
      <w:r>
        <w:rPr>
          <w:rStyle w:val="ConstantTok"/>
        </w:rPr>
        <w:t>TRUE</w:t>
      </w:r>
      <w:r>
        <w:rPr>
          <w:rStyle w:val="NormalTok"/>
        </w:rPr>
        <w:t>))</w:t>
      </w:r>
      <w:r>
        <w:br/>
      </w:r>
      <w:r>
        <w:rPr>
          <w:rStyle w:val="FunctionTok"/>
        </w:rPr>
        <w:t>nrow</w:t>
      </w:r>
      <w:r>
        <w:rPr>
          <w:rStyle w:val="NormalTok"/>
        </w:rPr>
        <w:t>(not_counties)</w:t>
      </w:r>
    </w:p>
    <w:p w14:paraId="582B741B" w14:textId="77777777" w:rsidR="00361DFC" w:rsidRDefault="00361DFC" w:rsidP="00361DFC">
      <w:pPr>
        <w:pStyle w:val="SourceCode"/>
      </w:pPr>
      <w:r>
        <w:rPr>
          <w:rStyle w:val="VerbatimChar"/>
        </w:rPr>
        <w:t>## [1] 42</w:t>
      </w:r>
    </w:p>
    <w:p w14:paraId="16120BE6" w14:textId="77777777" w:rsidR="00361DFC" w:rsidRDefault="00361DFC" w:rsidP="00361DFC">
      <w:pPr>
        <w:pStyle w:val="SourceCode"/>
      </w:pPr>
      <w:r>
        <w:rPr>
          <w:rStyle w:val="CommentTok"/>
        </w:rPr>
        <w:t># Need to figure out what's going on with</w:t>
      </w:r>
      <w:r>
        <w:br/>
      </w:r>
      <w:r>
        <w:rPr>
          <w:rStyle w:val="CommentTok"/>
        </w:rPr>
        <w:t># the 42 rows that are neither county or parish</w:t>
      </w:r>
      <w:r>
        <w:br/>
      </w:r>
      <w:r>
        <w:rPr>
          <w:rStyle w:val="FunctionTok"/>
        </w:rPr>
        <w:t>head</w:t>
      </w:r>
      <w:r>
        <w:rPr>
          <w:rStyle w:val="NormalTok"/>
        </w:rPr>
        <w:t>(not_counties)</w:t>
      </w:r>
    </w:p>
    <w:p w14:paraId="4D5F3319" w14:textId="77777777" w:rsidR="00361DFC" w:rsidRDefault="00361DFC" w:rsidP="00361DFC">
      <w:pPr>
        <w:pStyle w:val="SourceCode"/>
      </w:pPr>
      <w:r>
        <w:rPr>
          <w:rStyle w:val="VerbatimChar"/>
        </w:rPr>
        <w:t>## # A tibble: 6 x 11</w:t>
      </w:r>
      <w:r>
        <w:br/>
      </w:r>
      <w:r>
        <w:rPr>
          <w:rStyle w:val="VerbatimChar"/>
        </w:rPr>
        <w:t>##   state pct_adult_seniors county         POPESTIMATE AGE65PLUS_TOT AGE18PLUS_TOT</w:t>
      </w:r>
      <w:r>
        <w:br/>
      </w:r>
      <w:r>
        <w:rPr>
          <w:rStyle w:val="VerbatimChar"/>
        </w:rPr>
        <w:t>##   &lt;chr&gt;             &lt;dbl&gt; &lt;chr&gt;                &lt;dbl&gt;         &lt;dbl&gt;         &lt;dbl&gt;</w:t>
      </w:r>
      <w:r>
        <w:br/>
      </w:r>
      <w:r>
        <w:rPr>
          <w:rStyle w:val="VerbatimChar"/>
        </w:rPr>
        <w:t>## 1 DC                 15.4 District of C~      712816         89833        583228</w:t>
      </w:r>
      <w:r>
        <w:br/>
      </w:r>
      <w:r>
        <w:rPr>
          <w:rStyle w:val="VerbatimChar"/>
        </w:rPr>
        <w:t>## 2 MD                 18.7 Baltimore city      586131         87793        468378</w:t>
      </w:r>
      <w:r>
        <w:br/>
      </w:r>
      <w:r>
        <w:rPr>
          <w:rStyle w:val="VerbatimChar"/>
        </w:rPr>
        <w:t>## 3 MO                 18.1 St. Louis city      297645         43829        242343</w:t>
      </w:r>
      <w:r>
        <w:br/>
      </w:r>
      <w:r>
        <w:rPr>
          <w:rStyle w:val="VerbatimChar"/>
        </w:rPr>
        <w:t>## 4 NV                 26.6 Carson City          56034         11893         44646</w:t>
      </w:r>
      <w:r>
        <w:br/>
      </w:r>
      <w:r>
        <w:rPr>
          <w:rStyle w:val="VerbatimChar"/>
        </w:rPr>
        <w:t>## 5 VA                 15.2 Alexandria ci~      158726         19760        129672</w:t>
      </w:r>
      <w:r>
        <w:br/>
      </w:r>
      <w:r>
        <w:rPr>
          <w:rStyle w:val="VerbatimChar"/>
        </w:rPr>
        <w:t>## 6 VA                 27.9 Bristol city         17329          3845         13776</w:t>
      </w:r>
      <w:r>
        <w:br/>
      </w:r>
      <w:r>
        <w:rPr>
          <w:rStyle w:val="VerbatimChar"/>
        </w:rPr>
        <w:t>## # ... with 5 more variables: vaccd_adults &lt;dbl&gt;, votes_dem &lt;dbl&gt;,</w:t>
      </w:r>
      <w:r>
        <w:br/>
      </w:r>
      <w:r>
        <w:rPr>
          <w:rStyle w:val="VerbatimChar"/>
        </w:rPr>
        <w:t>## #   per_dem &lt;dbl&gt;, total_votes &lt;dbl&gt;, pct_adult_vaccd &lt;dbl&gt;</w:t>
      </w:r>
    </w:p>
    <w:p w14:paraId="583816EE" w14:textId="77777777" w:rsidR="00361DFC" w:rsidRDefault="00361DFC" w:rsidP="00361DFC">
      <w:pPr>
        <w:pStyle w:val="SourceCode"/>
      </w:pPr>
      <w:r>
        <w:rPr>
          <w:rStyle w:val="FunctionTok"/>
        </w:rPr>
        <w:t>tail</w:t>
      </w:r>
      <w:r>
        <w:rPr>
          <w:rStyle w:val="NormalTok"/>
        </w:rPr>
        <w:t>(not_counties)</w:t>
      </w:r>
    </w:p>
    <w:p w14:paraId="7AD481EC" w14:textId="77777777" w:rsidR="00361DFC" w:rsidRDefault="00361DFC" w:rsidP="00361DFC">
      <w:pPr>
        <w:pStyle w:val="SourceCode"/>
      </w:pPr>
      <w:r>
        <w:rPr>
          <w:rStyle w:val="VerbatimChar"/>
        </w:rPr>
        <w:lastRenderedPageBreak/>
        <w:t>## # A tibble: 6 x 11</w:t>
      </w:r>
      <w:r>
        <w:br/>
      </w:r>
      <w:r>
        <w:rPr>
          <w:rStyle w:val="VerbatimChar"/>
        </w:rPr>
        <w:t>##   state pct_adult_seniors county         POPESTIMATE AGE65PLUS_TOT AGE18PLUS_TOT</w:t>
      </w:r>
      <w:r>
        <w:br/>
      </w:r>
      <w:r>
        <w:rPr>
          <w:rStyle w:val="VerbatimChar"/>
        </w:rPr>
        <w:t>##   &lt;chr&gt;             &lt;dbl&gt; &lt;chr&gt;                &lt;dbl&gt;         &lt;dbl&gt;         &lt;dbl&gt;</w:t>
      </w:r>
      <w:r>
        <w:br/>
      </w:r>
      <w:r>
        <w:rPr>
          <w:rStyle w:val="VerbatimChar"/>
        </w:rPr>
        <w:t>## 1 VA                 26.4 Staunton city        25190          5382         20373</w:t>
      </w:r>
      <w:r>
        <w:br/>
      </w:r>
      <w:r>
        <w:rPr>
          <w:rStyle w:val="VerbatimChar"/>
        </w:rPr>
        <w:t>## 2 VA                 20.0 Suffolk city         93913         14322         71672</w:t>
      </w:r>
      <w:r>
        <w:br/>
      </w:r>
      <w:r>
        <w:rPr>
          <w:rStyle w:val="VerbatimChar"/>
        </w:rPr>
        <w:t>## 3 VA                 19.4 Virginia Beac~      451231         68347        352283</w:t>
      </w:r>
      <w:r>
        <w:br/>
      </w:r>
      <w:r>
        <w:rPr>
          <w:rStyle w:val="VerbatimChar"/>
        </w:rPr>
        <w:t>## 4 VA                 23.6 Waynesboro ci~       22741          4127         17506</w:t>
      </w:r>
      <w:r>
        <w:br/>
      </w:r>
      <w:r>
        <w:rPr>
          <w:rStyle w:val="VerbatimChar"/>
        </w:rPr>
        <w:t>## 5 VA                 20.2 Williamsburg ~       15259          2732         13500</w:t>
      </w:r>
      <w:r>
        <w:br/>
      </w:r>
      <w:r>
        <w:rPr>
          <w:rStyle w:val="VerbatimChar"/>
        </w:rPr>
        <w:t>## 6 VA                 21.7 Winchester ci~       27700          4683         21548</w:t>
      </w:r>
      <w:r>
        <w:br/>
      </w:r>
      <w:r>
        <w:rPr>
          <w:rStyle w:val="VerbatimChar"/>
        </w:rPr>
        <w:t>## # ... with 5 more variables: vaccd_adults &lt;dbl&gt;, votes_dem &lt;dbl&gt;,</w:t>
      </w:r>
      <w:r>
        <w:br/>
      </w:r>
      <w:r>
        <w:rPr>
          <w:rStyle w:val="VerbatimChar"/>
        </w:rPr>
        <w:t>## #   per_dem &lt;dbl&gt;, total_votes &lt;dbl&gt;, pct_adult_vaccd &lt;dbl&gt;</w:t>
      </w:r>
    </w:p>
    <w:p w14:paraId="4589364B" w14:textId="77777777" w:rsidR="00361DFC" w:rsidRDefault="00361DFC" w:rsidP="00361DFC">
      <w:pPr>
        <w:pStyle w:val="SourceCode"/>
      </w:pPr>
      <w:r>
        <w:rPr>
          <w:rStyle w:val="CommentTok"/>
        </w:rPr>
        <w:t># With a bit of investigation, I learned</w:t>
      </w:r>
      <w:r>
        <w:br/>
      </w:r>
      <w:r>
        <w:rPr>
          <w:rStyle w:val="CommentTok"/>
        </w:rPr>
        <w:t># that the cities listed above are all "independent"</w:t>
      </w:r>
      <w:r>
        <w:br/>
      </w:r>
      <w:r>
        <w:rPr>
          <w:rStyle w:val="CommentTok"/>
        </w:rPr>
        <w:t># meaning they are not part of any county</w:t>
      </w:r>
      <w:r>
        <w:br/>
      </w:r>
      <w:r>
        <w:rPr>
          <w:rStyle w:val="CommentTok"/>
        </w:rPr>
        <w:t># thus, they would be appropriate to keep in the data set</w:t>
      </w:r>
      <w:r>
        <w:br/>
      </w:r>
      <w:r>
        <w:br/>
      </w:r>
      <w:r>
        <w:rPr>
          <w:rStyle w:val="CommentTok"/>
        </w:rPr>
        <w:t># cleanup and formatting of the voting percent column</w:t>
      </w:r>
      <w:r>
        <w:br/>
      </w:r>
      <w:r>
        <w:rPr>
          <w:rStyle w:val="NormalTok"/>
        </w:rPr>
        <w:t xml:space="preserve">all_data </w:t>
      </w:r>
      <w:r>
        <w:rPr>
          <w:rStyle w:val="OtherTok"/>
        </w:rPr>
        <w:t>&lt;-</w:t>
      </w:r>
      <w:r>
        <w:rPr>
          <w:rStyle w:val="NormalTok"/>
        </w:rPr>
        <w:t xml:space="preserve"> all_data </w:t>
      </w:r>
      <w:r>
        <w:rPr>
          <w:rStyle w:val="SpecialCharTok"/>
        </w:rPr>
        <w:t>%&gt;%</w:t>
      </w:r>
      <w:r>
        <w:br/>
      </w:r>
      <w:r>
        <w:rPr>
          <w:rStyle w:val="NormalTok"/>
        </w:rPr>
        <w:t xml:space="preserve">  </w:t>
      </w:r>
      <w:r>
        <w:rPr>
          <w:rStyle w:val="FunctionTok"/>
        </w:rPr>
        <w:t>rename</w:t>
      </w:r>
      <w:r>
        <w:rPr>
          <w:rStyle w:val="NormalTok"/>
        </w:rPr>
        <w:t>(</w:t>
      </w:r>
      <w:r>
        <w:rPr>
          <w:rStyle w:val="AttributeTok"/>
        </w:rPr>
        <w:t>pct_voted_Biden =</w:t>
      </w:r>
      <w:r>
        <w:rPr>
          <w:rStyle w:val="NormalTok"/>
        </w:rPr>
        <w:t xml:space="preserve"> per_dem)</w:t>
      </w:r>
      <w:r>
        <w:rPr>
          <w:rStyle w:val="SpecialCharTok"/>
        </w:rPr>
        <w:t>%&gt;%</w:t>
      </w:r>
      <w:r>
        <w:br/>
      </w:r>
      <w:r>
        <w:rPr>
          <w:rStyle w:val="NormalTok"/>
        </w:rPr>
        <w:t xml:space="preserve">  </w:t>
      </w:r>
      <w:r>
        <w:rPr>
          <w:rStyle w:val="FunctionTok"/>
        </w:rPr>
        <w:t>mutate</w:t>
      </w:r>
      <w:r>
        <w:rPr>
          <w:rStyle w:val="NormalTok"/>
        </w:rPr>
        <w:t>(</w:t>
      </w:r>
      <w:r>
        <w:rPr>
          <w:rStyle w:val="AttributeTok"/>
        </w:rPr>
        <w:t>pct_voted_Biden =</w:t>
      </w:r>
      <w:r>
        <w:rPr>
          <w:rStyle w:val="NormalTok"/>
        </w:rPr>
        <w:t xml:space="preserve"> pct_voted_Biden</w:t>
      </w:r>
      <w:r>
        <w:rPr>
          <w:rStyle w:val="SpecialCharTok"/>
        </w:rPr>
        <w:t>*</w:t>
      </w:r>
      <w:r>
        <w:rPr>
          <w:rStyle w:val="DecValTok"/>
        </w:rPr>
        <w:t>100</w:t>
      </w:r>
      <w:r>
        <w:rPr>
          <w:rStyle w:val="NormalTok"/>
        </w:rPr>
        <w:t>)</w:t>
      </w:r>
      <w:r>
        <w:br/>
      </w:r>
      <w:r>
        <w:rPr>
          <w:rStyle w:val="FunctionTok"/>
        </w:rPr>
        <w:t>head</w:t>
      </w:r>
      <w:r>
        <w:rPr>
          <w:rStyle w:val="NormalTok"/>
        </w:rPr>
        <w:t>(all_data)</w:t>
      </w:r>
    </w:p>
    <w:p w14:paraId="3BF4A2F4" w14:textId="77777777" w:rsidR="00361DFC" w:rsidRDefault="00361DFC" w:rsidP="00361DFC">
      <w:pPr>
        <w:pStyle w:val="SourceCode"/>
      </w:pPr>
      <w:r>
        <w:rPr>
          <w:rStyle w:val="VerbatimChar"/>
        </w:rPr>
        <w:t>## # A tibble: 6 x 11</w:t>
      </w:r>
      <w:r>
        <w:br/>
      </w:r>
      <w:r>
        <w:rPr>
          <w:rStyle w:val="VerbatimChar"/>
        </w:rPr>
        <w:t>##   state pct_adult_seniors county         POPESTIMATE AGE65PLUS_TOT AGE18PLUS_TOT</w:t>
      </w:r>
      <w:r>
        <w:br/>
      </w:r>
      <w:r>
        <w:rPr>
          <w:rStyle w:val="VerbatimChar"/>
        </w:rPr>
        <w:t>##   &lt;chr&gt;             &lt;dbl&gt; &lt;chr&gt;                &lt;dbl&gt;         &lt;dbl&gt;         &lt;dbl&gt;</w:t>
      </w:r>
      <w:r>
        <w:br/>
      </w:r>
      <w:r>
        <w:rPr>
          <w:rStyle w:val="VerbatimChar"/>
        </w:rPr>
        <w:t>## 1 AL                 21.1 Autauga County       56145          9082         43128</w:t>
      </w:r>
      <w:r>
        <w:br/>
      </w:r>
      <w:r>
        <w:rPr>
          <w:rStyle w:val="VerbatimChar"/>
        </w:rPr>
        <w:t>## 2 AL                 27.4 Baldwin County      229287         49485        180842</w:t>
      </w:r>
      <w:r>
        <w:br/>
      </w:r>
      <w:r>
        <w:rPr>
          <w:rStyle w:val="VerbatimChar"/>
        </w:rPr>
        <w:t>## 3 AL                 25.5 Barbour County       24589          4982         19555</w:t>
      </w:r>
      <w:r>
        <w:br/>
      </w:r>
      <w:r>
        <w:rPr>
          <w:rStyle w:val="VerbatimChar"/>
        </w:rPr>
        <w:t>## 4 AL                 21.3 Bibb County          22136          3780         17710</w:t>
      </w:r>
      <w:r>
        <w:br/>
      </w:r>
      <w:r>
        <w:rPr>
          <w:rStyle w:val="VerbatimChar"/>
        </w:rPr>
        <w:t>## 5 AL                 24.6 Blount County        57879         10999         44681</w:t>
      </w:r>
      <w:r>
        <w:br/>
      </w:r>
      <w:r>
        <w:rPr>
          <w:rStyle w:val="VerbatimChar"/>
        </w:rPr>
        <w:t>## 6 AL                 22.3 Bullock County        9976          1763          7899</w:t>
      </w:r>
      <w:r>
        <w:br/>
      </w:r>
      <w:r>
        <w:rPr>
          <w:rStyle w:val="VerbatimChar"/>
        </w:rPr>
        <w:t>## # ... with 5 more variables: vaccd_adults &lt;dbl&gt;, votes_dem &lt;dbl&gt;,</w:t>
      </w:r>
      <w:r>
        <w:br/>
      </w:r>
      <w:r>
        <w:rPr>
          <w:rStyle w:val="VerbatimChar"/>
        </w:rPr>
        <w:t>## #   pct_voted_Biden &lt;dbl&gt;, total_votes &lt;dbl&gt;, pct_adult_vaccd &lt;dbl&gt;</w:t>
      </w:r>
    </w:p>
    <w:p w14:paraId="331C3DF6" w14:textId="77777777" w:rsidR="00361DFC" w:rsidRDefault="00361DFC" w:rsidP="00361DFC">
      <w:pPr>
        <w:pStyle w:val="SourceCode"/>
      </w:pPr>
      <w:r>
        <w:rPr>
          <w:rStyle w:val="CommentTok"/>
        </w:rPr>
        <w:lastRenderedPageBreak/>
        <w:t># need to verify that there are not</w:t>
      </w:r>
      <w:r>
        <w:br/>
      </w:r>
      <w:r>
        <w:rPr>
          <w:rStyle w:val="CommentTok"/>
        </w:rPr>
        <w:t># any 'BAD' data in our data set</w:t>
      </w:r>
      <w:r>
        <w:br/>
      </w:r>
      <w:r>
        <w:rPr>
          <w:rStyle w:val="CommentTok"/>
        </w:rPr>
        <w:t># namely - check for percentages</w:t>
      </w:r>
      <w:r>
        <w:br/>
      </w:r>
      <w:r>
        <w:rPr>
          <w:rStyle w:val="CommentTok"/>
        </w:rPr>
        <w:t># NOT between zero &amp; 100</w:t>
      </w:r>
      <w:r>
        <w:br/>
      </w:r>
      <w:r>
        <w:rPr>
          <w:rStyle w:val="NormalTok"/>
        </w:rPr>
        <w:t xml:space="preserve">bad_data </w:t>
      </w:r>
      <w:r>
        <w:rPr>
          <w:rStyle w:val="OtherTok"/>
        </w:rPr>
        <w:t>&lt;-</w:t>
      </w:r>
      <w:r>
        <w:rPr>
          <w:rStyle w:val="NormalTok"/>
        </w:rPr>
        <w:t xml:space="preserve"> all_data</w:t>
      </w:r>
      <w:r>
        <w:rPr>
          <w:rStyle w:val="SpecialCharTok"/>
        </w:rPr>
        <w:t>%&gt;%</w:t>
      </w:r>
      <w:r>
        <w:br/>
      </w:r>
      <w:r>
        <w:rPr>
          <w:rStyle w:val="NormalTok"/>
        </w:rPr>
        <w:t xml:space="preserve">  </w:t>
      </w:r>
      <w:r>
        <w:rPr>
          <w:rStyle w:val="FunctionTok"/>
        </w:rPr>
        <w:t>filter</w:t>
      </w:r>
      <w:r>
        <w:rPr>
          <w:rStyle w:val="NormalTok"/>
        </w:rPr>
        <w:t xml:space="preserve">(pct_voted_Biden </w:t>
      </w:r>
      <w:r>
        <w:rPr>
          <w:rStyle w:val="SpecialCharTok"/>
        </w:rPr>
        <w:t>&lt;</w:t>
      </w:r>
      <w:r>
        <w:rPr>
          <w:rStyle w:val="NormalTok"/>
        </w:rPr>
        <w:t xml:space="preserve"> </w:t>
      </w:r>
      <w:r>
        <w:rPr>
          <w:rStyle w:val="DecValTok"/>
        </w:rPr>
        <w:t>0</w:t>
      </w:r>
      <w:r>
        <w:rPr>
          <w:rStyle w:val="NormalTok"/>
        </w:rPr>
        <w:t xml:space="preserve"> </w:t>
      </w:r>
      <w:r>
        <w:br/>
      </w:r>
      <w:r>
        <w:rPr>
          <w:rStyle w:val="NormalTok"/>
        </w:rPr>
        <w:t xml:space="preserve">         </w:t>
      </w:r>
      <w:r>
        <w:rPr>
          <w:rStyle w:val="SpecialCharTok"/>
        </w:rPr>
        <w:t>|</w:t>
      </w:r>
      <w:r>
        <w:rPr>
          <w:rStyle w:val="NormalTok"/>
        </w:rPr>
        <w:t xml:space="preserve"> pct_adult_seniors </w:t>
      </w:r>
      <w:r>
        <w:rPr>
          <w:rStyle w:val="SpecialCharTok"/>
        </w:rPr>
        <w:t>&lt;</w:t>
      </w:r>
      <w:r>
        <w:rPr>
          <w:rStyle w:val="NormalTok"/>
        </w:rPr>
        <w:t xml:space="preserve"> </w:t>
      </w:r>
      <w:r>
        <w:rPr>
          <w:rStyle w:val="DecValTok"/>
        </w:rPr>
        <w:t>0</w:t>
      </w:r>
      <w:r>
        <w:br/>
      </w:r>
      <w:r>
        <w:rPr>
          <w:rStyle w:val="NormalTok"/>
        </w:rPr>
        <w:t xml:space="preserve">         </w:t>
      </w:r>
      <w:r>
        <w:rPr>
          <w:rStyle w:val="SpecialCharTok"/>
        </w:rPr>
        <w:t>|</w:t>
      </w:r>
      <w:r>
        <w:rPr>
          <w:rStyle w:val="NormalTok"/>
        </w:rPr>
        <w:t xml:space="preserve"> pct_adult_vaccd </w:t>
      </w:r>
      <w:r>
        <w:rPr>
          <w:rStyle w:val="SpecialCharTok"/>
        </w:rPr>
        <w:t>&lt;</w:t>
      </w:r>
      <w:r>
        <w:rPr>
          <w:rStyle w:val="NormalTok"/>
        </w:rPr>
        <w:t xml:space="preserve"> </w:t>
      </w:r>
      <w:r>
        <w:rPr>
          <w:rStyle w:val="DecValTok"/>
        </w:rPr>
        <w:t>0</w:t>
      </w:r>
      <w:r>
        <w:br/>
      </w:r>
      <w:r>
        <w:rPr>
          <w:rStyle w:val="NormalTok"/>
        </w:rPr>
        <w:t xml:space="preserve">         </w:t>
      </w:r>
      <w:r>
        <w:rPr>
          <w:rStyle w:val="SpecialCharTok"/>
        </w:rPr>
        <w:t>|</w:t>
      </w:r>
      <w:r>
        <w:rPr>
          <w:rStyle w:val="NormalTok"/>
        </w:rPr>
        <w:t xml:space="preserve"> pct_voted_Biden </w:t>
      </w:r>
      <w:r>
        <w:rPr>
          <w:rStyle w:val="SpecialCharTok"/>
        </w:rPr>
        <w:t>&gt;</w:t>
      </w:r>
      <w:r>
        <w:rPr>
          <w:rStyle w:val="DecValTok"/>
        </w:rPr>
        <w:t>100</w:t>
      </w:r>
      <w:r>
        <w:rPr>
          <w:rStyle w:val="NormalTok"/>
        </w:rPr>
        <w:t xml:space="preserve"> </w:t>
      </w:r>
      <w:r>
        <w:br/>
      </w:r>
      <w:r>
        <w:rPr>
          <w:rStyle w:val="NormalTok"/>
        </w:rPr>
        <w:t xml:space="preserve">         </w:t>
      </w:r>
      <w:r>
        <w:rPr>
          <w:rStyle w:val="SpecialCharTok"/>
        </w:rPr>
        <w:t>|</w:t>
      </w:r>
      <w:r>
        <w:rPr>
          <w:rStyle w:val="NormalTok"/>
        </w:rPr>
        <w:t xml:space="preserve"> pct_adult_seniors </w:t>
      </w:r>
      <w:r>
        <w:rPr>
          <w:rStyle w:val="SpecialCharTok"/>
        </w:rPr>
        <w:t>&gt;</w:t>
      </w:r>
      <w:r>
        <w:rPr>
          <w:rStyle w:val="DecValTok"/>
        </w:rPr>
        <w:t>100</w:t>
      </w:r>
      <w:r>
        <w:br/>
      </w:r>
      <w:r>
        <w:rPr>
          <w:rStyle w:val="NormalTok"/>
        </w:rPr>
        <w:t xml:space="preserve">         </w:t>
      </w:r>
      <w:r>
        <w:rPr>
          <w:rStyle w:val="SpecialCharTok"/>
        </w:rPr>
        <w:t>|</w:t>
      </w:r>
      <w:r>
        <w:rPr>
          <w:rStyle w:val="NormalTok"/>
        </w:rPr>
        <w:t xml:space="preserve"> pct_adult_vaccd </w:t>
      </w:r>
      <w:r>
        <w:rPr>
          <w:rStyle w:val="SpecialCharTok"/>
        </w:rPr>
        <w:t>&gt;</w:t>
      </w:r>
      <w:r>
        <w:rPr>
          <w:rStyle w:val="DecValTok"/>
        </w:rPr>
        <w:t>100</w:t>
      </w:r>
      <w:r>
        <w:rPr>
          <w:rStyle w:val="NormalTok"/>
        </w:rPr>
        <w:t>)</w:t>
      </w:r>
      <w:r>
        <w:br/>
      </w:r>
      <w:r>
        <w:rPr>
          <w:rStyle w:val="FunctionTok"/>
        </w:rPr>
        <w:t>show</w:t>
      </w:r>
      <w:r>
        <w:rPr>
          <w:rStyle w:val="NormalTok"/>
        </w:rPr>
        <w:t>(bad_data)</w:t>
      </w:r>
    </w:p>
    <w:p w14:paraId="5D81DF9B" w14:textId="77777777" w:rsidR="00361DFC" w:rsidRDefault="00361DFC" w:rsidP="00361DFC">
      <w:pPr>
        <w:pStyle w:val="SourceCode"/>
      </w:pPr>
      <w:r>
        <w:rPr>
          <w:rStyle w:val="VerbatimChar"/>
        </w:rPr>
        <w:t>## # A tibble: 6 x 11</w:t>
      </w:r>
      <w:r>
        <w:br/>
      </w:r>
      <w:r>
        <w:rPr>
          <w:rStyle w:val="VerbatimChar"/>
        </w:rPr>
        <w:t>##   state pct_adult_seniors county         POPESTIMATE AGE65PLUS_TOT AGE18PLUS_TOT</w:t>
      </w:r>
      <w:r>
        <w:br/>
      </w:r>
      <w:r>
        <w:rPr>
          <w:rStyle w:val="VerbatimChar"/>
        </w:rPr>
        <w:t>##   &lt;chr&gt;             &lt;dbl&gt; &lt;chr&gt;                &lt;dbl&gt;         &lt;dbl&gt;         &lt;dbl&gt;</w:t>
      </w:r>
      <w:r>
        <w:br/>
      </w:r>
      <w:r>
        <w:rPr>
          <w:rStyle w:val="VerbatimChar"/>
        </w:rPr>
        <w:t>## 1 AZ                26.0  Santa Cruz Co~       46808          8955         34463</w:t>
      </w:r>
      <w:r>
        <w:br/>
      </w:r>
      <w:r>
        <w:rPr>
          <w:rStyle w:val="VerbatimChar"/>
        </w:rPr>
        <w:t>## 2 GA                 6.36 Chattahoochee~       10551           520          8181</w:t>
      </w:r>
      <w:r>
        <w:br/>
      </w:r>
      <w:r>
        <w:rPr>
          <w:rStyle w:val="VerbatimChar"/>
        </w:rPr>
        <w:t>## 3 NM                18.6  McKinley Coun~       70824          9483         51068</w:t>
      </w:r>
      <w:r>
        <w:br/>
      </w:r>
      <w:r>
        <w:rPr>
          <w:rStyle w:val="VerbatimChar"/>
        </w:rPr>
        <w:t>## 4 NC                31.2  Martin County        22178          5527         17716</w:t>
      </w:r>
      <w:r>
        <w:br/>
      </w:r>
      <w:r>
        <w:rPr>
          <w:rStyle w:val="VerbatimChar"/>
        </w:rPr>
        <w:t>## 5 TX                33.1  Presidio Coun~        6508          1565          4729</w:t>
      </w:r>
      <w:r>
        <w:br/>
      </w:r>
      <w:r>
        <w:rPr>
          <w:rStyle w:val="VerbatimChar"/>
        </w:rPr>
        <w:t>## 6 VA                19.9  Portsmouth ci~       95094         14521         73059</w:t>
      </w:r>
      <w:r>
        <w:br/>
      </w:r>
      <w:r>
        <w:rPr>
          <w:rStyle w:val="VerbatimChar"/>
        </w:rPr>
        <w:t>## # ... with 5 more variables: vaccd_adults &lt;dbl&gt;, votes_dem &lt;dbl&gt;,</w:t>
      </w:r>
      <w:r>
        <w:br/>
      </w:r>
      <w:r>
        <w:rPr>
          <w:rStyle w:val="VerbatimChar"/>
        </w:rPr>
        <w:t>## #   pct_voted_Biden &lt;dbl&gt;, total_votes &lt;dbl&gt;, pct_adult_vaccd &lt;dbl&gt;</w:t>
      </w:r>
    </w:p>
    <w:p w14:paraId="5A6C23F6" w14:textId="77777777" w:rsidR="00361DFC" w:rsidRDefault="00361DFC" w:rsidP="00361DFC">
      <w:pPr>
        <w:pStyle w:val="SourceCode"/>
      </w:pPr>
      <w:r>
        <w:rPr>
          <w:rStyle w:val="CommentTok"/>
        </w:rPr>
        <w:t># I am not sure how these counties</w:t>
      </w:r>
      <w:r>
        <w:br/>
      </w:r>
      <w:r>
        <w:rPr>
          <w:rStyle w:val="CommentTok"/>
        </w:rPr>
        <w:t># are reporting greater than 100% vaccination rates</w:t>
      </w:r>
      <w:r>
        <w:br/>
      </w:r>
      <w:r>
        <w:rPr>
          <w:rStyle w:val="CommentTok"/>
        </w:rPr>
        <w:t xml:space="preserve"># the numbers slightly over 100% might be </w:t>
      </w:r>
      <w:r>
        <w:br/>
      </w:r>
      <w:r>
        <w:rPr>
          <w:rStyle w:val="CommentTok"/>
        </w:rPr>
        <w:t># explained by people crossing county lines to get their shot</w:t>
      </w:r>
      <w:r>
        <w:br/>
      </w:r>
      <w:r>
        <w:rPr>
          <w:rStyle w:val="CommentTok"/>
        </w:rPr>
        <w:t># the 448% must be a true error</w:t>
      </w:r>
      <w:r>
        <w:br/>
      </w:r>
      <w:r>
        <w:rPr>
          <w:rStyle w:val="CommentTok"/>
        </w:rPr>
        <w:t># regardless - I will delete these locations from the data set</w:t>
      </w:r>
      <w:r>
        <w:br/>
      </w:r>
      <w:r>
        <w:rPr>
          <w:rStyle w:val="NormalTok"/>
        </w:rPr>
        <w:t xml:space="preserve">all_data </w:t>
      </w:r>
      <w:r>
        <w:rPr>
          <w:rStyle w:val="OtherTok"/>
        </w:rPr>
        <w:t>&lt;-</w:t>
      </w:r>
      <w:r>
        <w:rPr>
          <w:rStyle w:val="NormalTok"/>
        </w:rPr>
        <w:t xml:space="preserve"> all_data</w:t>
      </w:r>
      <w:r>
        <w:rPr>
          <w:rStyle w:val="SpecialCharTok"/>
        </w:rPr>
        <w:t>%&gt;%</w:t>
      </w:r>
      <w:r>
        <w:br/>
      </w:r>
      <w:r>
        <w:rPr>
          <w:rStyle w:val="NormalTok"/>
        </w:rPr>
        <w:t xml:space="preserve">  </w:t>
      </w:r>
      <w:r>
        <w:rPr>
          <w:rStyle w:val="FunctionTok"/>
        </w:rPr>
        <w:t>filter</w:t>
      </w:r>
      <w:r>
        <w:rPr>
          <w:rStyle w:val="NormalTok"/>
        </w:rPr>
        <w:t xml:space="preserve">(pct_voted_Biden </w:t>
      </w:r>
      <w:r>
        <w:rPr>
          <w:rStyle w:val="SpecialCharTok"/>
        </w:rPr>
        <w:t>&gt;</w:t>
      </w:r>
      <w:r>
        <w:rPr>
          <w:rStyle w:val="NormalTok"/>
        </w:rPr>
        <w:t xml:space="preserve"> </w:t>
      </w:r>
      <w:r>
        <w:rPr>
          <w:rStyle w:val="DecValTok"/>
        </w:rPr>
        <w:t>0</w:t>
      </w:r>
      <w:r>
        <w:rPr>
          <w:rStyle w:val="NormalTok"/>
        </w:rPr>
        <w:t xml:space="preserve"> </w:t>
      </w:r>
      <w:r>
        <w:br/>
      </w:r>
      <w:r>
        <w:rPr>
          <w:rStyle w:val="NormalTok"/>
        </w:rPr>
        <w:t xml:space="preserve">         </w:t>
      </w:r>
      <w:r>
        <w:rPr>
          <w:rStyle w:val="SpecialCharTok"/>
        </w:rPr>
        <w:t>&amp;</w:t>
      </w:r>
      <w:r>
        <w:rPr>
          <w:rStyle w:val="NormalTok"/>
        </w:rPr>
        <w:t xml:space="preserve"> pct_adult_seniors </w:t>
      </w:r>
      <w:r>
        <w:rPr>
          <w:rStyle w:val="SpecialCharTok"/>
        </w:rPr>
        <w:t>&gt;</w:t>
      </w:r>
      <w:r>
        <w:rPr>
          <w:rStyle w:val="NormalTok"/>
        </w:rPr>
        <w:t xml:space="preserve"> </w:t>
      </w:r>
      <w:r>
        <w:rPr>
          <w:rStyle w:val="DecValTok"/>
        </w:rPr>
        <w:t>0</w:t>
      </w:r>
      <w:r>
        <w:br/>
      </w:r>
      <w:r>
        <w:rPr>
          <w:rStyle w:val="NormalTok"/>
        </w:rPr>
        <w:t xml:space="preserve">         </w:t>
      </w:r>
      <w:r>
        <w:rPr>
          <w:rStyle w:val="SpecialCharTok"/>
        </w:rPr>
        <w:t>&amp;</w:t>
      </w:r>
      <w:r>
        <w:rPr>
          <w:rStyle w:val="NormalTok"/>
        </w:rPr>
        <w:t xml:space="preserve"> pct_adult_vaccd </w:t>
      </w:r>
      <w:r>
        <w:rPr>
          <w:rStyle w:val="SpecialCharTok"/>
        </w:rPr>
        <w:t>&gt;</w:t>
      </w:r>
      <w:r>
        <w:rPr>
          <w:rStyle w:val="NormalTok"/>
        </w:rPr>
        <w:t xml:space="preserve"> </w:t>
      </w:r>
      <w:r>
        <w:rPr>
          <w:rStyle w:val="DecValTok"/>
        </w:rPr>
        <w:t>0</w:t>
      </w:r>
      <w:r>
        <w:br/>
      </w:r>
      <w:r>
        <w:rPr>
          <w:rStyle w:val="NormalTok"/>
        </w:rPr>
        <w:t xml:space="preserve">         </w:t>
      </w:r>
      <w:r>
        <w:rPr>
          <w:rStyle w:val="SpecialCharTok"/>
        </w:rPr>
        <w:t>&amp;</w:t>
      </w:r>
      <w:r>
        <w:rPr>
          <w:rStyle w:val="NormalTok"/>
        </w:rPr>
        <w:t xml:space="preserve"> pct_voted_Biden </w:t>
      </w:r>
      <w:r>
        <w:rPr>
          <w:rStyle w:val="SpecialCharTok"/>
        </w:rPr>
        <w:t>&lt;=</w:t>
      </w:r>
      <w:r>
        <w:rPr>
          <w:rStyle w:val="DecValTok"/>
        </w:rPr>
        <w:t>100</w:t>
      </w:r>
      <w:r>
        <w:rPr>
          <w:rStyle w:val="NormalTok"/>
        </w:rPr>
        <w:t xml:space="preserve"> </w:t>
      </w:r>
      <w:r>
        <w:br/>
      </w:r>
      <w:r>
        <w:rPr>
          <w:rStyle w:val="NormalTok"/>
        </w:rPr>
        <w:t xml:space="preserve">         </w:t>
      </w:r>
      <w:r>
        <w:rPr>
          <w:rStyle w:val="SpecialCharTok"/>
        </w:rPr>
        <w:t>&amp;</w:t>
      </w:r>
      <w:r>
        <w:rPr>
          <w:rStyle w:val="NormalTok"/>
        </w:rPr>
        <w:t xml:space="preserve"> pct_adult_seniors </w:t>
      </w:r>
      <w:r>
        <w:rPr>
          <w:rStyle w:val="SpecialCharTok"/>
        </w:rPr>
        <w:t>&lt;=</w:t>
      </w:r>
      <w:r>
        <w:rPr>
          <w:rStyle w:val="DecValTok"/>
        </w:rPr>
        <w:t>100</w:t>
      </w:r>
      <w:r>
        <w:br/>
      </w:r>
      <w:r>
        <w:rPr>
          <w:rStyle w:val="NormalTok"/>
        </w:rPr>
        <w:t xml:space="preserve">         </w:t>
      </w:r>
      <w:r>
        <w:rPr>
          <w:rStyle w:val="SpecialCharTok"/>
        </w:rPr>
        <w:t>&amp;</w:t>
      </w:r>
      <w:r>
        <w:rPr>
          <w:rStyle w:val="NormalTok"/>
        </w:rPr>
        <w:t xml:space="preserve"> pct_adult_vaccd </w:t>
      </w:r>
      <w:r>
        <w:rPr>
          <w:rStyle w:val="SpecialCharTok"/>
        </w:rPr>
        <w:t>&lt;=</w:t>
      </w:r>
      <w:r>
        <w:rPr>
          <w:rStyle w:val="DecValTok"/>
        </w:rPr>
        <w:t>100</w:t>
      </w:r>
      <w:r>
        <w:rPr>
          <w:rStyle w:val="NormalTok"/>
        </w:rPr>
        <w:t>)</w:t>
      </w:r>
      <w:r>
        <w:br/>
      </w:r>
      <w:r>
        <w:rPr>
          <w:rStyle w:val="FunctionTok"/>
        </w:rPr>
        <w:t>nrow</w:t>
      </w:r>
      <w:r>
        <w:rPr>
          <w:rStyle w:val="NormalTok"/>
        </w:rPr>
        <w:t>(all_data)</w:t>
      </w:r>
    </w:p>
    <w:p w14:paraId="01AC685E" w14:textId="77777777" w:rsidR="00361DFC" w:rsidRDefault="00361DFC" w:rsidP="00361DFC">
      <w:pPr>
        <w:pStyle w:val="SourceCode"/>
      </w:pPr>
      <w:r>
        <w:rPr>
          <w:rStyle w:val="VerbatimChar"/>
        </w:rPr>
        <w:t>## [1] 3096</w:t>
      </w:r>
    </w:p>
    <w:p w14:paraId="4E2C8303" w14:textId="77777777" w:rsidR="00361DFC" w:rsidRDefault="00361DFC" w:rsidP="00361DFC">
      <w:pPr>
        <w:pStyle w:val="SourceCode"/>
      </w:pPr>
      <w:r>
        <w:rPr>
          <w:rStyle w:val="CommentTok"/>
        </w:rPr>
        <w:lastRenderedPageBreak/>
        <w:t># get fav stats for vaccinations</w:t>
      </w:r>
      <w:r>
        <w:br/>
      </w:r>
      <w:r>
        <w:rPr>
          <w:rStyle w:val="FunctionTok"/>
        </w:rPr>
        <w:t>favstats</w:t>
      </w:r>
      <w:r>
        <w:rPr>
          <w:rStyle w:val="NormalTok"/>
        </w:rPr>
        <w:t>(</w:t>
      </w:r>
      <w:r>
        <w:rPr>
          <w:rStyle w:val="SpecialCharTok"/>
        </w:rPr>
        <w:t>~</w:t>
      </w:r>
      <w:r>
        <w:rPr>
          <w:rStyle w:val="NormalTok"/>
        </w:rPr>
        <w:t xml:space="preserve">pct_adult_vaccd, </w:t>
      </w:r>
      <w:r>
        <w:rPr>
          <w:rStyle w:val="AttributeTok"/>
        </w:rPr>
        <w:t>data =</w:t>
      </w:r>
      <w:r>
        <w:rPr>
          <w:rStyle w:val="NormalTok"/>
        </w:rPr>
        <w:t xml:space="preserve"> all_data)</w:t>
      </w:r>
    </w:p>
    <w:p w14:paraId="1CAAF205" w14:textId="77777777" w:rsidR="00361DFC" w:rsidRDefault="00361DFC" w:rsidP="00361DFC">
      <w:pPr>
        <w:pStyle w:val="SourceCode"/>
      </w:pPr>
      <w:r>
        <w:rPr>
          <w:rStyle w:val="VerbatimChar"/>
        </w:rPr>
        <w:t>##         min       Q1  median       Q3      max     mean       sd    n missing</w:t>
      </w:r>
      <w:r>
        <w:br/>
      </w:r>
      <w:r>
        <w:rPr>
          <w:rStyle w:val="VerbatimChar"/>
        </w:rPr>
        <w:t>##  0.03805697 45.86514 54.0994 62.88582 97.78822 53.88723 14.17892 3096       0</w:t>
      </w:r>
    </w:p>
    <w:p w14:paraId="651371D2" w14:textId="77777777" w:rsidR="00361DFC" w:rsidRDefault="00361DFC" w:rsidP="00361DFC">
      <w:pPr>
        <w:pStyle w:val="SourceCode"/>
      </w:pPr>
      <w:r>
        <w:rPr>
          <w:rStyle w:val="CommentTok"/>
        </w:rPr>
        <w:t># I think my data set is all cleaned up</w:t>
      </w:r>
      <w:r>
        <w:br/>
      </w:r>
      <w:r>
        <w:rPr>
          <w:rStyle w:val="CommentTok"/>
        </w:rPr>
        <w:t># I want to start looking at some visualization</w:t>
      </w:r>
      <w:r>
        <w:br/>
      </w:r>
      <w:r>
        <w:br/>
      </w:r>
      <w:r>
        <w:rPr>
          <w:rStyle w:val="CommentTok"/>
        </w:rPr>
        <w:t># Create a scatter plot</w:t>
      </w:r>
      <w:r>
        <w:br/>
      </w:r>
      <w:r>
        <w:rPr>
          <w:rStyle w:val="CommentTok"/>
        </w:rPr>
        <w:t># voting vs vaccines</w:t>
      </w:r>
      <w:r>
        <w:br/>
      </w:r>
      <w:r>
        <w:rPr>
          <w:rStyle w:val="NormalTok"/>
        </w:rPr>
        <w:t xml:space="preserve">plot_vote_v_vac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all_data,</w:t>
      </w:r>
      <w:r>
        <w:br/>
      </w:r>
      <w:r>
        <w:rPr>
          <w:rStyle w:val="NormalTok"/>
        </w:rPr>
        <w:t xml:space="preserve">                         </w:t>
      </w:r>
      <w:r>
        <w:rPr>
          <w:rStyle w:val="FunctionTok"/>
        </w:rPr>
        <w:t>aes</w:t>
      </w:r>
      <w:r>
        <w:rPr>
          <w:rStyle w:val="NormalTok"/>
        </w:rPr>
        <w:t>(</w:t>
      </w:r>
      <w:r>
        <w:rPr>
          <w:rStyle w:val="AttributeTok"/>
        </w:rPr>
        <w:t>x =</w:t>
      </w:r>
      <w:r>
        <w:rPr>
          <w:rStyle w:val="NormalTok"/>
        </w:rPr>
        <w:t xml:space="preserve"> pct_voted_Biden, </w:t>
      </w:r>
      <w:r>
        <w:rPr>
          <w:rStyle w:val="AttributeTok"/>
        </w:rPr>
        <w:t>y =</w:t>
      </w:r>
      <w:r>
        <w:rPr>
          <w:rStyle w:val="NormalTok"/>
        </w:rPr>
        <w:t xml:space="preserve"> pct_adult_vaccd ))</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"Votes for Biden vs. Vaccined Adults"</w:t>
      </w:r>
      <w:r>
        <w:rPr>
          <w:rStyle w:val="NormalTok"/>
        </w:rPr>
        <w:t>,</w:t>
      </w:r>
      <w:r>
        <w:br/>
      </w:r>
      <w:r>
        <w:rPr>
          <w:rStyle w:val="NormalTok"/>
        </w:rPr>
        <w:t xml:space="preserve">                          </w:t>
      </w:r>
      <w:r>
        <w:rPr>
          <w:rStyle w:val="AttributeTok"/>
        </w:rPr>
        <w:t>subtitle =</w:t>
      </w:r>
      <w:r>
        <w:rPr>
          <w:rStyle w:val="NormalTok"/>
        </w:rPr>
        <w:t xml:space="preserve"> </w:t>
      </w:r>
      <w:r>
        <w:rPr>
          <w:rStyle w:val="StringTok"/>
        </w:rPr>
        <w:t>"in Percent of Adults, by US county"</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NormalTok"/>
        </w:rPr>
        <w:t>lm)</w:t>
      </w:r>
      <w:r>
        <w:br/>
      </w:r>
      <w:r>
        <w:rPr>
          <w:rStyle w:val="NormalTok"/>
        </w:rPr>
        <w:t>plot_vote_v_vac</w:t>
      </w:r>
    </w:p>
    <w:p w14:paraId="3602747C" w14:textId="77777777" w:rsidR="00361DFC" w:rsidRDefault="00361DFC" w:rsidP="00361DFC">
      <w:pPr>
        <w:pStyle w:val="SourceCode"/>
      </w:pPr>
      <w:r>
        <w:rPr>
          <w:rStyle w:val="VerbatimChar"/>
        </w:rPr>
        <w:t>## `geom_smooth()` using formula 'y ~ x'</w:t>
      </w:r>
    </w:p>
    <w:p w14:paraId="173B81CE" w14:textId="77777777" w:rsidR="00361DFC" w:rsidRDefault="00361DFC" w:rsidP="00361DFC">
      <w:pPr>
        <w:pStyle w:val="FirstParagraph"/>
      </w:pPr>
      <w:r>
        <w:rPr>
          <w:noProof/>
        </w:rPr>
        <w:drawing>
          <wp:inline distT="0" distB="0" distL="0" distR="0" wp14:anchorId="7554F9FB" wp14:editId="58071096">
            <wp:extent cx="4620126" cy="3696101"/>
            <wp:effectExtent l="0" t="0" r="0" b="0"/>
            <wp:docPr id="25"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5" name="Picture" descr="Chart, scatter chart&#10;&#10;Description automatically generated"/>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60EF7D9F" w14:textId="77777777" w:rsidR="00361DFC" w:rsidRDefault="00361DFC" w:rsidP="00361DFC">
      <w:pPr>
        <w:pStyle w:val="SourceCode"/>
      </w:pPr>
      <w:r>
        <w:rPr>
          <w:rStyle w:val="CommentTok"/>
        </w:rPr>
        <w:t># There seems to be some outliers</w:t>
      </w:r>
      <w:r>
        <w:br/>
      </w:r>
      <w:r>
        <w:rPr>
          <w:rStyle w:val="CommentTok"/>
        </w:rPr>
        <w:t># counties that Biden won by large margins</w:t>
      </w:r>
      <w:r>
        <w:br/>
      </w:r>
      <w:r>
        <w:rPr>
          <w:rStyle w:val="CommentTok"/>
        </w:rPr>
        <w:t># with extremely low vaccination rate</w:t>
      </w:r>
      <w:r>
        <w:br/>
      </w:r>
      <w:r>
        <w:rPr>
          <w:rStyle w:val="CommentTok"/>
        </w:rPr>
        <w:t># Let's take a look at some of those</w:t>
      </w:r>
      <w:r>
        <w:br/>
      </w:r>
      <w:r>
        <w:lastRenderedPageBreak/>
        <w:br/>
      </w:r>
      <w:r>
        <w:rPr>
          <w:rStyle w:val="NormalTok"/>
        </w:rPr>
        <w:t xml:space="preserve">outliers </w:t>
      </w:r>
      <w:r>
        <w:rPr>
          <w:rStyle w:val="OtherTok"/>
        </w:rPr>
        <w:t>&lt;-</w:t>
      </w:r>
      <w:r>
        <w:rPr>
          <w:rStyle w:val="NormalTok"/>
        </w:rPr>
        <w:t xml:space="preserve"> all_data</w:t>
      </w:r>
      <w:r>
        <w:rPr>
          <w:rStyle w:val="SpecialCharTok"/>
        </w:rPr>
        <w:t>%&gt;%</w:t>
      </w:r>
      <w:r>
        <w:br/>
      </w:r>
      <w:r>
        <w:rPr>
          <w:rStyle w:val="NormalTok"/>
        </w:rPr>
        <w:t xml:space="preserve">  </w:t>
      </w:r>
      <w:r>
        <w:rPr>
          <w:rStyle w:val="FunctionTok"/>
        </w:rPr>
        <w:t>filter</w:t>
      </w:r>
      <w:r>
        <w:rPr>
          <w:rStyle w:val="NormalTok"/>
        </w:rPr>
        <w:t xml:space="preserve">(pct_voted_Biden </w:t>
      </w:r>
      <w:r>
        <w:rPr>
          <w:rStyle w:val="SpecialCharTok"/>
        </w:rPr>
        <w:t>&gt;</w:t>
      </w:r>
      <w:r>
        <w:rPr>
          <w:rStyle w:val="NormalTok"/>
        </w:rPr>
        <w:t xml:space="preserve"> </w:t>
      </w:r>
      <w:r>
        <w:rPr>
          <w:rStyle w:val="DecValTok"/>
        </w:rPr>
        <w:t>50</w:t>
      </w:r>
      <w:r>
        <w:rPr>
          <w:rStyle w:val="NormalTok"/>
        </w:rPr>
        <w:t xml:space="preserve"> </w:t>
      </w:r>
      <w:r>
        <w:br/>
      </w:r>
      <w:r>
        <w:rPr>
          <w:rStyle w:val="NormalTok"/>
        </w:rPr>
        <w:t xml:space="preserve">         </w:t>
      </w:r>
      <w:r>
        <w:rPr>
          <w:rStyle w:val="SpecialCharTok"/>
        </w:rPr>
        <w:t>&amp;</w:t>
      </w:r>
      <w:r>
        <w:rPr>
          <w:rStyle w:val="NormalTok"/>
        </w:rPr>
        <w:t xml:space="preserve"> pct_adult_vaccd </w:t>
      </w:r>
      <w:r>
        <w:rPr>
          <w:rStyle w:val="SpecialCharTok"/>
        </w:rPr>
        <w:t>&lt;</w:t>
      </w:r>
      <w:r>
        <w:rPr>
          <w:rStyle w:val="NormalTok"/>
        </w:rPr>
        <w:t xml:space="preserve"> pct_voted_Biden</w:t>
      </w:r>
      <w:r>
        <w:rPr>
          <w:rStyle w:val="SpecialCharTok"/>
        </w:rPr>
        <w:t>/</w:t>
      </w:r>
      <w:r>
        <w:rPr>
          <w:rStyle w:val="DecValTok"/>
        </w:rPr>
        <w:t>4</w:t>
      </w:r>
      <w:r>
        <w:rPr>
          <w:rStyle w:val="NormalTok"/>
        </w:rPr>
        <w:t>)</w:t>
      </w:r>
      <w:r>
        <w:br/>
      </w:r>
      <w:r>
        <w:rPr>
          <w:rStyle w:val="NormalTok"/>
        </w:rPr>
        <w:t>outliers</w:t>
      </w:r>
    </w:p>
    <w:p w14:paraId="5EB32908" w14:textId="77777777" w:rsidR="00361DFC" w:rsidRDefault="00361DFC" w:rsidP="00361DFC">
      <w:pPr>
        <w:pStyle w:val="SourceCode"/>
      </w:pPr>
      <w:r>
        <w:rPr>
          <w:rStyle w:val="VerbatimChar"/>
        </w:rPr>
        <w:t>## # A tibble: 7 x 11</w:t>
      </w:r>
      <w:r>
        <w:br/>
      </w:r>
      <w:r>
        <w:rPr>
          <w:rStyle w:val="VerbatimChar"/>
        </w:rPr>
        <w:t>##   state pct_adult_seniors county         POPESTIMATE AGE65PLUS_TOT AGE18PLUS_TOT</w:t>
      </w:r>
      <w:r>
        <w:br/>
      </w:r>
      <w:r>
        <w:rPr>
          <w:rStyle w:val="VerbatimChar"/>
        </w:rPr>
        <w:t>##   &lt;chr&gt;             &lt;dbl&gt; &lt;chr&gt;                &lt;dbl&gt;         &lt;dbl&gt;         &lt;dbl&gt;</w:t>
      </w:r>
      <w:r>
        <w:br/>
      </w:r>
      <w:r>
        <w:rPr>
          <w:rStyle w:val="VerbatimChar"/>
        </w:rPr>
        <w:t>## 1 GA                 28.4 Hancock County        8494          2050          7223</w:t>
      </w:r>
      <w:r>
        <w:br/>
      </w:r>
      <w:r>
        <w:rPr>
          <w:rStyle w:val="VerbatimChar"/>
        </w:rPr>
        <w:t>## 2 HI                 28.6 Hawaii County       203340         45787        160286</w:t>
      </w:r>
      <w:r>
        <w:br/>
      </w:r>
      <w:r>
        <w:rPr>
          <w:rStyle w:val="VerbatimChar"/>
        </w:rPr>
        <w:t>## 3 HI                 23.8 Honolulu Coun~      963826        181138        762530</w:t>
      </w:r>
      <w:r>
        <w:br/>
      </w:r>
      <w:r>
        <w:rPr>
          <w:rStyle w:val="VerbatimChar"/>
        </w:rPr>
        <w:t>## 4 HI                 24.9 Maui County         167902         32803        131908</w:t>
      </w:r>
      <w:r>
        <w:br/>
      </w:r>
      <w:r>
        <w:rPr>
          <w:rStyle w:val="VerbatimChar"/>
        </w:rPr>
        <w:t>## 5 MA                 37.5 Barnstable Co~      213164         68379        182176</w:t>
      </w:r>
      <w:r>
        <w:br/>
      </w:r>
      <w:r>
        <w:rPr>
          <w:rStyle w:val="VerbatimChar"/>
        </w:rPr>
        <w:t>## 6 MA                 31.4 Dukes County         17461          4512         14366</w:t>
      </w:r>
      <w:r>
        <w:br/>
      </w:r>
      <w:r>
        <w:rPr>
          <w:rStyle w:val="VerbatimChar"/>
        </w:rPr>
        <w:t>## 7 MA                 20.0 Nantucket Cou~       11376          1801          9008</w:t>
      </w:r>
      <w:r>
        <w:br/>
      </w:r>
      <w:r>
        <w:rPr>
          <w:rStyle w:val="VerbatimChar"/>
        </w:rPr>
        <w:t>## # ... with 5 more variables: vaccd_adults &lt;dbl&gt;, votes_dem &lt;dbl&gt;,</w:t>
      </w:r>
      <w:r>
        <w:br/>
      </w:r>
      <w:r>
        <w:rPr>
          <w:rStyle w:val="VerbatimChar"/>
        </w:rPr>
        <w:t>## #   pct_voted_Biden &lt;dbl&gt;, total_votes &lt;dbl&gt;, pct_adult_vaccd &lt;dbl&gt;</w:t>
      </w:r>
    </w:p>
    <w:p w14:paraId="1A3A03CE" w14:textId="77777777" w:rsidR="00361DFC" w:rsidRDefault="00361DFC" w:rsidP="00361DFC">
      <w:pPr>
        <w:pStyle w:val="SourceCode"/>
      </w:pPr>
      <w:r>
        <w:rPr>
          <w:rStyle w:val="CommentTok"/>
        </w:rPr>
        <w:t># It is my opinon that</w:t>
      </w:r>
      <w:r>
        <w:br/>
      </w:r>
      <w:r>
        <w:rPr>
          <w:rStyle w:val="CommentTok"/>
        </w:rPr>
        <w:t># the 3 outliers from HI</w:t>
      </w:r>
      <w:r>
        <w:br/>
      </w:r>
      <w:r>
        <w:rPr>
          <w:rStyle w:val="CommentTok"/>
        </w:rPr>
        <w:t xml:space="preserve"># and the 3 from MA must be bad data </w:t>
      </w:r>
      <w:r>
        <w:br/>
      </w:r>
      <w:r>
        <w:rPr>
          <w:rStyle w:val="CommentTok"/>
        </w:rPr>
        <w:t># and I will remove them from the data set</w:t>
      </w:r>
      <w:r>
        <w:br/>
      </w:r>
      <w:r>
        <w:br/>
      </w:r>
      <w:r>
        <w:rPr>
          <w:rStyle w:val="CommentTok"/>
        </w:rPr>
        <w:t># !st Need to get the GA row out of the outliers group</w:t>
      </w:r>
      <w:r>
        <w:br/>
      </w:r>
      <w:r>
        <w:rPr>
          <w:rStyle w:val="NormalTok"/>
        </w:rPr>
        <w:t xml:space="preserve">outliers </w:t>
      </w:r>
      <w:r>
        <w:rPr>
          <w:rStyle w:val="OtherTok"/>
        </w:rPr>
        <w:t>&lt;-</w:t>
      </w:r>
      <w:r>
        <w:rPr>
          <w:rStyle w:val="NormalTok"/>
        </w:rPr>
        <w:t xml:space="preserve"> outliers </w:t>
      </w:r>
      <w:r>
        <w:rPr>
          <w:rStyle w:val="SpecialCharTok"/>
        </w:rPr>
        <w:t>%&gt;%</w:t>
      </w:r>
      <w:r>
        <w:br/>
      </w:r>
      <w:r>
        <w:rPr>
          <w:rStyle w:val="NormalTok"/>
        </w:rPr>
        <w:t xml:space="preserve">  </w:t>
      </w:r>
      <w:r>
        <w:rPr>
          <w:rStyle w:val="FunctionTok"/>
        </w:rPr>
        <w:t>filter</w:t>
      </w:r>
      <w:r>
        <w:rPr>
          <w:rStyle w:val="NormalTok"/>
        </w:rPr>
        <w:t xml:space="preserve">(state </w:t>
      </w:r>
      <w:r>
        <w:rPr>
          <w:rStyle w:val="SpecialCharTok"/>
        </w:rPr>
        <w:t>!=</w:t>
      </w:r>
      <w:r>
        <w:rPr>
          <w:rStyle w:val="NormalTok"/>
        </w:rPr>
        <w:t xml:space="preserve"> </w:t>
      </w:r>
      <w:r>
        <w:rPr>
          <w:rStyle w:val="StringTok"/>
        </w:rPr>
        <w:t>"GA"</w:t>
      </w:r>
      <w:r>
        <w:rPr>
          <w:rStyle w:val="NormalTok"/>
        </w:rPr>
        <w:t>)</w:t>
      </w:r>
      <w:r>
        <w:br/>
      </w:r>
      <w:r>
        <w:br/>
      </w:r>
      <w:r>
        <w:rPr>
          <w:rStyle w:val="CommentTok"/>
        </w:rPr>
        <w:t># Remove the 6 outliers from the data set</w:t>
      </w:r>
      <w:r>
        <w:br/>
      </w:r>
      <w:r>
        <w:rPr>
          <w:rStyle w:val="CommentTok"/>
        </w:rPr>
        <w:t># I was so excited to stumble on this</w:t>
      </w:r>
      <w:r>
        <w:br/>
      </w:r>
      <w:r>
        <w:rPr>
          <w:rStyle w:val="CommentTok"/>
        </w:rPr>
        <w:t># anti-join (which is part of dplyr)</w:t>
      </w:r>
      <w:r>
        <w:br/>
      </w:r>
      <w:r>
        <w:rPr>
          <w:rStyle w:val="NormalTok"/>
        </w:rPr>
        <w:t xml:space="preserve">all_data </w:t>
      </w:r>
      <w:r>
        <w:rPr>
          <w:rStyle w:val="OtherTok"/>
        </w:rPr>
        <w:t>&lt;-</w:t>
      </w:r>
      <w:r>
        <w:rPr>
          <w:rStyle w:val="NormalTok"/>
        </w:rPr>
        <w:t xml:space="preserve"> </w:t>
      </w:r>
      <w:r>
        <w:rPr>
          <w:rStyle w:val="FunctionTok"/>
        </w:rPr>
        <w:t>anti_join</w:t>
      </w:r>
      <w:r>
        <w:rPr>
          <w:rStyle w:val="NormalTok"/>
        </w:rPr>
        <w:t>(all_data, outliers)</w:t>
      </w:r>
    </w:p>
    <w:p w14:paraId="3EB0BEE4" w14:textId="77777777" w:rsidR="00361DFC" w:rsidRDefault="00361DFC" w:rsidP="00361DFC">
      <w:pPr>
        <w:pStyle w:val="SourceCode"/>
      </w:pPr>
      <w:r>
        <w:rPr>
          <w:rStyle w:val="VerbatimChar"/>
        </w:rPr>
        <w:t>## Joining, by = c("state", "pct_adult_seniors", "county", "POPESTIMATE", "AGE65PLUS_TOT", "AGE18PLUS_TOT", "vaccd_adults", "votes_dem", "pct_voted_Biden", "total_votes", "pct_adult_vaccd")</w:t>
      </w:r>
    </w:p>
    <w:p w14:paraId="1D980E7E" w14:textId="77777777" w:rsidR="00361DFC" w:rsidRDefault="00361DFC" w:rsidP="00361DFC">
      <w:pPr>
        <w:pStyle w:val="SourceCode"/>
      </w:pPr>
      <w:r>
        <w:rPr>
          <w:rStyle w:val="FunctionTok"/>
        </w:rPr>
        <w:t>nrow</w:t>
      </w:r>
      <w:r>
        <w:rPr>
          <w:rStyle w:val="NormalTok"/>
        </w:rPr>
        <w:t>(all_data)</w:t>
      </w:r>
    </w:p>
    <w:p w14:paraId="6D70AD32" w14:textId="77777777" w:rsidR="00361DFC" w:rsidRDefault="00361DFC" w:rsidP="00361DFC">
      <w:pPr>
        <w:pStyle w:val="SourceCode"/>
      </w:pPr>
      <w:r>
        <w:rPr>
          <w:rStyle w:val="VerbatimChar"/>
        </w:rPr>
        <w:t>## [1] 3090</w:t>
      </w:r>
    </w:p>
    <w:p w14:paraId="16B14490" w14:textId="77777777" w:rsidR="00361DFC" w:rsidRDefault="00361DFC" w:rsidP="00361DFC">
      <w:pPr>
        <w:pStyle w:val="SourceCode"/>
      </w:pPr>
      <w:r>
        <w:rPr>
          <w:rStyle w:val="CommentTok"/>
        </w:rPr>
        <w:lastRenderedPageBreak/>
        <w:t># Let's take another look at that scatter plot</w:t>
      </w:r>
      <w:r>
        <w:br/>
      </w:r>
      <w:r>
        <w:rPr>
          <w:rStyle w:val="CommentTok"/>
        </w:rPr>
        <w:t># voting vs vaccines</w:t>
      </w:r>
      <w:r>
        <w:br/>
      </w:r>
      <w:r>
        <w:rPr>
          <w:rStyle w:val="NormalTok"/>
        </w:rPr>
        <w:t xml:space="preserve">plot_vote_v_vac2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all_data,</w:t>
      </w:r>
      <w:r>
        <w:br/>
      </w:r>
      <w:r>
        <w:rPr>
          <w:rStyle w:val="NormalTok"/>
        </w:rPr>
        <w:t xml:space="preserve">                         </w:t>
      </w:r>
      <w:r>
        <w:rPr>
          <w:rStyle w:val="FunctionTok"/>
        </w:rPr>
        <w:t>aes</w:t>
      </w:r>
      <w:r>
        <w:rPr>
          <w:rStyle w:val="NormalTok"/>
        </w:rPr>
        <w:t>(</w:t>
      </w:r>
      <w:r>
        <w:rPr>
          <w:rStyle w:val="AttributeTok"/>
        </w:rPr>
        <w:t>x =</w:t>
      </w:r>
      <w:r>
        <w:rPr>
          <w:rStyle w:val="NormalTok"/>
        </w:rPr>
        <w:t xml:space="preserve"> pct_voted_Biden, </w:t>
      </w:r>
      <w:r>
        <w:rPr>
          <w:rStyle w:val="AttributeTok"/>
        </w:rPr>
        <w:t>y =</w:t>
      </w:r>
      <w:r>
        <w:rPr>
          <w:rStyle w:val="NormalTok"/>
        </w:rPr>
        <w:t xml:space="preserve"> pct_adult_vaccd ))</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"Votes for Biden vs. Vaccined Adults"</w:t>
      </w:r>
      <w:r>
        <w:rPr>
          <w:rStyle w:val="NormalTok"/>
        </w:rPr>
        <w:t>,</w:t>
      </w:r>
      <w:r>
        <w:br/>
      </w:r>
      <w:r>
        <w:rPr>
          <w:rStyle w:val="NormalTok"/>
        </w:rPr>
        <w:t xml:space="preserve">                          </w:t>
      </w:r>
      <w:r>
        <w:rPr>
          <w:rStyle w:val="AttributeTok"/>
        </w:rPr>
        <w:t>subtitle =</w:t>
      </w:r>
      <w:r>
        <w:rPr>
          <w:rStyle w:val="NormalTok"/>
        </w:rPr>
        <w:t xml:space="preserve"> </w:t>
      </w:r>
      <w:r>
        <w:rPr>
          <w:rStyle w:val="StringTok"/>
        </w:rPr>
        <w:t>"in Percent of Adults, by US county"</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NormalTok"/>
        </w:rPr>
        <w:t>lm)</w:t>
      </w:r>
      <w:r>
        <w:br/>
      </w:r>
      <w:r>
        <w:rPr>
          <w:rStyle w:val="NormalTok"/>
        </w:rPr>
        <w:t>plot_vote_v_vac2</w:t>
      </w:r>
    </w:p>
    <w:p w14:paraId="29A00348" w14:textId="77777777" w:rsidR="00361DFC" w:rsidRDefault="00361DFC" w:rsidP="00361DFC">
      <w:pPr>
        <w:pStyle w:val="SourceCode"/>
      </w:pPr>
      <w:r>
        <w:rPr>
          <w:rStyle w:val="VerbatimChar"/>
        </w:rPr>
        <w:t>## `geom_smooth()` using formula 'y ~ x'</w:t>
      </w:r>
    </w:p>
    <w:p w14:paraId="7AAAB91E" w14:textId="77777777" w:rsidR="00361DFC" w:rsidRDefault="00361DFC" w:rsidP="00361DFC">
      <w:pPr>
        <w:pStyle w:val="FirstParagraph"/>
      </w:pPr>
      <w:r>
        <w:rPr>
          <w:noProof/>
        </w:rPr>
        <w:drawing>
          <wp:inline distT="0" distB="0" distL="0" distR="0" wp14:anchorId="221434D1" wp14:editId="7C3B0619">
            <wp:extent cx="4620126" cy="3696101"/>
            <wp:effectExtent l="0" t="0" r="0" b="0"/>
            <wp:docPr id="2"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scatter chart&#10;&#10;Description automatically generated"/>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028CBD8C" w14:textId="77777777" w:rsidR="00361DFC" w:rsidRDefault="00361DFC" w:rsidP="00361DFC">
      <w:pPr>
        <w:pStyle w:val="SourceCode"/>
      </w:pPr>
      <w:r>
        <w:rPr>
          <w:rStyle w:val="CommentTok"/>
        </w:rPr>
        <w:t># Create a scatter plot</w:t>
      </w:r>
      <w:r>
        <w:br/>
      </w:r>
      <w:r>
        <w:rPr>
          <w:rStyle w:val="CommentTok"/>
        </w:rPr>
        <w:t># %seniors vs %vaccinated</w:t>
      </w:r>
      <w:r>
        <w:br/>
      </w:r>
      <w:r>
        <w:rPr>
          <w:rStyle w:val="NormalTok"/>
        </w:rPr>
        <w:t xml:space="preserve">plot_65_v_vac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all_data,</w:t>
      </w:r>
      <w:r>
        <w:br/>
      </w:r>
      <w:r>
        <w:rPr>
          <w:rStyle w:val="NormalTok"/>
        </w:rPr>
        <w:t xml:space="preserve">                         </w:t>
      </w:r>
      <w:r>
        <w:rPr>
          <w:rStyle w:val="FunctionTok"/>
        </w:rPr>
        <w:t>aes</w:t>
      </w:r>
      <w:r>
        <w:rPr>
          <w:rStyle w:val="NormalTok"/>
        </w:rPr>
        <w:t>(</w:t>
      </w:r>
      <w:r>
        <w:rPr>
          <w:rStyle w:val="AttributeTok"/>
        </w:rPr>
        <w:t>x =</w:t>
      </w:r>
      <w:r>
        <w:rPr>
          <w:rStyle w:val="NormalTok"/>
        </w:rPr>
        <w:t xml:space="preserve"> pct_adult_seniors, </w:t>
      </w:r>
      <w:r>
        <w:rPr>
          <w:rStyle w:val="AttributeTok"/>
        </w:rPr>
        <w:t>y =</w:t>
      </w:r>
      <w:r>
        <w:rPr>
          <w:rStyle w:val="NormalTok"/>
        </w:rPr>
        <w:t xml:space="preserve"> pct_adult_vaccd ))</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"Seniors vs. Vaccined Adults"</w:t>
      </w:r>
      <w:r>
        <w:rPr>
          <w:rStyle w:val="NormalTok"/>
        </w:rPr>
        <w:t>,</w:t>
      </w:r>
      <w:r>
        <w:br/>
      </w:r>
      <w:r>
        <w:rPr>
          <w:rStyle w:val="NormalTok"/>
        </w:rPr>
        <w:t xml:space="preserve">                          </w:t>
      </w:r>
      <w:r>
        <w:rPr>
          <w:rStyle w:val="AttributeTok"/>
        </w:rPr>
        <w:t>subtitle =</w:t>
      </w:r>
      <w:r>
        <w:rPr>
          <w:rStyle w:val="NormalTok"/>
        </w:rPr>
        <w:t xml:space="preserve"> </w:t>
      </w:r>
      <w:r>
        <w:rPr>
          <w:rStyle w:val="StringTok"/>
        </w:rPr>
        <w:t>"in Percent of Adults by US county"</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NormalTok"/>
        </w:rPr>
        <w:t>lm)</w:t>
      </w:r>
      <w:r>
        <w:br/>
      </w:r>
      <w:r>
        <w:rPr>
          <w:rStyle w:val="NormalTok"/>
        </w:rPr>
        <w:t>plot_65_v_vac</w:t>
      </w:r>
    </w:p>
    <w:p w14:paraId="6C504AE5" w14:textId="77777777" w:rsidR="00361DFC" w:rsidRDefault="00361DFC" w:rsidP="00361DFC">
      <w:pPr>
        <w:pStyle w:val="SourceCode"/>
      </w:pPr>
      <w:r>
        <w:rPr>
          <w:rStyle w:val="VerbatimChar"/>
        </w:rPr>
        <w:t>## `geom_smooth()` using formula 'y ~ x'</w:t>
      </w:r>
    </w:p>
    <w:p w14:paraId="5F562562" w14:textId="77777777" w:rsidR="00361DFC" w:rsidRDefault="00361DFC" w:rsidP="00361DFC">
      <w:pPr>
        <w:pStyle w:val="FirstParagraph"/>
      </w:pPr>
      <w:r>
        <w:rPr>
          <w:noProof/>
        </w:rPr>
        <w:lastRenderedPageBreak/>
        <w:drawing>
          <wp:inline distT="0" distB="0" distL="0" distR="0" wp14:anchorId="7F65D48E" wp14:editId="009845F3">
            <wp:extent cx="4620126" cy="3696101"/>
            <wp:effectExtent l="0" t="0" r="0" b="0"/>
            <wp:docPr id="3"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scatter chart&#10;&#10;Description automatically generated"/>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06E50AA1" w14:textId="77777777" w:rsidR="00361DFC" w:rsidRDefault="00361DFC" w:rsidP="00361DFC">
      <w:pPr>
        <w:pStyle w:val="SourceCode"/>
      </w:pPr>
      <w:r>
        <w:rPr>
          <w:rStyle w:val="CommentTok"/>
        </w:rPr>
        <w:t># I'm curious about that one data point way off to the right</w:t>
      </w:r>
      <w:r>
        <w:br/>
      </w:r>
      <w:r>
        <w:rPr>
          <w:rStyle w:val="CommentTok"/>
        </w:rPr>
        <w:t># I'll just take a look at the ones showing more than 45%</w:t>
      </w:r>
      <w:r>
        <w:br/>
      </w:r>
      <w:r>
        <w:rPr>
          <w:rStyle w:val="NormalTok"/>
        </w:rPr>
        <w:t xml:space="preserve">lots_o_seniors </w:t>
      </w:r>
      <w:r>
        <w:rPr>
          <w:rStyle w:val="OtherTok"/>
        </w:rPr>
        <w:t>&lt;-</w:t>
      </w:r>
      <w:r>
        <w:rPr>
          <w:rStyle w:val="NormalTok"/>
        </w:rPr>
        <w:t xml:space="preserve"> all_data </w:t>
      </w:r>
      <w:r>
        <w:rPr>
          <w:rStyle w:val="SpecialCharTok"/>
        </w:rPr>
        <w:t>%&gt;%</w:t>
      </w:r>
      <w:r>
        <w:br/>
      </w:r>
      <w:r>
        <w:rPr>
          <w:rStyle w:val="NormalTok"/>
        </w:rPr>
        <w:t xml:space="preserve">  </w:t>
      </w:r>
      <w:r>
        <w:rPr>
          <w:rStyle w:val="FunctionTok"/>
        </w:rPr>
        <w:t>filter</w:t>
      </w:r>
      <w:r>
        <w:rPr>
          <w:rStyle w:val="NormalTok"/>
        </w:rPr>
        <w:t xml:space="preserve">(pct_adult_seniors </w:t>
      </w:r>
      <w:r>
        <w:rPr>
          <w:rStyle w:val="SpecialCharTok"/>
        </w:rPr>
        <w:t>&gt;</w:t>
      </w:r>
      <w:r>
        <w:rPr>
          <w:rStyle w:val="NormalTok"/>
        </w:rPr>
        <w:t xml:space="preserve"> </w:t>
      </w:r>
      <w:r>
        <w:rPr>
          <w:rStyle w:val="DecValTok"/>
        </w:rPr>
        <w:t>45</w:t>
      </w:r>
      <w:r>
        <w:rPr>
          <w:rStyle w:val="NormalTok"/>
        </w:rPr>
        <w:t>)</w:t>
      </w:r>
      <w:r>
        <w:br/>
      </w:r>
      <w:r>
        <w:rPr>
          <w:rStyle w:val="NormalTok"/>
        </w:rPr>
        <w:t>lots_o_seniors</w:t>
      </w:r>
    </w:p>
    <w:p w14:paraId="1BD576CA" w14:textId="77777777" w:rsidR="00361DFC" w:rsidRDefault="00361DFC" w:rsidP="00361DFC">
      <w:pPr>
        <w:pStyle w:val="SourceCode"/>
      </w:pPr>
      <w:r>
        <w:rPr>
          <w:rStyle w:val="VerbatimChar"/>
        </w:rPr>
        <w:t>## # A tibble: 5 x 11</w:t>
      </w:r>
      <w:r>
        <w:br/>
      </w:r>
      <w:r>
        <w:rPr>
          <w:rStyle w:val="VerbatimChar"/>
        </w:rPr>
        <w:t>##   state pct_adult_seniors county         POPESTIMATE AGE65PLUS_TOT AGE18PLUS_TOT</w:t>
      </w:r>
      <w:r>
        <w:br/>
      </w:r>
      <w:r>
        <w:rPr>
          <w:rStyle w:val="VerbatimChar"/>
        </w:rPr>
        <w:t>##   &lt;chr&gt;             &lt;dbl&gt; &lt;chr&gt;                &lt;dbl&gt;         &lt;dbl&gt;         &lt;dbl&gt;</w:t>
      </w:r>
      <w:r>
        <w:br/>
      </w:r>
      <w:r>
        <w:rPr>
          <w:rStyle w:val="VerbatimChar"/>
        </w:rPr>
        <w:t>## 1 AZ                 49.4 La Paz County        21480          8956         18129</w:t>
      </w:r>
      <w:r>
        <w:br/>
      </w:r>
      <w:r>
        <w:rPr>
          <w:rStyle w:val="VerbatimChar"/>
        </w:rPr>
        <w:t>## 2 FL                 46.7 Charlotte Cou~      194711         80251        172000</w:t>
      </w:r>
      <w:r>
        <w:br/>
      </w:r>
      <w:r>
        <w:rPr>
          <w:rStyle w:val="VerbatimChar"/>
        </w:rPr>
        <w:t>## 3 FL                 63.5 Sumter County       139018         82103        129393</w:t>
      </w:r>
      <w:r>
        <w:br/>
      </w:r>
      <w:r>
        <w:rPr>
          <w:rStyle w:val="VerbatimChar"/>
        </w:rPr>
        <w:t>## 4 NM                 49.0 Catron County         3623          1567          3195</w:t>
      </w:r>
      <w:r>
        <w:br/>
      </w:r>
      <w:r>
        <w:rPr>
          <w:rStyle w:val="VerbatimChar"/>
        </w:rPr>
        <w:t>## 5 NM                 47.9 Harding County         638           268           560</w:t>
      </w:r>
      <w:r>
        <w:br/>
      </w:r>
      <w:r>
        <w:rPr>
          <w:rStyle w:val="VerbatimChar"/>
        </w:rPr>
        <w:t>## # ... with 5 more variables: vaccd_adults &lt;dbl&gt;, votes_dem &lt;dbl&gt;,</w:t>
      </w:r>
      <w:r>
        <w:br/>
      </w:r>
      <w:r>
        <w:rPr>
          <w:rStyle w:val="VerbatimChar"/>
        </w:rPr>
        <w:t>## #   pct_voted_Biden &lt;dbl&gt;, total_votes &lt;dbl&gt;, pct_adult_vaccd &lt;dbl&gt;</w:t>
      </w:r>
    </w:p>
    <w:p w14:paraId="673AF4FA" w14:textId="77777777" w:rsidR="00361DFC" w:rsidRDefault="00361DFC" w:rsidP="00361DFC">
      <w:pPr>
        <w:pStyle w:val="SourceCode"/>
      </w:pPr>
      <w:r>
        <w:rPr>
          <w:rStyle w:val="CommentTok"/>
        </w:rPr>
        <w:t># Those actually make sense</w:t>
      </w:r>
      <w:r>
        <w:br/>
      </w:r>
      <w:r>
        <w:rPr>
          <w:rStyle w:val="CommentTok"/>
        </w:rPr>
        <w:t># Sumter County FL is home to The Villages</w:t>
      </w:r>
      <w:r>
        <w:br/>
      </w:r>
      <w:r>
        <w:rPr>
          <w:rStyle w:val="CommentTok"/>
        </w:rPr>
        <w:t># And AZ and NM are popular for retirees too</w:t>
      </w:r>
      <w:r>
        <w:br/>
      </w:r>
      <w:r>
        <w:lastRenderedPageBreak/>
        <w:br/>
      </w:r>
      <w:r>
        <w:rPr>
          <w:rStyle w:val="CommentTok"/>
        </w:rPr>
        <w:t># Since polls show Trump beating Biden amoung seniors</w:t>
      </w:r>
      <w:r>
        <w:br/>
      </w:r>
      <w:r>
        <w:rPr>
          <w:rStyle w:val="CommentTok"/>
        </w:rPr>
        <w:t># I would expect a negative correlation between</w:t>
      </w:r>
      <w:r>
        <w:br/>
      </w:r>
      <w:r>
        <w:rPr>
          <w:rStyle w:val="CommentTok"/>
        </w:rPr>
        <w:t># percent of seniors and percent of Biden votes</w:t>
      </w:r>
      <w:r>
        <w:br/>
      </w:r>
      <w:r>
        <w:br/>
      </w:r>
      <w:r>
        <w:rPr>
          <w:rStyle w:val="CommentTok"/>
        </w:rPr>
        <w:t># Create a scatter plot</w:t>
      </w:r>
      <w:r>
        <w:br/>
      </w:r>
      <w:r>
        <w:rPr>
          <w:rStyle w:val="CommentTok"/>
        </w:rPr>
        <w:t># seniors vs voting</w:t>
      </w:r>
      <w:r>
        <w:br/>
      </w:r>
      <w:r>
        <w:rPr>
          <w:rStyle w:val="NormalTok"/>
        </w:rPr>
        <w:t xml:space="preserve">plot_65_v_dem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all_data,</w:t>
      </w:r>
      <w:r>
        <w:br/>
      </w:r>
      <w:r>
        <w:rPr>
          <w:rStyle w:val="NormalTok"/>
        </w:rPr>
        <w:t xml:space="preserve">                         </w:t>
      </w:r>
      <w:r>
        <w:rPr>
          <w:rStyle w:val="FunctionTok"/>
        </w:rPr>
        <w:t>aes</w:t>
      </w:r>
      <w:r>
        <w:rPr>
          <w:rStyle w:val="NormalTok"/>
        </w:rPr>
        <w:t>(</w:t>
      </w:r>
      <w:r>
        <w:rPr>
          <w:rStyle w:val="AttributeTok"/>
        </w:rPr>
        <w:t>x =</w:t>
      </w:r>
      <w:r>
        <w:rPr>
          <w:rStyle w:val="NormalTok"/>
        </w:rPr>
        <w:t xml:space="preserve"> pct_adult_seniors, </w:t>
      </w:r>
      <w:r>
        <w:rPr>
          <w:rStyle w:val="AttributeTok"/>
        </w:rPr>
        <w:t>y =</w:t>
      </w:r>
      <w:r>
        <w:rPr>
          <w:rStyle w:val="NormalTok"/>
        </w:rPr>
        <w:t xml:space="preserve"> pct_voted_Biden ))</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"Seniors vs. Votes for Biden"</w:t>
      </w:r>
      <w:r>
        <w:rPr>
          <w:rStyle w:val="NormalTok"/>
        </w:rPr>
        <w:t>,</w:t>
      </w:r>
      <w:r>
        <w:br/>
      </w:r>
      <w:r>
        <w:rPr>
          <w:rStyle w:val="NormalTok"/>
        </w:rPr>
        <w:t xml:space="preserve">                          </w:t>
      </w:r>
      <w:r>
        <w:rPr>
          <w:rStyle w:val="AttributeTok"/>
        </w:rPr>
        <w:t>subtitle =</w:t>
      </w:r>
      <w:r>
        <w:rPr>
          <w:rStyle w:val="NormalTok"/>
        </w:rPr>
        <w:t xml:space="preserve"> </w:t>
      </w:r>
      <w:r>
        <w:rPr>
          <w:rStyle w:val="StringTok"/>
        </w:rPr>
        <w:t>"in Percent of Adults by US county"</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NormalTok"/>
        </w:rPr>
        <w:t>lm)</w:t>
      </w:r>
      <w:r>
        <w:br/>
      </w:r>
      <w:r>
        <w:rPr>
          <w:rStyle w:val="NormalTok"/>
        </w:rPr>
        <w:t>plot_65_v_dem</w:t>
      </w:r>
    </w:p>
    <w:p w14:paraId="5BD5139A" w14:textId="77777777" w:rsidR="00361DFC" w:rsidRDefault="00361DFC" w:rsidP="00361DFC">
      <w:pPr>
        <w:pStyle w:val="SourceCode"/>
      </w:pPr>
      <w:r>
        <w:rPr>
          <w:rStyle w:val="VerbatimChar"/>
        </w:rPr>
        <w:t>## `geom_smooth()` using formula 'y ~ x'</w:t>
      </w:r>
    </w:p>
    <w:p w14:paraId="185DF3A8" w14:textId="77777777" w:rsidR="00361DFC" w:rsidRDefault="00361DFC" w:rsidP="00361DFC">
      <w:pPr>
        <w:pStyle w:val="FirstParagraph"/>
      </w:pPr>
      <w:r>
        <w:rPr>
          <w:noProof/>
        </w:rPr>
        <w:drawing>
          <wp:inline distT="0" distB="0" distL="0" distR="0" wp14:anchorId="6CC02037" wp14:editId="21A0CCE1">
            <wp:extent cx="4620126" cy="3696101"/>
            <wp:effectExtent l="0" t="0" r="0" b="0"/>
            <wp:docPr id="26"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descr="Chart, scatter chart&#10;&#10;Description automatically generated"/>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67593F68" w14:textId="77777777" w:rsidR="00361DFC" w:rsidRDefault="00361DFC" w:rsidP="00361DFC">
      <w:pPr>
        <w:pStyle w:val="SourceCode"/>
      </w:pPr>
      <w:r>
        <w:rPr>
          <w:rStyle w:val="CommentTok"/>
        </w:rPr>
        <w:t># Now I want to view fav stats and histograms for each variable</w:t>
      </w:r>
      <w:r>
        <w:br/>
      </w:r>
      <w:r>
        <w:rPr>
          <w:rStyle w:val="CommentTok"/>
        </w:rPr>
        <w:t># looking for anything that jumps out as an anomaly (a zero value)</w:t>
      </w:r>
      <w:r>
        <w:br/>
      </w:r>
      <w:r>
        <w:rPr>
          <w:rStyle w:val="CommentTok"/>
        </w:rPr>
        <w:t># and looking to see if each has a roughly normal distribution</w:t>
      </w:r>
      <w:r>
        <w:br/>
      </w:r>
      <w:r>
        <w:br/>
      </w:r>
      <w:r>
        <w:rPr>
          <w:rStyle w:val="CommentTok"/>
        </w:rPr>
        <w:t># get fav stats for vaccinations</w:t>
      </w:r>
      <w:r>
        <w:br/>
      </w:r>
      <w:r>
        <w:rPr>
          <w:rStyle w:val="FunctionTok"/>
        </w:rPr>
        <w:t>favstats</w:t>
      </w:r>
      <w:r>
        <w:rPr>
          <w:rStyle w:val="NormalTok"/>
        </w:rPr>
        <w:t>(</w:t>
      </w:r>
      <w:r>
        <w:rPr>
          <w:rStyle w:val="SpecialCharTok"/>
        </w:rPr>
        <w:t>~</w:t>
      </w:r>
      <w:r>
        <w:rPr>
          <w:rStyle w:val="NormalTok"/>
        </w:rPr>
        <w:t xml:space="preserve">pct_adult_vaccd, </w:t>
      </w:r>
      <w:r>
        <w:rPr>
          <w:rStyle w:val="AttributeTok"/>
        </w:rPr>
        <w:t>data =</w:t>
      </w:r>
      <w:r>
        <w:rPr>
          <w:rStyle w:val="NormalTok"/>
        </w:rPr>
        <w:t xml:space="preserve"> all_data)</w:t>
      </w:r>
    </w:p>
    <w:p w14:paraId="65E26EA4" w14:textId="77777777" w:rsidR="00361DFC" w:rsidRDefault="00361DFC" w:rsidP="00361DFC">
      <w:pPr>
        <w:pStyle w:val="SourceCode"/>
      </w:pPr>
      <w:r>
        <w:rPr>
          <w:rStyle w:val="VerbatimChar"/>
        </w:rPr>
        <w:t>##       min      Q1   median       Q3      max     mean       sd    n missing</w:t>
      </w:r>
      <w:r>
        <w:br/>
      </w:r>
      <w:r>
        <w:rPr>
          <w:rStyle w:val="VerbatimChar"/>
        </w:rPr>
        <w:lastRenderedPageBreak/>
        <w:t>##  4.747234 45.9016 54.10984 62.90635 97.78822 53.98786 14.00694 3090       0</w:t>
      </w:r>
    </w:p>
    <w:p w14:paraId="3ABB7F11" w14:textId="77777777" w:rsidR="00361DFC" w:rsidRDefault="00361DFC" w:rsidP="00361DFC">
      <w:pPr>
        <w:pStyle w:val="SourceCode"/>
      </w:pPr>
      <w:r>
        <w:rPr>
          <w:rStyle w:val="CommentTok"/>
        </w:rPr>
        <w:t># create a histogram for vaccination rates</w:t>
      </w:r>
      <w:r>
        <w:br/>
      </w:r>
      <w:r>
        <w:rPr>
          <w:rStyle w:val="NormalTok"/>
        </w:rPr>
        <w:t xml:space="preserve">histo_vaccd2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all_data,</w:t>
      </w:r>
      <w:r>
        <w:br/>
      </w:r>
      <w:r>
        <w:rPr>
          <w:rStyle w:val="NormalTok"/>
        </w:rPr>
        <w:t xml:space="preserve">                      </w:t>
      </w:r>
      <w:r>
        <w:rPr>
          <w:rStyle w:val="FunctionTok"/>
        </w:rPr>
        <w:t>aes</w:t>
      </w:r>
      <w:r>
        <w:rPr>
          <w:rStyle w:val="NormalTok"/>
        </w:rPr>
        <w:t>(</w:t>
      </w:r>
      <w:r>
        <w:rPr>
          <w:rStyle w:val="AttributeTok"/>
        </w:rPr>
        <w:t>x =</w:t>
      </w:r>
      <w:r>
        <w:rPr>
          <w:rStyle w:val="NormalTok"/>
        </w:rPr>
        <w:t xml:space="preserve"> pct_adult_vaccd))</w:t>
      </w:r>
      <w:r>
        <w:rPr>
          <w:rStyle w:val="SpecialCharTok"/>
        </w:rPr>
        <w:t>+</w:t>
      </w:r>
      <w:r>
        <w:br/>
      </w:r>
      <w:r>
        <w:rPr>
          <w:rStyle w:val="NormalTok"/>
        </w:rPr>
        <w:t xml:space="preserve">                </w:t>
      </w:r>
      <w:r>
        <w:rPr>
          <w:rStyle w:val="FunctionTok"/>
        </w:rPr>
        <w:t>geom_histogram</w:t>
      </w:r>
      <w:r>
        <w:rPr>
          <w:rStyle w:val="NormalTok"/>
        </w:rPr>
        <w:t>(</w:t>
      </w:r>
      <w:r>
        <w:rPr>
          <w:rStyle w:val="AttributeTok"/>
        </w:rPr>
        <w:t>banwidth =</w:t>
      </w:r>
      <w:r>
        <w:rPr>
          <w:rStyle w:val="NormalTok"/>
        </w:rPr>
        <w:t xml:space="preserve"> </w:t>
      </w:r>
      <w:r>
        <w:rPr>
          <w:rStyle w:val="DecValTok"/>
        </w:rPr>
        <w:t>5</w:t>
      </w:r>
      <w:r>
        <w:rPr>
          <w:rStyle w:val="NormalTok"/>
        </w:rPr>
        <w:t>)</w:t>
      </w:r>
    </w:p>
    <w:p w14:paraId="460681D2" w14:textId="77777777" w:rsidR="00361DFC" w:rsidRDefault="00361DFC" w:rsidP="00361DFC">
      <w:pPr>
        <w:pStyle w:val="SourceCode"/>
      </w:pPr>
      <w:r>
        <w:rPr>
          <w:rStyle w:val="VerbatimChar"/>
        </w:rPr>
        <w:t>## Warning: Ignoring unknown parameters: banwidth</w:t>
      </w:r>
    </w:p>
    <w:p w14:paraId="02AF3C8B" w14:textId="77777777" w:rsidR="00361DFC" w:rsidRDefault="00361DFC" w:rsidP="00361DFC">
      <w:pPr>
        <w:pStyle w:val="SourceCode"/>
      </w:pPr>
      <w:r>
        <w:rPr>
          <w:rStyle w:val="NormalTok"/>
        </w:rPr>
        <w:t>histo_vaccd2</w:t>
      </w:r>
    </w:p>
    <w:p w14:paraId="17B25F83" w14:textId="77777777" w:rsidR="00361DFC" w:rsidRDefault="00361DFC" w:rsidP="00361DFC">
      <w:pPr>
        <w:pStyle w:val="SourceCode"/>
      </w:pPr>
      <w:r>
        <w:rPr>
          <w:rStyle w:val="VerbatimChar"/>
        </w:rPr>
        <w:t>## `stat_bin()` using `bins = 30`. Pick better value with `binwidth`.</w:t>
      </w:r>
    </w:p>
    <w:p w14:paraId="3106F537" w14:textId="77777777" w:rsidR="00361DFC" w:rsidRDefault="00361DFC" w:rsidP="00361DFC">
      <w:pPr>
        <w:pStyle w:val="FirstParagraph"/>
      </w:pPr>
      <w:r>
        <w:rPr>
          <w:noProof/>
        </w:rPr>
        <w:drawing>
          <wp:inline distT="0" distB="0" distL="0" distR="0" wp14:anchorId="30E08C29" wp14:editId="316DD21E">
            <wp:extent cx="4620126" cy="3696101"/>
            <wp:effectExtent l="0" t="0" r="0" b="0"/>
            <wp:docPr id="27"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Chart, histogram&#10;&#10;Description automatically generated"/>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72FA1A8A" w14:textId="77777777" w:rsidR="00361DFC" w:rsidRDefault="00361DFC" w:rsidP="00361DFC">
      <w:pPr>
        <w:pStyle w:val="SourceCode"/>
      </w:pPr>
      <w:r>
        <w:rPr>
          <w:rStyle w:val="CommentTok"/>
        </w:rPr>
        <w:t>#get fav stats for voting</w:t>
      </w:r>
      <w:r>
        <w:br/>
      </w:r>
      <w:r>
        <w:rPr>
          <w:rStyle w:val="FunctionTok"/>
        </w:rPr>
        <w:t>favstats</w:t>
      </w:r>
      <w:r>
        <w:rPr>
          <w:rStyle w:val="NormalTok"/>
        </w:rPr>
        <w:t>(</w:t>
      </w:r>
      <w:r>
        <w:rPr>
          <w:rStyle w:val="SpecialCharTok"/>
        </w:rPr>
        <w:t>~</w:t>
      </w:r>
      <w:r>
        <w:rPr>
          <w:rStyle w:val="NormalTok"/>
        </w:rPr>
        <w:t xml:space="preserve">pct_voted_Biden, </w:t>
      </w:r>
      <w:r>
        <w:rPr>
          <w:rStyle w:val="AttributeTok"/>
        </w:rPr>
        <w:t>data =</w:t>
      </w:r>
      <w:r>
        <w:rPr>
          <w:rStyle w:val="NormalTok"/>
        </w:rPr>
        <w:t xml:space="preserve"> all_data)</w:t>
      </w:r>
    </w:p>
    <w:p w14:paraId="7FD91EFC" w14:textId="77777777" w:rsidR="00361DFC" w:rsidRDefault="00361DFC" w:rsidP="00361DFC">
      <w:pPr>
        <w:pStyle w:val="SourceCode"/>
      </w:pPr>
      <w:r>
        <w:rPr>
          <w:rStyle w:val="VerbatimChar"/>
        </w:rPr>
        <w:t>##       min       Q1   median       Q3      max     mean       sd    n missing</w:t>
      </w:r>
      <w:r>
        <w:br/>
      </w:r>
      <w:r>
        <w:rPr>
          <w:rStyle w:val="VerbatimChar"/>
        </w:rPr>
        <w:t>##  3.090909 20.86352 29.88519 42.10355 92.14969 33.12216 15.87332 3090       0</w:t>
      </w:r>
    </w:p>
    <w:p w14:paraId="47869751" w14:textId="77777777" w:rsidR="00361DFC" w:rsidRDefault="00361DFC" w:rsidP="00361DFC">
      <w:pPr>
        <w:pStyle w:val="SourceCode"/>
      </w:pPr>
      <w:r>
        <w:rPr>
          <w:rStyle w:val="CommentTok"/>
        </w:rPr>
        <w:t># create histogram for voting</w:t>
      </w:r>
      <w:r>
        <w:br/>
      </w:r>
      <w:r>
        <w:rPr>
          <w:rStyle w:val="NormalTok"/>
        </w:rPr>
        <w:t xml:space="preserve">histo_votes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all_data,</w:t>
      </w:r>
      <w:r>
        <w:br/>
      </w:r>
      <w:r>
        <w:rPr>
          <w:rStyle w:val="NormalTok"/>
        </w:rPr>
        <w:t xml:space="preserve">                      </w:t>
      </w:r>
      <w:r>
        <w:rPr>
          <w:rStyle w:val="FunctionTok"/>
        </w:rPr>
        <w:t>aes</w:t>
      </w:r>
      <w:r>
        <w:rPr>
          <w:rStyle w:val="NormalTok"/>
        </w:rPr>
        <w:t>(</w:t>
      </w:r>
      <w:r>
        <w:rPr>
          <w:rStyle w:val="AttributeTok"/>
        </w:rPr>
        <w:t>x =</w:t>
      </w:r>
      <w:r>
        <w:rPr>
          <w:rStyle w:val="NormalTok"/>
        </w:rPr>
        <w:t xml:space="preserve"> pct_voted_Biden))</w:t>
      </w:r>
      <w:r>
        <w:rPr>
          <w:rStyle w:val="SpecialCharTok"/>
        </w:rPr>
        <w:t>+</w:t>
      </w:r>
      <w:r>
        <w:br/>
      </w:r>
      <w:r>
        <w:rPr>
          <w:rStyle w:val="NormalTok"/>
        </w:rPr>
        <w:t xml:space="preserve">                </w:t>
      </w:r>
      <w:r>
        <w:rPr>
          <w:rStyle w:val="FunctionTok"/>
        </w:rPr>
        <w:t>geom_histogram</w:t>
      </w:r>
      <w:r>
        <w:rPr>
          <w:rStyle w:val="NormalTok"/>
        </w:rPr>
        <w:t>(</w:t>
      </w:r>
      <w:r>
        <w:rPr>
          <w:rStyle w:val="AttributeTok"/>
        </w:rPr>
        <w:t>banwidth =</w:t>
      </w:r>
      <w:r>
        <w:rPr>
          <w:rStyle w:val="NormalTok"/>
        </w:rPr>
        <w:t xml:space="preserve"> </w:t>
      </w:r>
      <w:r>
        <w:rPr>
          <w:rStyle w:val="DecValTok"/>
        </w:rPr>
        <w:t>5</w:t>
      </w:r>
      <w:r>
        <w:rPr>
          <w:rStyle w:val="NormalTok"/>
        </w:rPr>
        <w:t>)</w:t>
      </w:r>
    </w:p>
    <w:p w14:paraId="1167DC50" w14:textId="77777777" w:rsidR="00361DFC" w:rsidRDefault="00361DFC" w:rsidP="00361DFC">
      <w:pPr>
        <w:pStyle w:val="SourceCode"/>
      </w:pPr>
      <w:r>
        <w:rPr>
          <w:rStyle w:val="VerbatimChar"/>
        </w:rPr>
        <w:t>## Warning: Ignoring unknown parameters: banwidth</w:t>
      </w:r>
    </w:p>
    <w:p w14:paraId="587BB364" w14:textId="77777777" w:rsidR="00361DFC" w:rsidRDefault="00361DFC" w:rsidP="00361DFC">
      <w:pPr>
        <w:pStyle w:val="SourceCode"/>
      </w:pPr>
      <w:r>
        <w:rPr>
          <w:rStyle w:val="NormalTok"/>
        </w:rPr>
        <w:lastRenderedPageBreak/>
        <w:t>histo_votes</w:t>
      </w:r>
    </w:p>
    <w:p w14:paraId="1C9DE45D" w14:textId="77777777" w:rsidR="00361DFC" w:rsidRDefault="00361DFC" w:rsidP="00361DFC">
      <w:pPr>
        <w:pStyle w:val="SourceCode"/>
      </w:pPr>
      <w:r>
        <w:rPr>
          <w:rStyle w:val="VerbatimChar"/>
        </w:rPr>
        <w:t>## `stat_bin()` using `bins = 30`. Pick better value with `binwidth`.</w:t>
      </w:r>
    </w:p>
    <w:p w14:paraId="704E7FE0" w14:textId="77777777" w:rsidR="00361DFC" w:rsidRDefault="00361DFC" w:rsidP="00361DFC">
      <w:pPr>
        <w:pStyle w:val="FirstParagraph"/>
      </w:pPr>
      <w:r>
        <w:rPr>
          <w:noProof/>
        </w:rPr>
        <w:drawing>
          <wp:inline distT="0" distB="0" distL="0" distR="0" wp14:anchorId="5D229ED7" wp14:editId="1434850F">
            <wp:extent cx="4620126" cy="3696101"/>
            <wp:effectExtent l="0" t="0" r="0" b="0"/>
            <wp:docPr id="28"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descr="Chart, histogram&#10;&#10;Description automatically generated"/>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0E8CA824" w14:textId="77777777" w:rsidR="00361DFC" w:rsidRDefault="00361DFC" w:rsidP="00361DFC">
      <w:pPr>
        <w:pStyle w:val="SourceCode"/>
      </w:pPr>
      <w:r>
        <w:rPr>
          <w:rStyle w:val="CommentTok"/>
        </w:rPr>
        <w:t># The voting data isn't quite normally distributed</w:t>
      </w:r>
      <w:r>
        <w:br/>
      </w:r>
      <w:r>
        <w:rPr>
          <w:rStyle w:val="CommentTok"/>
        </w:rPr>
        <w:t># This is due to a large number of small (rural) counties</w:t>
      </w:r>
      <w:r>
        <w:br/>
      </w:r>
      <w:r>
        <w:rPr>
          <w:rStyle w:val="CommentTok"/>
        </w:rPr>
        <w:t># in which Biden did not perform well</w:t>
      </w:r>
      <w:r>
        <w:br/>
      </w:r>
      <w:r>
        <w:rPr>
          <w:rStyle w:val="CommentTok"/>
        </w:rPr>
        <w:t xml:space="preserve"># and a small number of large counties </w:t>
      </w:r>
      <w:r>
        <w:br/>
      </w:r>
      <w:r>
        <w:rPr>
          <w:rStyle w:val="CommentTok"/>
        </w:rPr>
        <w:t># in which Biden did perform well.</w:t>
      </w:r>
      <w:r>
        <w:br/>
      </w:r>
      <w:r>
        <w:br/>
      </w:r>
      <w:r>
        <w:rPr>
          <w:rStyle w:val="CommentTok"/>
        </w:rPr>
        <w:t># First attempt linear model</w:t>
      </w:r>
      <w:r>
        <w:br/>
      </w:r>
      <w:r>
        <w:rPr>
          <w:rStyle w:val="CommentTok"/>
        </w:rPr>
        <w:t># using percent of seniors and Biden voters</w:t>
      </w:r>
      <w:r>
        <w:br/>
      </w:r>
      <w:r>
        <w:rPr>
          <w:rStyle w:val="CommentTok"/>
        </w:rPr>
        <w:t># vs adult vaccination rates</w:t>
      </w:r>
      <w:r>
        <w:br/>
      </w:r>
      <w:r>
        <w:rPr>
          <w:rStyle w:val="NormalTok"/>
        </w:rPr>
        <w:t xml:space="preserve">model1 </w:t>
      </w:r>
      <w:r>
        <w:rPr>
          <w:rStyle w:val="OtherTok"/>
        </w:rPr>
        <w:t>&lt;-</w:t>
      </w:r>
      <w:r>
        <w:rPr>
          <w:rStyle w:val="NormalTok"/>
        </w:rPr>
        <w:t xml:space="preserve"> </w:t>
      </w:r>
      <w:r>
        <w:rPr>
          <w:rStyle w:val="FunctionTok"/>
        </w:rPr>
        <w:t>lm</w:t>
      </w:r>
      <w:r>
        <w:rPr>
          <w:rStyle w:val="NormalTok"/>
        </w:rPr>
        <w:t xml:space="preserve">(pct_adult_vaccd </w:t>
      </w:r>
      <w:r>
        <w:rPr>
          <w:rStyle w:val="SpecialCharTok"/>
        </w:rPr>
        <w:t>~</w:t>
      </w:r>
      <w:r>
        <w:rPr>
          <w:rStyle w:val="NormalTok"/>
        </w:rPr>
        <w:t xml:space="preserve"> pct_adult_seniors </w:t>
      </w:r>
      <w:r>
        <w:rPr>
          <w:rStyle w:val="SpecialCharTok"/>
        </w:rPr>
        <w:t>+</w:t>
      </w:r>
      <w:r>
        <w:rPr>
          <w:rStyle w:val="NormalTok"/>
        </w:rPr>
        <w:t xml:space="preserve"> pct_voted_Biden, </w:t>
      </w:r>
      <w:r>
        <w:rPr>
          <w:rStyle w:val="AttributeTok"/>
        </w:rPr>
        <w:t>data =</w:t>
      </w:r>
      <w:r>
        <w:rPr>
          <w:rStyle w:val="NormalTok"/>
        </w:rPr>
        <w:t xml:space="preserve"> all_data)</w:t>
      </w:r>
      <w:r>
        <w:br/>
      </w:r>
      <w:r>
        <w:rPr>
          <w:rStyle w:val="FunctionTok"/>
        </w:rPr>
        <w:t>summary</w:t>
      </w:r>
      <w:r>
        <w:rPr>
          <w:rStyle w:val="NormalTok"/>
        </w:rPr>
        <w:t>(model1)</w:t>
      </w:r>
    </w:p>
    <w:p w14:paraId="451B38FB" w14:textId="77777777" w:rsidR="00361DFC" w:rsidRDefault="00361DFC" w:rsidP="00361DFC">
      <w:pPr>
        <w:pStyle w:val="SourceCode"/>
      </w:pPr>
      <w:r>
        <w:rPr>
          <w:rStyle w:val="VerbatimChar"/>
        </w:rPr>
        <w:t xml:space="preserve">## </w:t>
      </w:r>
      <w:r>
        <w:br/>
      </w:r>
      <w:r>
        <w:rPr>
          <w:rStyle w:val="VerbatimChar"/>
        </w:rPr>
        <w:t>## Call:</w:t>
      </w:r>
      <w:r>
        <w:br/>
      </w:r>
      <w:r>
        <w:rPr>
          <w:rStyle w:val="VerbatimChar"/>
        </w:rPr>
        <w:t xml:space="preserve">## lm(formula = pct_adult_vaccd ~ pct_adult_seniors + pct_voted_Biden, </w:t>
      </w:r>
      <w:r>
        <w:br/>
      </w:r>
      <w:r>
        <w:rPr>
          <w:rStyle w:val="VerbatimChar"/>
        </w:rPr>
        <w:t>##     data = all_data)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-58.141  -5.152   1.599   7.499  40.800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32.68424    1.30489  25.048  &lt; 2e-16 ***</w:t>
      </w:r>
      <w:r>
        <w:br/>
      </w:r>
      <w:r>
        <w:rPr>
          <w:rStyle w:val="VerbatimChar"/>
        </w:rPr>
        <w:t>## pct_adult_seniors  0.19641    0.04116   4.772 1.91e-06 ***</w:t>
      </w:r>
      <w:r>
        <w:br/>
      </w:r>
      <w:r>
        <w:rPr>
          <w:rStyle w:val="VerbatimChar"/>
        </w:rPr>
        <w:t>## pct_voted_Biden    0.49017    0.01411  34.729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11.82 on 3087 degrees of freedom</w:t>
      </w:r>
      <w:r>
        <w:br/>
      </w:r>
      <w:r>
        <w:rPr>
          <w:rStyle w:val="VerbatimChar"/>
        </w:rPr>
        <w:t xml:space="preserve">## Multiple R-squared:  0.2878, Adjusted R-squared:  0.2874 </w:t>
      </w:r>
      <w:r>
        <w:br/>
      </w:r>
      <w:r>
        <w:rPr>
          <w:rStyle w:val="VerbatimChar"/>
        </w:rPr>
        <w:t>## F-statistic: 623.8 on 2 and 3087 DF,  p-value: &lt; 2.2e-16</w:t>
      </w:r>
    </w:p>
    <w:p w14:paraId="4065CF19" w14:textId="77777777" w:rsidR="00361DFC" w:rsidRDefault="00361DFC" w:rsidP="00361DFC">
      <w:pPr>
        <w:pStyle w:val="SourceCode"/>
      </w:pPr>
      <w:r>
        <w:rPr>
          <w:rStyle w:val="CommentTok"/>
        </w:rPr>
        <w:t># Second attempt linear model</w:t>
      </w:r>
      <w:r>
        <w:br/>
      </w:r>
      <w:r>
        <w:rPr>
          <w:rStyle w:val="CommentTok"/>
        </w:rPr>
        <w:t># using percent of Biden voters</w:t>
      </w:r>
      <w:r>
        <w:br/>
      </w:r>
      <w:r>
        <w:rPr>
          <w:rStyle w:val="CommentTok"/>
        </w:rPr>
        <w:t># vs adult vaccination rates</w:t>
      </w:r>
      <w:r>
        <w:br/>
      </w:r>
      <w:r>
        <w:rPr>
          <w:rStyle w:val="NormalTok"/>
        </w:rPr>
        <w:t xml:space="preserve">model2 </w:t>
      </w:r>
      <w:r>
        <w:rPr>
          <w:rStyle w:val="OtherTok"/>
        </w:rPr>
        <w:t>&lt;-</w:t>
      </w:r>
      <w:r>
        <w:rPr>
          <w:rStyle w:val="NormalTok"/>
        </w:rPr>
        <w:t xml:space="preserve"> </w:t>
      </w:r>
      <w:r>
        <w:rPr>
          <w:rStyle w:val="FunctionTok"/>
        </w:rPr>
        <w:t>lm</w:t>
      </w:r>
      <w:r>
        <w:rPr>
          <w:rStyle w:val="NormalTok"/>
        </w:rPr>
        <w:t xml:space="preserve">(pct_adult_vaccd </w:t>
      </w:r>
      <w:r>
        <w:rPr>
          <w:rStyle w:val="SpecialCharTok"/>
        </w:rPr>
        <w:t>~</w:t>
      </w:r>
      <w:r>
        <w:rPr>
          <w:rStyle w:val="NormalTok"/>
        </w:rPr>
        <w:t xml:space="preserve"> pct_voted_Biden, </w:t>
      </w:r>
      <w:r>
        <w:rPr>
          <w:rStyle w:val="AttributeTok"/>
        </w:rPr>
        <w:t>data =</w:t>
      </w:r>
      <w:r>
        <w:rPr>
          <w:rStyle w:val="NormalTok"/>
        </w:rPr>
        <w:t xml:space="preserve"> all_data)</w:t>
      </w:r>
      <w:r>
        <w:br/>
      </w:r>
      <w:r>
        <w:rPr>
          <w:rStyle w:val="FunctionTok"/>
        </w:rPr>
        <w:t>summary</w:t>
      </w:r>
      <w:r>
        <w:rPr>
          <w:rStyle w:val="NormalTok"/>
        </w:rPr>
        <w:t>(model2)</w:t>
      </w:r>
    </w:p>
    <w:p w14:paraId="1CC6CABA" w14:textId="77777777" w:rsidR="00361DFC" w:rsidRDefault="00361DFC" w:rsidP="00361DFC">
      <w:pPr>
        <w:pStyle w:val="SourceCode"/>
      </w:pPr>
      <w:r>
        <w:rPr>
          <w:rStyle w:val="VerbatimChar"/>
        </w:rPr>
        <w:t xml:space="preserve">## </w:t>
      </w:r>
      <w:r>
        <w:br/>
      </w:r>
      <w:r>
        <w:rPr>
          <w:rStyle w:val="VerbatimChar"/>
        </w:rPr>
        <w:t>## Call:</w:t>
      </w:r>
      <w:r>
        <w:br/>
      </w:r>
      <w:r>
        <w:rPr>
          <w:rStyle w:val="VerbatimChar"/>
        </w:rPr>
        <w:t>## lm(formula = pct_adult_vaccd ~ pct_voted_Biden, data = all_data)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-56.821  -5.018   1.486   7.567  40.711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38.45145    0.49400   77.84   &lt;2e-16 ***</w:t>
      </w:r>
      <w:r>
        <w:br/>
      </w:r>
      <w:r>
        <w:rPr>
          <w:rStyle w:val="VerbatimChar"/>
        </w:rPr>
        <w:t>## pct_voted_Biden  0.46906    0.01345   34.87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11.87 on 3088 degrees of freedom</w:t>
      </w:r>
      <w:r>
        <w:br/>
      </w:r>
      <w:r>
        <w:rPr>
          <w:rStyle w:val="VerbatimChar"/>
        </w:rPr>
        <w:t xml:space="preserve">## Multiple R-squared:  0.2826, Adjusted R-squared:  0.2823 </w:t>
      </w:r>
      <w:r>
        <w:br/>
      </w:r>
      <w:r>
        <w:rPr>
          <w:rStyle w:val="VerbatimChar"/>
        </w:rPr>
        <w:t>## F-statistic:  1216 on 1 and 3088 DF,  p-value: &lt; 2.2e-16</w:t>
      </w:r>
    </w:p>
    <w:p w14:paraId="115BF07B" w14:textId="77777777" w:rsidR="00361DFC" w:rsidRDefault="00361DFC" w:rsidP="00361DFC">
      <w:pPr>
        <w:pStyle w:val="SourceCode"/>
      </w:pPr>
      <w:r>
        <w:rPr>
          <w:rStyle w:val="FunctionTok"/>
        </w:rPr>
        <w:t>confint</w:t>
      </w:r>
      <w:r>
        <w:rPr>
          <w:rStyle w:val="NormalTok"/>
        </w:rPr>
        <w:t>(model2)</w:t>
      </w:r>
    </w:p>
    <w:p w14:paraId="0F2546EC" w14:textId="77777777" w:rsidR="00361DFC" w:rsidRDefault="00361DFC" w:rsidP="00361DFC">
      <w:pPr>
        <w:pStyle w:val="SourceCode"/>
      </w:pPr>
      <w:r>
        <w:rPr>
          <w:rStyle w:val="VerbatimChar"/>
        </w:rPr>
        <w:t>##                      2.5 %    97.5 %</w:t>
      </w:r>
      <w:r>
        <w:br/>
      </w:r>
      <w:r>
        <w:rPr>
          <w:rStyle w:val="VerbatimChar"/>
        </w:rPr>
        <w:t>## (Intercept)     37.4828460 39.420057</w:t>
      </w:r>
      <w:r>
        <w:br/>
      </w:r>
      <w:r>
        <w:rPr>
          <w:rStyle w:val="VerbatimChar"/>
        </w:rPr>
        <w:t>## pct_voted_Biden  0.4426915  0.495436</w:t>
      </w:r>
    </w:p>
    <w:p w14:paraId="241E93F8" w14:textId="77777777" w:rsidR="00361DFC" w:rsidRDefault="00361DFC" w:rsidP="00361DFC">
      <w:pPr>
        <w:pStyle w:val="SourceCode"/>
      </w:pPr>
      <w:r>
        <w:rPr>
          <w:rStyle w:val="CommentTok"/>
        </w:rPr>
        <w:t># Third attempt linear model</w:t>
      </w:r>
      <w:r>
        <w:br/>
      </w:r>
      <w:r>
        <w:rPr>
          <w:rStyle w:val="CommentTok"/>
        </w:rPr>
        <w:t># using percent of seniors and Biden voters interaction</w:t>
      </w:r>
      <w:r>
        <w:br/>
      </w:r>
      <w:r>
        <w:rPr>
          <w:rStyle w:val="CommentTok"/>
        </w:rPr>
        <w:t># vs adult vaccination rates</w:t>
      </w:r>
      <w:r>
        <w:br/>
      </w:r>
      <w:r>
        <w:rPr>
          <w:rStyle w:val="NormalTok"/>
        </w:rPr>
        <w:t xml:space="preserve">model3 </w:t>
      </w:r>
      <w:r>
        <w:rPr>
          <w:rStyle w:val="OtherTok"/>
        </w:rPr>
        <w:t>&lt;-</w:t>
      </w:r>
      <w:r>
        <w:rPr>
          <w:rStyle w:val="NormalTok"/>
        </w:rPr>
        <w:t xml:space="preserve"> </w:t>
      </w:r>
      <w:r>
        <w:rPr>
          <w:rStyle w:val="FunctionTok"/>
        </w:rPr>
        <w:t>lm</w:t>
      </w:r>
      <w:r>
        <w:rPr>
          <w:rStyle w:val="NormalTok"/>
        </w:rPr>
        <w:t xml:space="preserve">(pct_adult_vaccd </w:t>
      </w:r>
      <w:r>
        <w:rPr>
          <w:rStyle w:val="SpecialCharTok"/>
        </w:rPr>
        <w:t>~</w:t>
      </w:r>
      <w:r>
        <w:rPr>
          <w:rStyle w:val="NormalTok"/>
        </w:rPr>
        <w:t xml:space="preserve"> pct_adult_seniors </w:t>
      </w:r>
      <w:r>
        <w:rPr>
          <w:rStyle w:val="SpecialCharTok"/>
        </w:rPr>
        <w:t>*</w:t>
      </w:r>
      <w:r>
        <w:rPr>
          <w:rStyle w:val="NormalTok"/>
        </w:rPr>
        <w:t xml:space="preserve"> pct_voted_Biden, </w:t>
      </w:r>
      <w:r>
        <w:rPr>
          <w:rStyle w:val="AttributeTok"/>
        </w:rPr>
        <w:t>data =</w:t>
      </w:r>
      <w:r>
        <w:rPr>
          <w:rStyle w:val="NormalTok"/>
        </w:rPr>
        <w:t xml:space="preserve"> all_data)</w:t>
      </w:r>
      <w:r>
        <w:br/>
      </w:r>
      <w:r>
        <w:rPr>
          <w:rStyle w:val="FunctionTok"/>
        </w:rPr>
        <w:t>summary</w:t>
      </w:r>
      <w:r>
        <w:rPr>
          <w:rStyle w:val="NormalTok"/>
        </w:rPr>
        <w:t>(model3)</w:t>
      </w:r>
    </w:p>
    <w:p w14:paraId="441F4877" w14:textId="77777777" w:rsidR="00361DFC" w:rsidRDefault="00361DFC" w:rsidP="00361DFC">
      <w:pPr>
        <w:pStyle w:val="SourceCode"/>
      </w:pPr>
      <w:r>
        <w:rPr>
          <w:rStyle w:val="VerbatimChar"/>
        </w:rPr>
        <w:t xml:space="preserve">## </w:t>
      </w:r>
      <w:r>
        <w:br/>
      </w:r>
      <w:r>
        <w:rPr>
          <w:rStyle w:val="VerbatimChar"/>
        </w:rPr>
        <w:t>## Call:</w:t>
      </w:r>
      <w:r>
        <w:br/>
      </w:r>
      <w:r>
        <w:rPr>
          <w:rStyle w:val="VerbatimChar"/>
        </w:rPr>
        <w:lastRenderedPageBreak/>
        <w:t xml:space="preserve">## lm(formula = pct_adult_vaccd ~ pct_adult_seniors * pct_voted_Biden, </w:t>
      </w:r>
      <w:r>
        <w:br/>
      </w:r>
      <w:r>
        <w:rPr>
          <w:rStyle w:val="VerbatimChar"/>
        </w:rPr>
        <w:t>##     data = all_data)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-59.706  -5.036   1.628   7.480  40.675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39.830423   2.407168  16.547  &lt; 2e-16 ***</w:t>
      </w:r>
      <w:r>
        <w:br/>
      </w:r>
      <w:r>
        <w:rPr>
          <w:rStyle w:val="VerbatimChar"/>
        </w:rPr>
        <w:t xml:space="preserve">## pct_adult_seniors                 -0.089049   0.090701  -0.982 0.326285    </w:t>
      </w:r>
      <w:r>
        <w:br/>
      </w:r>
      <w:r>
        <w:rPr>
          <w:rStyle w:val="VerbatimChar"/>
        </w:rPr>
        <w:t>## pct_voted_Biden                    0.286815   0.059305   4.836 1.39e-06 ***</w:t>
      </w:r>
      <w:r>
        <w:br/>
      </w:r>
      <w:r>
        <w:rPr>
          <w:rStyle w:val="VerbatimChar"/>
        </w:rPr>
        <w:t>## pct_adult_seniors:pct_voted_Biden  0.008404   0.002381   3.530 0.000421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11.8 on 3086 degrees of freedom</w:t>
      </w:r>
      <w:r>
        <w:br/>
      </w:r>
      <w:r>
        <w:rPr>
          <w:rStyle w:val="VerbatimChar"/>
        </w:rPr>
        <w:t xml:space="preserve">## Multiple R-squared:  0.2907, Adjusted R-squared:   0.29 </w:t>
      </w:r>
      <w:r>
        <w:br/>
      </w:r>
      <w:r>
        <w:rPr>
          <w:rStyle w:val="VerbatimChar"/>
        </w:rPr>
        <w:t>## F-statistic: 421.5 on 3 and 3086 DF,  p-value: &lt; 2.2e-16</w:t>
      </w:r>
    </w:p>
    <w:p w14:paraId="7F2BDFFC" w14:textId="77777777" w:rsidR="00361DFC" w:rsidRDefault="00361DFC" w:rsidP="00361DFC">
      <w:pPr>
        <w:pStyle w:val="SourceCode"/>
      </w:pPr>
      <w:r>
        <w:rPr>
          <w:rStyle w:val="CommentTok"/>
        </w:rPr>
        <w:t># Get confidence intervals for model 3</w:t>
      </w:r>
      <w:r>
        <w:br/>
      </w:r>
      <w:r>
        <w:rPr>
          <w:rStyle w:val="FunctionTok"/>
        </w:rPr>
        <w:t>confint</w:t>
      </w:r>
      <w:r>
        <w:rPr>
          <w:rStyle w:val="NormalTok"/>
        </w:rPr>
        <w:t>(model3)</w:t>
      </w:r>
    </w:p>
    <w:p w14:paraId="513CAFD2" w14:textId="77777777" w:rsidR="00361DFC" w:rsidRDefault="00361DFC" w:rsidP="00361DFC">
      <w:pPr>
        <w:pStyle w:val="SourceCode"/>
      </w:pPr>
      <w:r>
        <w:rPr>
          <w:rStyle w:val="VerbatimChar"/>
        </w:rPr>
        <w:t>##                                          2.5 %      97.5 %</w:t>
      </w:r>
      <w:r>
        <w:br/>
      </w:r>
      <w:r>
        <w:rPr>
          <w:rStyle w:val="VerbatimChar"/>
        </w:rPr>
        <w:t>## (Intercept)                       35.110608511 44.55023698</w:t>
      </w:r>
      <w:r>
        <w:br/>
      </w:r>
      <w:r>
        <w:rPr>
          <w:rStyle w:val="VerbatimChar"/>
        </w:rPr>
        <w:t>## pct_adult_seniors                 -0.266889156  0.08879207</w:t>
      </w:r>
      <w:r>
        <w:br/>
      </w:r>
      <w:r>
        <w:rPr>
          <w:rStyle w:val="VerbatimChar"/>
        </w:rPr>
        <w:t>## pct_voted_Biden                    0.170533481  0.40309594</w:t>
      </w:r>
      <w:r>
        <w:br/>
      </w:r>
      <w:r>
        <w:rPr>
          <w:rStyle w:val="VerbatimChar"/>
        </w:rPr>
        <w:t>## pct_adult_seniors:pct_voted_Biden  0.003736293  0.01307240</w:t>
      </w:r>
    </w:p>
    <w:p w14:paraId="2031ED13" w14:textId="77777777" w:rsidR="00361DFC" w:rsidRDefault="00361DFC" w:rsidP="00361DFC">
      <w:pPr>
        <w:pStyle w:val="SourceCode"/>
      </w:pPr>
      <w:r>
        <w:rPr>
          <w:rStyle w:val="CommentTok"/>
        </w:rPr>
        <w:t># get correlation for model 3</w:t>
      </w:r>
      <w:r>
        <w:br/>
      </w:r>
      <w:r>
        <w:rPr>
          <w:rStyle w:val="CommentTok"/>
        </w:rPr>
        <w:t># checking for issues with multicollinearity</w:t>
      </w:r>
      <w:r>
        <w:br/>
      </w:r>
      <w:r>
        <w:rPr>
          <w:rStyle w:val="NormalTok"/>
        </w:rPr>
        <w:t xml:space="preserve">model3_data </w:t>
      </w:r>
      <w:r>
        <w:rPr>
          <w:rStyle w:val="OtherTok"/>
        </w:rPr>
        <w:t>&lt;-</w:t>
      </w:r>
      <w:r>
        <w:rPr>
          <w:rStyle w:val="NormalTok"/>
        </w:rPr>
        <w:t xml:space="preserve"> all_data</w:t>
      </w:r>
      <w:r>
        <w:rPr>
          <w:rStyle w:val="SpecialCharTok"/>
        </w:rPr>
        <w:t>%&gt;%</w:t>
      </w:r>
      <w:r>
        <w:br/>
      </w:r>
      <w:r>
        <w:rPr>
          <w:rStyle w:val="NormalTok"/>
        </w:rPr>
        <w:t xml:space="preserve">  </w:t>
      </w:r>
      <w:r>
        <w:rPr>
          <w:rStyle w:val="FunctionTok"/>
        </w:rPr>
        <w:t>select</w:t>
      </w:r>
      <w:r>
        <w:rPr>
          <w:rStyle w:val="NormalTok"/>
        </w:rPr>
        <w:t>(pct_adult_vaccd,pct_adult_seniors,pct_voted_Biden,)</w:t>
      </w:r>
      <w:r>
        <w:br/>
      </w:r>
      <w:r>
        <w:rPr>
          <w:rStyle w:val="FunctionTok"/>
        </w:rPr>
        <w:t>cor</w:t>
      </w:r>
      <w:r>
        <w:rPr>
          <w:rStyle w:val="NormalTok"/>
        </w:rPr>
        <w:t xml:space="preserve">(model3_data, </w:t>
      </w:r>
      <w:r>
        <w:rPr>
          <w:rStyle w:val="AttributeTok"/>
        </w:rPr>
        <w:t>method =</w:t>
      </w:r>
      <w:r>
        <w:rPr>
          <w:rStyle w:val="NormalTok"/>
        </w:rPr>
        <w:t xml:space="preserve"> </w:t>
      </w:r>
      <w:r>
        <w:rPr>
          <w:rStyle w:val="StringTok"/>
        </w:rPr>
        <w:t>"pearson"</w:t>
      </w:r>
      <w:r>
        <w:rPr>
          <w:rStyle w:val="NormalTok"/>
        </w:rPr>
        <w:t>)</w:t>
      </w:r>
    </w:p>
    <w:p w14:paraId="3660A6F4" w14:textId="77777777" w:rsidR="00361DFC" w:rsidRDefault="00361DFC" w:rsidP="00361DFC">
      <w:pPr>
        <w:pStyle w:val="SourceCode"/>
      </w:pPr>
      <w:r>
        <w:rPr>
          <w:rStyle w:val="VerbatimChar"/>
        </w:rPr>
        <w:t>##                   pct_adult_vaccd pct_adult_seniors pct_voted_Biden</w:t>
      </w:r>
      <w:r>
        <w:br/>
      </w:r>
      <w:r>
        <w:rPr>
          <w:rStyle w:val="VerbatimChar"/>
        </w:rPr>
        <w:t>## pct_adult_vaccd        1.00000000       -0.09776418       0.5315649</w:t>
      </w:r>
      <w:r>
        <w:br/>
      </w:r>
      <w:r>
        <w:rPr>
          <w:rStyle w:val="VerbatimChar"/>
        </w:rPr>
        <w:t>## pct_adult_seniors     -0.09776418        1.00000000      -0.3134117</w:t>
      </w:r>
      <w:r>
        <w:br/>
      </w:r>
      <w:r>
        <w:rPr>
          <w:rStyle w:val="VerbatimChar"/>
        </w:rPr>
        <w:t>## pct_voted_Biden        0.53156487       -0.31341172       1.0000000</w:t>
      </w:r>
    </w:p>
    <w:p w14:paraId="34F1A932" w14:textId="77777777" w:rsidR="00361DFC" w:rsidRDefault="00361DFC" w:rsidP="00361DFC">
      <w:pPr>
        <w:pStyle w:val="SourceCode"/>
      </w:pPr>
      <w:r>
        <w:rPr>
          <w:rStyle w:val="CommentTok"/>
        </w:rPr>
        <w:t xml:space="preserve"># A fresh look at the scatter plot </w:t>
      </w:r>
      <w:r>
        <w:br/>
      </w:r>
      <w:r>
        <w:rPr>
          <w:rStyle w:val="NormalTok"/>
        </w:rPr>
        <w:t xml:space="preserve">plot_65_v_vote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all_data,</w:t>
      </w:r>
      <w:r>
        <w:br/>
      </w:r>
      <w:r>
        <w:rPr>
          <w:rStyle w:val="NormalTok"/>
        </w:rPr>
        <w:t xml:space="preserve">                         </w:t>
      </w:r>
      <w:r>
        <w:rPr>
          <w:rStyle w:val="FunctionTok"/>
        </w:rPr>
        <w:t>aes</w:t>
      </w:r>
      <w:r>
        <w:rPr>
          <w:rStyle w:val="NormalTok"/>
        </w:rPr>
        <w:t>(</w:t>
      </w:r>
      <w:r>
        <w:rPr>
          <w:rStyle w:val="AttributeTok"/>
        </w:rPr>
        <w:t>x =</w:t>
      </w:r>
      <w:r>
        <w:rPr>
          <w:rStyle w:val="NormalTok"/>
        </w:rPr>
        <w:t xml:space="preserve"> pct_adult_seniors, </w:t>
      </w:r>
      <w:r>
        <w:rPr>
          <w:rStyle w:val="AttributeTok"/>
        </w:rPr>
        <w:t>y =</w:t>
      </w:r>
      <w:r>
        <w:rPr>
          <w:rStyle w:val="NormalTok"/>
        </w:rPr>
        <w:t xml:space="preserve"> pct_voted_Biden ))</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"Seniors vs. Votes for Biden"</w:t>
      </w:r>
      <w:r>
        <w:rPr>
          <w:rStyle w:val="NormalTok"/>
        </w:rPr>
        <w:t>,</w:t>
      </w:r>
      <w:r>
        <w:br/>
      </w:r>
      <w:r>
        <w:rPr>
          <w:rStyle w:val="NormalTok"/>
        </w:rPr>
        <w:t xml:space="preserve">                          </w:t>
      </w:r>
      <w:r>
        <w:rPr>
          <w:rStyle w:val="AttributeTok"/>
        </w:rPr>
        <w:t>subtitle =</w:t>
      </w:r>
      <w:r>
        <w:rPr>
          <w:rStyle w:val="NormalTok"/>
        </w:rPr>
        <w:t xml:space="preserve"> </w:t>
      </w:r>
      <w:r>
        <w:rPr>
          <w:rStyle w:val="StringTok"/>
        </w:rPr>
        <w:t>"in Percent of Adults by US county"</w:t>
      </w:r>
      <w:r>
        <w:rPr>
          <w:rStyle w:val="NormalTok"/>
        </w:rPr>
        <w:t>)</w:t>
      </w:r>
      <w:r>
        <w:rPr>
          <w:rStyle w:val="SpecialCharTok"/>
        </w:rPr>
        <w:t>+</w:t>
      </w:r>
      <w:r>
        <w:br/>
      </w:r>
      <w:r>
        <w:rPr>
          <w:rStyle w:val="NormalTok"/>
        </w:rPr>
        <w:lastRenderedPageBreak/>
        <w:t xml:space="preserve">                  </w:t>
      </w:r>
      <w:r>
        <w:rPr>
          <w:rStyle w:val="FunctionTok"/>
        </w:rPr>
        <w:t>geom_smooth</w:t>
      </w:r>
      <w:r>
        <w:rPr>
          <w:rStyle w:val="NormalTok"/>
        </w:rPr>
        <w:t>(</w:t>
      </w:r>
      <w:r>
        <w:rPr>
          <w:rStyle w:val="AttributeTok"/>
        </w:rPr>
        <w:t>method=</w:t>
      </w:r>
      <w:r>
        <w:rPr>
          <w:rStyle w:val="NormalTok"/>
        </w:rPr>
        <w:t>lm)</w:t>
      </w:r>
      <w:r>
        <w:br/>
      </w:r>
      <w:r>
        <w:rPr>
          <w:rStyle w:val="NormalTok"/>
        </w:rPr>
        <w:t>plot_65_v_vote</w:t>
      </w:r>
    </w:p>
    <w:p w14:paraId="35F4B2BD" w14:textId="77777777" w:rsidR="00361DFC" w:rsidRDefault="00361DFC" w:rsidP="00361DFC">
      <w:pPr>
        <w:pStyle w:val="SourceCode"/>
      </w:pPr>
      <w:r>
        <w:rPr>
          <w:rStyle w:val="VerbatimChar"/>
        </w:rPr>
        <w:t>## `geom_smooth()` using formula 'y ~ x'</w:t>
      </w:r>
    </w:p>
    <w:p w14:paraId="0779D2C2" w14:textId="77777777" w:rsidR="00361DFC" w:rsidRDefault="00361DFC" w:rsidP="00361DFC">
      <w:pPr>
        <w:pStyle w:val="FirstParagraph"/>
      </w:pPr>
      <w:r>
        <w:rPr>
          <w:noProof/>
        </w:rPr>
        <w:drawing>
          <wp:inline distT="0" distB="0" distL="0" distR="0" wp14:anchorId="3DE159F4" wp14:editId="0944C6C0">
            <wp:extent cx="4620126" cy="3696101"/>
            <wp:effectExtent l="0" t="0" r="0" b="0"/>
            <wp:docPr id="29"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descr="Chart, scatter chart&#10;&#10;Description automatically generated"/>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679704A3" w14:textId="77777777" w:rsidR="00361DFC" w:rsidRDefault="00361DFC" w:rsidP="00361DFC">
      <w:pPr>
        <w:pStyle w:val="SourceCode"/>
      </w:pPr>
      <w:r>
        <w:br/>
      </w:r>
      <w:r>
        <w:br/>
      </w:r>
      <w:r>
        <w:br/>
      </w:r>
      <w:r>
        <w:rPr>
          <w:rStyle w:val="VerbatimChar"/>
        </w:rPr>
        <w:t>```r</w:t>
      </w:r>
      <w:r>
        <w:br/>
      </w:r>
      <w:r>
        <w:rPr>
          <w:rStyle w:val="VerbatimChar"/>
        </w:rPr>
        <w:t xml:space="preserve"># Forth linear model checking for co linearity between </w:t>
      </w:r>
      <w:r>
        <w:br/>
      </w:r>
      <w:r>
        <w:rPr>
          <w:rStyle w:val="VerbatimChar"/>
        </w:rPr>
        <w:t># percent of seniors and voting for Biden</w:t>
      </w:r>
      <w:r>
        <w:br/>
      </w:r>
      <w:r>
        <w:rPr>
          <w:rStyle w:val="VerbatimChar"/>
        </w:rPr>
        <w:t># using percent of seniors</w:t>
      </w:r>
      <w:r>
        <w:br/>
      </w:r>
      <w:r>
        <w:rPr>
          <w:rStyle w:val="VerbatimChar"/>
        </w:rPr>
        <w:t># vs percent of Biden voters</w:t>
      </w:r>
      <w:r>
        <w:br/>
      </w:r>
      <w:r>
        <w:rPr>
          <w:rStyle w:val="VerbatimChar"/>
        </w:rPr>
        <w:t>model4 &lt;- lm(pct_voted_Biden ~ pct_adult_seniors, data = all_data)</w:t>
      </w:r>
      <w:r>
        <w:br/>
      </w:r>
      <w:r>
        <w:rPr>
          <w:rStyle w:val="VerbatimChar"/>
        </w:rPr>
        <w:t>summary(model4)</w:t>
      </w:r>
    </w:p>
    <w:p w14:paraId="2799C8D8" w14:textId="77777777" w:rsidR="00361DFC" w:rsidRDefault="00361DFC" w:rsidP="00361DFC">
      <w:pPr>
        <w:pStyle w:val="SourceCode"/>
      </w:pPr>
      <w:r>
        <w:rPr>
          <w:rStyle w:val="VerbatimChar"/>
        </w:rPr>
        <w:t xml:space="preserve">## </w:t>
      </w:r>
      <w:r>
        <w:br/>
      </w:r>
      <w:r>
        <w:rPr>
          <w:rStyle w:val="VerbatimChar"/>
        </w:rPr>
        <w:t>## Call:</w:t>
      </w:r>
      <w:r>
        <w:br/>
      </w:r>
      <w:r>
        <w:rPr>
          <w:rStyle w:val="VerbatimChar"/>
        </w:rPr>
        <w:t>## lm(formula = pct_voted_Biden ~ pct_adult_seniors, data = all_data)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-34.407 -11.297  -3.014   9.516  54.069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56.70336    1.31406   43.15   &lt;2e-16 ***</w:t>
      </w:r>
      <w:r>
        <w:br/>
      </w:r>
      <w:r>
        <w:rPr>
          <w:rStyle w:val="VerbatimChar"/>
        </w:rPr>
        <w:lastRenderedPageBreak/>
        <w:t>## pct_adult_seniors -0.91390    0.04983  -18.34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15.08 on 3088 degrees of freedom</w:t>
      </w:r>
      <w:r>
        <w:br/>
      </w:r>
      <w:r>
        <w:rPr>
          <w:rStyle w:val="VerbatimChar"/>
        </w:rPr>
        <w:t xml:space="preserve">## Multiple R-squared:  0.09823,    Adjusted R-squared:  0.09793 </w:t>
      </w:r>
      <w:r>
        <w:br/>
      </w:r>
      <w:r>
        <w:rPr>
          <w:rStyle w:val="VerbatimChar"/>
        </w:rPr>
        <w:t>## F-statistic: 336.4 on 1 and 3088 DF,  p-value: &lt; 2.2e-16</w:t>
      </w:r>
    </w:p>
    <w:p w14:paraId="51BAC1F6" w14:textId="77777777" w:rsidR="00361DFC" w:rsidRDefault="00361DFC" w:rsidP="00361DFC">
      <w:pPr>
        <w:pStyle w:val="SourceCode"/>
      </w:pPr>
      <w:r>
        <w:rPr>
          <w:rStyle w:val="FunctionTok"/>
        </w:rPr>
        <w:t>confint</w:t>
      </w:r>
      <w:r>
        <w:rPr>
          <w:rStyle w:val="NormalTok"/>
        </w:rPr>
        <w:t>(model4)</w:t>
      </w:r>
    </w:p>
    <w:p w14:paraId="04AFDCC1" w14:textId="77777777" w:rsidR="00361DFC" w:rsidRDefault="00361DFC" w:rsidP="00361DFC">
      <w:pPr>
        <w:pStyle w:val="SourceCode"/>
      </w:pPr>
      <w:r>
        <w:rPr>
          <w:rStyle w:val="VerbatimChar"/>
        </w:rPr>
        <w:t>##                       2.5 %     97.5 %</w:t>
      </w:r>
      <w:r>
        <w:br/>
      </w:r>
      <w:r>
        <w:rPr>
          <w:rStyle w:val="VerbatimChar"/>
        </w:rPr>
        <w:t>## (Intercept)       54.126854 59.2798751</w:t>
      </w:r>
      <w:r>
        <w:br/>
      </w:r>
      <w:r>
        <w:rPr>
          <w:rStyle w:val="VerbatimChar"/>
        </w:rPr>
        <w:t>## pct_adult_seniors -1.011603 -0.8161953</w:t>
      </w:r>
    </w:p>
    <w:p w14:paraId="69B4782E" w14:textId="77777777" w:rsidR="00361DFC" w:rsidRDefault="00361DFC" w:rsidP="00361DFC">
      <w:pPr>
        <w:pStyle w:val="SourceCode"/>
      </w:pPr>
      <w:r>
        <w:rPr>
          <w:rStyle w:val="CommentTok"/>
        </w:rPr>
        <w:t># Fifth attempt linear model</w:t>
      </w:r>
      <w:r>
        <w:br/>
      </w:r>
      <w:r>
        <w:rPr>
          <w:rStyle w:val="CommentTok"/>
        </w:rPr>
        <w:t># using percent of seniors</w:t>
      </w:r>
      <w:r>
        <w:br/>
      </w:r>
      <w:r>
        <w:rPr>
          <w:rStyle w:val="CommentTok"/>
        </w:rPr>
        <w:t># vs percent vaccd</w:t>
      </w:r>
      <w:r>
        <w:br/>
      </w:r>
      <w:r>
        <w:rPr>
          <w:rStyle w:val="NormalTok"/>
        </w:rPr>
        <w:t xml:space="preserve">model5 </w:t>
      </w:r>
      <w:r>
        <w:rPr>
          <w:rStyle w:val="OtherTok"/>
        </w:rPr>
        <w:t>&lt;-</w:t>
      </w:r>
      <w:r>
        <w:rPr>
          <w:rStyle w:val="NormalTok"/>
        </w:rPr>
        <w:t xml:space="preserve"> </w:t>
      </w:r>
      <w:r>
        <w:rPr>
          <w:rStyle w:val="FunctionTok"/>
        </w:rPr>
        <w:t>lm</w:t>
      </w:r>
      <w:r>
        <w:rPr>
          <w:rStyle w:val="NormalTok"/>
        </w:rPr>
        <w:t xml:space="preserve">(pct_adult_vaccd </w:t>
      </w:r>
      <w:r>
        <w:rPr>
          <w:rStyle w:val="SpecialCharTok"/>
        </w:rPr>
        <w:t>~</w:t>
      </w:r>
      <w:r>
        <w:rPr>
          <w:rStyle w:val="NormalTok"/>
        </w:rPr>
        <w:t xml:space="preserve"> pct_adult_seniors, </w:t>
      </w:r>
      <w:r>
        <w:rPr>
          <w:rStyle w:val="AttributeTok"/>
        </w:rPr>
        <w:t>data =</w:t>
      </w:r>
      <w:r>
        <w:rPr>
          <w:rStyle w:val="NormalTok"/>
        </w:rPr>
        <w:t xml:space="preserve"> all_data)</w:t>
      </w:r>
      <w:r>
        <w:br/>
      </w:r>
      <w:r>
        <w:rPr>
          <w:rStyle w:val="FunctionTok"/>
        </w:rPr>
        <w:t>summary</w:t>
      </w:r>
      <w:r>
        <w:rPr>
          <w:rStyle w:val="NormalTok"/>
        </w:rPr>
        <w:t>(model5)</w:t>
      </w:r>
    </w:p>
    <w:p w14:paraId="4B737306" w14:textId="77777777" w:rsidR="00361DFC" w:rsidRDefault="00361DFC" w:rsidP="00361DFC">
      <w:pPr>
        <w:pStyle w:val="SourceCode"/>
      </w:pPr>
      <w:r>
        <w:rPr>
          <w:rStyle w:val="VerbatimChar"/>
        </w:rPr>
        <w:t xml:space="preserve">## </w:t>
      </w:r>
      <w:r>
        <w:br/>
      </w:r>
      <w:r>
        <w:rPr>
          <w:rStyle w:val="VerbatimChar"/>
        </w:rPr>
        <w:t>## Call:</w:t>
      </w:r>
      <w:r>
        <w:br/>
      </w:r>
      <w:r>
        <w:rPr>
          <w:rStyle w:val="VerbatimChar"/>
        </w:rPr>
        <w:t>## lm(formula = pct_adult_vaccd ~ pct_adult_seniors, data = all_data)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-49.211  -8.126   0.059   9.086  42.548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60.47877    1.21522  49.768  &lt; 2e-16 ***</w:t>
      </w:r>
      <w:r>
        <w:br/>
      </w:r>
      <w:r>
        <w:rPr>
          <w:rStyle w:val="VerbatimChar"/>
        </w:rPr>
        <w:t>## pct_adult_seniors -0.25156    0.04608  -5.459 5.17e-08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13.94 on 3088 degrees of freedom</w:t>
      </w:r>
      <w:r>
        <w:br/>
      </w:r>
      <w:r>
        <w:rPr>
          <w:rStyle w:val="VerbatimChar"/>
        </w:rPr>
        <w:t xml:space="preserve">## Multiple R-squared:  0.009558,   Adjusted R-squared:  0.009237 </w:t>
      </w:r>
      <w:r>
        <w:br/>
      </w:r>
      <w:r>
        <w:rPr>
          <w:rStyle w:val="VerbatimChar"/>
        </w:rPr>
        <w:t>## F-statistic:  29.8 on 1 and 3088 DF,  p-value: 5.171e-08</w:t>
      </w:r>
    </w:p>
    <w:p w14:paraId="27107FC1" w14:textId="77777777" w:rsidR="00361DFC" w:rsidRDefault="00361DFC" w:rsidP="00361DFC">
      <w:pPr>
        <w:pStyle w:val="SourceCode"/>
      </w:pPr>
      <w:r>
        <w:rPr>
          <w:rStyle w:val="FunctionTok"/>
        </w:rPr>
        <w:t>confint</w:t>
      </w:r>
      <w:r>
        <w:rPr>
          <w:rStyle w:val="NormalTok"/>
        </w:rPr>
        <w:t>(model5)</w:t>
      </w:r>
    </w:p>
    <w:p w14:paraId="3F01C909" w14:textId="77777777" w:rsidR="00361DFC" w:rsidRDefault="00361DFC" w:rsidP="00361DFC">
      <w:pPr>
        <w:pStyle w:val="SourceCode"/>
      </w:pPr>
      <w:r>
        <w:rPr>
          <w:rStyle w:val="VerbatimChar"/>
        </w:rPr>
        <w:t>##                        2.5 %    97.5 %</w:t>
      </w:r>
      <w:r>
        <w:br/>
      </w:r>
      <w:r>
        <w:rPr>
          <w:rStyle w:val="VerbatimChar"/>
        </w:rPr>
        <w:t>## (Intercept)       58.0960508 62.861495</w:t>
      </w:r>
      <w:r>
        <w:br/>
      </w:r>
      <w:r>
        <w:rPr>
          <w:rStyle w:val="VerbatimChar"/>
        </w:rPr>
        <w:t>## pct_adult_seniors -0.3419133 -0.161203</w:t>
      </w:r>
    </w:p>
    <w:p w14:paraId="428A2168" w14:textId="77777777" w:rsidR="00361DFC" w:rsidRDefault="00361DFC" w:rsidP="00361DFC">
      <w:pPr>
        <w:pStyle w:val="SourceCode"/>
      </w:pPr>
      <w:r>
        <w:rPr>
          <w:rStyle w:val="CommentTok"/>
        </w:rPr>
        <w:t xml:space="preserve"># </w:t>
      </w:r>
      <w:r w:rsidRPr="004A01A8">
        <w:rPr>
          <w:rStyle w:val="CommentTok"/>
        </w:rPr>
        <w:t>None of these models explain much about the outcome</w:t>
      </w:r>
      <w:r>
        <w:br/>
      </w:r>
      <w:r>
        <w:br/>
      </w:r>
      <w:r>
        <w:rPr>
          <w:rStyle w:val="CommentTok"/>
        </w:rPr>
        <w:t># I'm curious if I might learn anything by</w:t>
      </w:r>
      <w:r>
        <w:br/>
      </w:r>
      <w:r>
        <w:rPr>
          <w:rStyle w:val="CommentTok"/>
        </w:rPr>
        <w:t>#grouping counties that Biden won vs lost</w:t>
      </w:r>
      <w:r>
        <w:br/>
      </w:r>
      <w:r>
        <w:rPr>
          <w:rStyle w:val="CommentTok"/>
        </w:rPr>
        <w:t># then looking at seniors vs vacc</w:t>
      </w:r>
      <w:r>
        <w:br/>
      </w:r>
      <w:r>
        <w:rPr>
          <w:rStyle w:val="CommentTok"/>
        </w:rPr>
        <w:t># OR</w:t>
      </w:r>
      <w:r>
        <w:br/>
      </w:r>
      <w:r>
        <w:rPr>
          <w:rStyle w:val="CommentTok"/>
        </w:rPr>
        <w:lastRenderedPageBreak/>
        <w:t># grouping above/below median pct of senior</w:t>
      </w:r>
      <w:r>
        <w:br/>
      </w:r>
      <w:r>
        <w:rPr>
          <w:rStyle w:val="CommentTok"/>
        </w:rPr>
        <w:t># and looking at votes vs vacc</w:t>
      </w:r>
      <w:r>
        <w:br/>
      </w:r>
      <w:r>
        <w:br/>
      </w:r>
      <w:r>
        <w:rPr>
          <w:rStyle w:val="CommentTok"/>
        </w:rPr>
        <w:t># Create new columns for groupings</w:t>
      </w:r>
      <w:r>
        <w:br/>
      </w:r>
      <w:r>
        <w:br/>
      </w:r>
      <w:r>
        <w:rPr>
          <w:rStyle w:val="NormalTok"/>
        </w:rPr>
        <w:t xml:space="preserve">group_all_data </w:t>
      </w:r>
      <w:r>
        <w:rPr>
          <w:rStyle w:val="OtherTok"/>
        </w:rPr>
        <w:t>&lt;-</w:t>
      </w:r>
      <w:r>
        <w:rPr>
          <w:rStyle w:val="NormalTok"/>
        </w:rPr>
        <w:t xml:space="preserve"> all_data </w:t>
      </w:r>
      <w:r>
        <w:rPr>
          <w:rStyle w:val="SpecialCharTok"/>
        </w:rPr>
        <w:t>%&gt;%</w:t>
      </w:r>
      <w:r>
        <w:br/>
      </w:r>
      <w:r>
        <w:rPr>
          <w:rStyle w:val="NormalTok"/>
        </w:rPr>
        <w:t xml:space="preserve">  </w:t>
      </w:r>
      <w:r>
        <w:rPr>
          <w:rStyle w:val="FunctionTok"/>
        </w:rPr>
        <w:t>mutate</w:t>
      </w:r>
      <w:r>
        <w:rPr>
          <w:rStyle w:val="NormalTok"/>
        </w:rPr>
        <w:t>(</w:t>
      </w:r>
      <w:r>
        <w:rPr>
          <w:rStyle w:val="AttributeTok"/>
        </w:rPr>
        <w:t>pct_Biden_group =</w:t>
      </w:r>
      <w:r>
        <w:rPr>
          <w:rStyle w:val="NormalTok"/>
        </w:rPr>
        <w:t xml:space="preserve"> </w:t>
      </w:r>
      <w:r>
        <w:rPr>
          <w:rStyle w:val="FunctionTok"/>
        </w:rPr>
        <w:t>ifelse</w:t>
      </w:r>
      <w:r>
        <w:rPr>
          <w:rStyle w:val="NormalTok"/>
        </w:rPr>
        <w:t xml:space="preserve">(pct_voted_Biden </w:t>
      </w:r>
      <w:r>
        <w:rPr>
          <w:rStyle w:val="SpecialCharTok"/>
        </w:rPr>
        <w:t>&gt;=</w:t>
      </w:r>
      <w:r>
        <w:rPr>
          <w:rStyle w:val="NormalTok"/>
        </w:rPr>
        <w:t xml:space="preserve"> </w:t>
      </w:r>
      <w:r>
        <w:rPr>
          <w:rStyle w:val="DecValTok"/>
        </w:rPr>
        <w:t>50</w:t>
      </w:r>
      <w:r>
        <w:rPr>
          <w:rStyle w:val="NormalTok"/>
        </w:rPr>
        <w:t xml:space="preserve">, </w:t>
      </w:r>
      <w:r>
        <w:rPr>
          <w:rStyle w:val="StringTok"/>
        </w:rPr>
        <w:t>"Biden Won"</w:t>
      </w:r>
      <w:r>
        <w:rPr>
          <w:rStyle w:val="NormalTok"/>
        </w:rPr>
        <w:t xml:space="preserve">, </w:t>
      </w:r>
      <w:r>
        <w:rPr>
          <w:rStyle w:val="StringTok"/>
        </w:rPr>
        <w:t>"Biden Lost"</w:t>
      </w:r>
      <w:r>
        <w:rPr>
          <w:rStyle w:val="NormalTok"/>
        </w:rPr>
        <w:t xml:space="preserve">), </w:t>
      </w:r>
      <w:r>
        <w:rPr>
          <w:rStyle w:val="AttributeTok"/>
        </w:rPr>
        <w:t>pct_senior_group =</w:t>
      </w:r>
      <w:r>
        <w:rPr>
          <w:rStyle w:val="NormalTok"/>
        </w:rPr>
        <w:t xml:space="preserve"> </w:t>
      </w:r>
      <w:r>
        <w:rPr>
          <w:rStyle w:val="FunctionTok"/>
        </w:rPr>
        <w:t>ifelse</w:t>
      </w:r>
      <w:r>
        <w:rPr>
          <w:rStyle w:val="NormalTok"/>
        </w:rPr>
        <w:t xml:space="preserve">(pct_adult_seniors </w:t>
      </w:r>
      <w:r>
        <w:rPr>
          <w:rStyle w:val="SpecialCharTok"/>
        </w:rPr>
        <w:t>&lt;=</w:t>
      </w:r>
      <w:r>
        <w:rPr>
          <w:rStyle w:val="NormalTok"/>
        </w:rPr>
        <w:t xml:space="preserve"> </w:t>
      </w:r>
      <w:r>
        <w:rPr>
          <w:rStyle w:val="FloatTok"/>
        </w:rPr>
        <w:t>25.5</w:t>
      </w:r>
      <w:r>
        <w:rPr>
          <w:rStyle w:val="NormalTok"/>
        </w:rPr>
        <w:t>,</w:t>
      </w:r>
      <w:r>
        <w:rPr>
          <w:rStyle w:val="StringTok"/>
        </w:rPr>
        <w:t>"Below Median"</w:t>
      </w:r>
      <w:r>
        <w:rPr>
          <w:rStyle w:val="NormalTok"/>
        </w:rPr>
        <w:t xml:space="preserve">, </w:t>
      </w:r>
      <w:r>
        <w:rPr>
          <w:rStyle w:val="StringTok"/>
        </w:rPr>
        <w:t>"Above Median"</w:t>
      </w:r>
      <w:r>
        <w:rPr>
          <w:rStyle w:val="NormalTok"/>
        </w:rPr>
        <w:t>))</w:t>
      </w:r>
      <w:r>
        <w:br/>
      </w:r>
      <w:r>
        <w:rPr>
          <w:rStyle w:val="FunctionTok"/>
        </w:rPr>
        <w:t>head</w:t>
      </w:r>
      <w:r>
        <w:rPr>
          <w:rStyle w:val="NormalTok"/>
        </w:rPr>
        <w:t>(group_all_data)</w:t>
      </w:r>
    </w:p>
    <w:p w14:paraId="48306307" w14:textId="77777777" w:rsidR="00361DFC" w:rsidRDefault="00361DFC" w:rsidP="00361DFC">
      <w:pPr>
        <w:pStyle w:val="SourceCode"/>
      </w:pPr>
      <w:r>
        <w:rPr>
          <w:rStyle w:val="VerbatimChar"/>
        </w:rPr>
        <w:t>## # A tibble: 6 x 13</w:t>
      </w:r>
      <w:r>
        <w:br/>
      </w:r>
      <w:r>
        <w:rPr>
          <w:rStyle w:val="VerbatimChar"/>
        </w:rPr>
        <w:t>##   state pct_adult_seniors county         POPESTIMATE AGE65PLUS_TOT AGE18PLUS_TOT</w:t>
      </w:r>
      <w:r>
        <w:br/>
      </w:r>
      <w:r>
        <w:rPr>
          <w:rStyle w:val="VerbatimChar"/>
        </w:rPr>
        <w:t>##   &lt;chr&gt;             &lt;dbl&gt; &lt;chr&gt;                &lt;dbl&gt;         &lt;dbl&gt;         &lt;dbl&gt;</w:t>
      </w:r>
      <w:r>
        <w:br/>
      </w:r>
      <w:r>
        <w:rPr>
          <w:rStyle w:val="VerbatimChar"/>
        </w:rPr>
        <w:t>## 1 AL                 21.1 Autauga County       56145          9082         43128</w:t>
      </w:r>
      <w:r>
        <w:br/>
      </w:r>
      <w:r>
        <w:rPr>
          <w:rStyle w:val="VerbatimChar"/>
        </w:rPr>
        <w:t>## 2 AL                 27.4 Baldwin County      229287         49485        180842</w:t>
      </w:r>
      <w:r>
        <w:br/>
      </w:r>
      <w:r>
        <w:rPr>
          <w:rStyle w:val="VerbatimChar"/>
        </w:rPr>
        <w:t>## 3 AL                 25.5 Barbour County       24589          4982         19555</w:t>
      </w:r>
      <w:r>
        <w:br/>
      </w:r>
      <w:r>
        <w:rPr>
          <w:rStyle w:val="VerbatimChar"/>
        </w:rPr>
        <w:t>## 4 AL                 21.3 Bibb County          22136          3780         17710</w:t>
      </w:r>
      <w:r>
        <w:br/>
      </w:r>
      <w:r>
        <w:rPr>
          <w:rStyle w:val="VerbatimChar"/>
        </w:rPr>
        <w:t>## 5 AL                 24.6 Blount County        57879         10999         44681</w:t>
      </w:r>
      <w:r>
        <w:br/>
      </w:r>
      <w:r>
        <w:rPr>
          <w:rStyle w:val="VerbatimChar"/>
        </w:rPr>
        <w:t>## 6 AL                 22.3 Bullock County        9976          1763          7899</w:t>
      </w:r>
      <w:r>
        <w:br/>
      </w:r>
      <w:r>
        <w:rPr>
          <w:rStyle w:val="VerbatimChar"/>
        </w:rPr>
        <w:t>## # ... with 7 more variables: vaccd_adults &lt;dbl&gt;, votes_dem &lt;dbl&gt;,</w:t>
      </w:r>
      <w:r>
        <w:br/>
      </w:r>
      <w:r>
        <w:rPr>
          <w:rStyle w:val="VerbatimChar"/>
        </w:rPr>
        <w:t>## #   pct_voted_Biden &lt;dbl&gt;, total_votes &lt;dbl&gt;, pct_adult_vaccd &lt;dbl&gt;,</w:t>
      </w:r>
      <w:r>
        <w:br/>
      </w:r>
      <w:r>
        <w:rPr>
          <w:rStyle w:val="VerbatimChar"/>
        </w:rPr>
        <w:t>## #   pct_Biden_group &lt;chr&gt;, pct_senior_group &lt;chr&gt;</w:t>
      </w:r>
    </w:p>
    <w:p w14:paraId="0353F1FE" w14:textId="77777777" w:rsidR="00361DFC" w:rsidRDefault="00361DFC" w:rsidP="00361DFC">
      <w:pPr>
        <w:pStyle w:val="SourceCode"/>
      </w:pPr>
      <w:r>
        <w:rPr>
          <w:rStyle w:val="FunctionTok"/>
        </w:rPr>
        <w:t>nrow</w:t>
      </w:r>
      <w:r>
        <w:rPr>
          <w:rStyle w:val="NormalTok"/>
        </w:rPr>
        <w:t>(group_all_data)</w:t>
      </w:r>
    </w:p>
    <w:p w14:paraId="467746B5" w14:textId="77777777" w:rsidR="00361DFC" w:rsidRDefault="00361DFC" w:rsidP="00361DFC">
      <w:pPr>
        <w:pStyle w:val="SourceCode"/>
      </w:pPr>
      <w:r>
        <w:rPr>
          <w:rStyle w:val="VerbatimChar"/>
        </w:rPr>
        <w:t>## [1] 3090</w:t>
      </w:r>
    </w:p>
    <w:p w14:paraId="68E078C0" w14:textId="77777777" w:rsidR="00361DFC" w:rsidRDefault="00361DFC" w:rsidP="00361DFC">
      <w:pPr>
        <w:pStyle w:val="SourceCode"/>
      </w:pPr>
      <w:r>
        <w:rPr>
          <w:rStyle w:val="CommentTok"/>
        </w:rPr>
        <w:t># Create scatter plot of Votes vs Vacc</w:t>
      </w:r>
      <w:r>
        <w:br/>
      </w:r>
      <w:r>
        <w:rPr>
          <w:rStyle w:val="CommentTok"/>
        </w:rPr>
        <w:t># Grouped by percent of seniors</w:t>
      </w:r>
      <w:r>
        <w:br/>
      </w:r>
      <w:r>
        <w:rPr>
          <w:rStyle w:val="NormalTok"/>
        </w:rPr>
        <w:t xml:space="preserve">grouped_senior_plot </w:t>
      </w:r>
      <w:r>
        <w:rPr>
          <w:rStyle w:val="OtherTok"/>
        </w:rPr>
        <w:t>&lt;-</w:t>
      </w:r>
      <w:r>
        <w:rPr>
          <w:rStyle w:val="NormalTok"/>
        </w:rPr>
        <w:t xml:space="preserve"> plot_vote_v_vac2 </w:t>
      </w:r>
      <w:r>
        <w:rPr>
          <w:rStyle w:val="SpecialCharTok"/>
        </w:rPr>
        <w:t>+</w:t>
      </w:r>
      <w:r>
        <w:br/>
      </w:r>
      <w:r>
        <w:rPr>
          <w:rStyle w:val="NormalTok"/>
        </w:rPr>
        <w:t xml:space="preserve">                    </w:t>
      </w:r>
      <w:r>
        <w:rPr>
          <w:rStyle w:val="FunctionTok"/>
        </w:rPr>
        <w:t>aes</w:t>
      </w:r>
      <w:r>
        <w:rPr>
          <w:rStyle w:val="NormalTok"/>
        </w:rPr>
        <w:t>(</w:t>
      </w:r>
      <w:r>
        <w:rPr>
          <w:rStyle w:val="AttributeTok"/>
        </w:rPr>
        <w:t>color =</w:t>
      </w:r>
      <w:r>
        <w:rPr>
          <w:rStyle w:val="NormalTok"/>
        </w:rPr>
        <w:t xml:space="preserve"> group_all_data</w:t>
      </w:r>
      <w:r>
        <w:rPr>
          <w:rStyle w:val="SpecialCharTok"/>
        </w:rPr>
        <w:t>$</w:t>
      </w:r>
      <w:r>
        <w:rPr>
          <w:rStyle w:val="NormalTok"/>
        </w:rPr>
        <w:t>pct_senior_group)</w:t>
      </w:r>
      <w:r>
        <w:br/>
      </w:r>
      <w:r>
        <w:rPr>
          <w:rStyle w:val="NormalTok"/>
        </w:rPr>
        <w:t>grouped_senior_plot</w:t>
      </w:r>
    </w:p>
    <w:p w14:paraId="06855D48" w14:textId="77777777" w:rsidR="00361DFC" w:rsidRDefault="00361DFC" w:rsidP="00361DFC">
      <w:pPr>
        <w:pStyle w:val="SourceCode"/>
      </w:pPr>
      <w:r>
        <w:rPr>
          <w:rStyle w:val="VerbatimChar"/>
        </w:rPr>
        <w:t>## `geom_smooth()` using formula 'y ~ x'</w:t>
      </w:r>
    </w:p>
    <w:p w14:paraId="45584C7A" w14:textId="77777777" w:rsidR="00361DFC" w:rsidRDefault="00361DFC" w:rsidP="00361DFC">
      <w:pPr>
        <w:pStyle w:val="FirstParagraph"/>
      </w:pPr>
      <w:r>
        <w:rPr>
          <w:noProof/>
        </w:rPr>
        <w:lastRenderedPageBreak/>
        <w:drawing>
          <wp:inline distT="0" distB="0" distL="0" distR="0" wp14:anchorId="2E8976D0" wp14:editId="6A9FD2D7">
            <wp:extent cx="4620126" cy="3696101"/>
            <wp:effectExtent l="0" t="0" r="0" b="0"/>
            <wp:docPr id="30"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descr="Chart, scatter chart&#10;&#10;Description automatically generated"/>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677ABC6F" w14:textId="77777777" w:rsidR="00361DFC" w:rsidRDefault="00361DFC" w:rsidP="00361DFC">
      <w:pPr>
        <w:pStyle w:val="SourceCode"/>
      </w:pPr>
      <w:r>
        <w:rPr>
          <w:rStyle w:val="CommentTok"/>
        </w:rPr>
        <w:t># That doesn't seem insightful</w:t>
      </w:r>
      <w:r>
        <w:br/>
      </w:r>
      <w:r>
        <w:br/>
      </w:r>
      <w:r>
        <w:rPr>
          <w:rStyle w:val="CommentTok"/>
        </w:rPr>
        <w:t># Create scatter plot of Seniors vs Vacc</w:t>
      </w:r>
      <w:r>
        <w:br/>
      </w:r>
      <w:r>
        <w:rPr>
          <w:rStyle w:val="CommentTok"/>
        </w:rPr>
        <w:t># Grouped by Biden won/lost</w:t>
      </w:r>
      <w:r>
        <w:br/>
      </w:r>
      <w:r>
        <w:rPr>
          <w:rStyle w:val="NormalTok"/>
        </w:rPr>
        <w:t xml:space="preserve">grouped_vote_plot </w:t>
      </w:r>
      <w:r>
        <w:rPr>
          <w:rStyle w:val="OtherTok"/>
        </w:rPr>
        <w:t>&lt;-</w:t>
      </w:r>
      <w:r>
        <w:rPr>
          <w:rStyle w:val="NormalTok"/>
        </w:rPr>
        <w:t xml:space="preserve"> plot_65_v_vac</w:t>
      </w:r>
      <w:r>
        <w:rPr>
          <w:rStyle w:val="SpecialCharTok"/>
        </w:rPr>
        <w:t>+</w:t>
      </w:r>
      <w:r>
        <w:br/>
      </w:r>
      <w:r>
        <w:rPr>
          <w:rStyle w:val="NormalTok"/>
        </w:rPr>
        <w:t xml:space="preserve">                    </w:t>
      </w:r>
      <w:r>
        <w:rPr>
          <w:rStyle w:val="FunctionTok"/>
        </w:rPr>
        <w:t>aes</w:t>
      </w:r>
      <w:r>
        <w:rPr>
          <w:rStyle w:val="NormalTok"/>
        </w:rPr>
        <w:t>(</w:t>
      </w:r>
      <w:r>
        <w:rPr>
          <w:rStyle w:val="AttributeTok"/>
        </w:rPr>
        <w:t>color =</w:t>
      </w:r>
      <w:r>
        <w:rPr>
          <w:rStyle w:val="NormalTok"/>
        </w:rPr>
        <w:t xml:space="preserve"> group_all_data</w:t>
      </w:r>
      <w:r>
        <w:rPr>
          <w:rStyle w:val="SpecialCharTok"/>
        </w:rPr>
        <w:t>$</w:t>
      </w:r>
      <w:r>
        <w:rPr>
          <w:rStyle w:val="NormalTok"/>
        </w:rPr>
        <w:t>pct_Biden_group)</w:t>
      </w:r>
      <w:r>
        <w:br/>
      </w:r>
      <w:r>
        <w:rPr>
          <w:rStyle w:val="NormalTok"/>
        </w:rPr>
        <w:t>grouped_vote_plot</w:t>
      </w:r>
    </w:p>
    <w:p w14:paraId="6A9BDF8A" w14:textId="77777777" w:rsidR="00361DFC" w:rsidRDefault="00361DFC" w:rsidP="00361DFC">
      <w:pPr>
        <w:pStyle w:val="SourceCode"/>
      </w:pPr>
      <w:r>
        <w:rPr>
          <w:rStyle w:val="VerbatimChar"/>
        </w:rPr>
        <w:t>## `geom_smooth()` using formula 'y ~ x'</w:t>
      </w:r>
    </w:p>
    <w:p w14:paraId="78DB9C94" w14:textId="77777777" w:rsidR="00361DFC" w:rsidRDefault="00361DFC" w:rsidP="00361DFC">
      <w:pPr>
        <w:pStyle w:val="FirstParagraph"/>
      </w:pPr>
      <w:r>
        <w:rPr>
          <w:noProof/>
        </w:rPr>
        <w:lastRenderedPageBreak/>
        <w:drawing>
          <wp:inline distT="0" distB="0" distL="0" distR="0" wp14:anchorId="106874AD" wp14:editId="1250B9E9">
            <wp:extent cx="4620126" cy="3696101"/>
            <wp:effectExtent l="0" t="0" r="0" b="0"/>
            <wp:docPr id="31"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1" name="Picture" descr="Chart, scatter chart&#10;&#10;Description automatically generated"/>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1C12C5BD" w14:textId="77777777" w:rsidR="00361DFC" w:rsidRDefault="00361DFC" w:rsidP="00361DFC">
      <w:pPr>
        <w:pStyle w:val="SourceCode"/>
      </w:pPr>
      <w:r>
        <w:rPr>
          <w:rStyle w:val="CommentTok"/>
        </w:rPr>
        <w:t># This clearly shows that, as expected</w:t>
      </w:r>
      <w:r>
        <w:br/>
      </w:r>
      <w:r>
        <w:rPr>
          <w:rStyle w:val="CommentTok"/>
        </w:rPr>
        <w:t># counties that Biden won have higher vaccination</w:t>
      </w:r>
      <w:r>
        <w:br/>
      </w:r>
      <w:r>
        <w:rPr>
          <w:rStyle w:val="CommentTok"/>
        </w:rPr>
        <w:t># rates than counties that Biden lost</w:t>
      </w:r>
      <w:r>
        <w:br/>
      </w:r>
      <w:r>
        <w:rPr>
          <w:rStyle w:val="CommentTok"/>
        </w:rPr>
        <w:t># However, there doesn't apear to be any</w:t>
      </w:r>
      <w:r>
        <w:br/>
      </w:r>
      <w:r>
        <w:rPr>
          <w:rStyle w:val="CommentTok"/>
        </w:rPr>
        <w:t># significant impact based on the percent of seniors</w:t>
      </w:r>
      <w:r>
        <w:br/>
      </w:r>
      <w:r>
        <w:br/>
      </w:r>
      <w:r>
        <w:rPr>
          <w:rStyle w:val="CommentTok"/>
        </w:rPr>
        <w:t># I need some summary data for my write up</w:t>
      </w:r>
      <w:r>
        <w:br/>
      </w:r>
      <w:r>
        <w:br/>
      </w:r>
      <w:r>
        <w:rPr>
          <w:rStyle w:val="NormalTok"/>
        </w:rPr>
        <w:t xml:space="preserve">seniors </w:t>
      </w:r>
      <w:r>
        <w:rPr>
          <w:rStyle w:val="OtherTok"/>
        </w:rPr>
        <w:t>&lt;-</w:t>
      </w:r>
      <w:r>
        <w:rPr>
          <w:rStyle w:val="NormalTok"/>
        </w:rPr>
        <w:t xml:space="preserve"> all_data</w:t>
      </w:r>
      <w:r>
        <w:rPr>
          <w:rStyle w:val="SpecialCharTok"/>
        </w:rPr>
        <w:t>%&gt;%</w:t>
      </w:r>
      <w:r>
        <w:br/>
      </w:r>
      <w:r>
        <w:rPr>
          <w:rStyle w:val="NormalTok"/>
        </w:rPr>
        <w:t xml:space="preserve">  </w:t>
      </w:r>
      <w:r>
        <w:rPr>
          <w:rStyle w:val="FunctionTok"/>
        </w:rPr>
        <w:t>summarize</w:t>
      </w:r>
      <w:r>
        <w:rPr>
          <w:rStyle w:val="NormalTok"/>
        </w:rPr>
        <w:t>(</w:t>
      </w:r>
      <w:r>
        <w:rPr>
          <w:rStyle w:val="AttributeTok"/>
        </w:rPr>
        <w:t>total_seniors =</w:t>
      </w:r>
      <w:r>
        <w:rPr>
          <w:rStyle w:val="NormalTok"/>
        </w:rPr>
        <w:t xml:space="preserve"> </w:t>
      </w:r>
      <w:r>
        <w:rPr>
          <w:rStyle w:val="FunctionTok"/>
        </w:rPr>
        <w:t>sum</w:t>
      </w:r>
      <w:r>
        <w:rPr>
          <w:rStyle w:val="NormalTok"/>
        </w:rPr>
        <w:t xml:space="preserve">(AGE65PLUS_TOT), </w:t>
      </w:r>
      <w:r>
        <w:rPr>
          <w:rStyle w:val="AttributeTok"/>
        </w:rPr>
        <w:t>total_adults =</w:t>
      </w:r>
      <w:r>
        <w:rPr>
          <w:rStyle w:val="NormalTok"/>
        </w:rPr>
        <w:t xml:space="preserve"> </w:t>
      </w:r>
      <w:r>
        <w:rPr>
          <w:rStyle w:val="FunctionTok"/>
        </w:rPr>
        <w:t>sum</w:t>
      </w:r>
      <w:r>
        <w:rPr>
          <w:rStyle w:val="NormalTok"/>
        </w:rPr>
        <w:t xml:space="preserve">(AGE18PLUS_TOT), </w:t>
      </w:r>
      <w:r>
        <w:rPr>
          <w:rStyle w:val="AttributeTok"/>
        </w:rPr>
        <w:t>total_vaccd =</w:t>
      </w:r>
      <w:r>
        <w:rPr>
          <w:rStyle w:val="NormalTok"/>
        </w:rPr>
        <w:t xml:space="preserve"> </w:t>
      </w:r>
      <w:r>
        <w:rPr>
          <w:rStyle w:val="FunctionTok"/>
        </w:rPr>
        <w:t>sum</w:t>
      </w:r>
      <w:r>
        <w:rPr>
          <w:rStyle w:val="NormalTok"/>
        </w:rPr>
        <w:t xml:space="preserve">(vaccd_adults), </w:t>
      </w:r>
      <w:r>
        <w:rPr>
          <w:rStyle w:val="AttributeTok"/>
        </w:rPr>
        <w:t>total_votes =</w:t>
      </w:r>
      <w:r>
        <w:rPr>
          <w:rStyle w:val="NormalTok"/>
        </w:rPr>
        <w:t xml:space="preserve"> </w:t>
      </w:r>
      <w:r>
        <w:rPr>
          <w:rStyle w:val="FunctionTok"/>
        </w:rPr>
        <w:t>sum</w:t>
      </w:r>
      <w:r>
        <w:rPr>
          <w:rStyle w:val="NormalTok"/>
        </w:rPr>
        <w:t>(total_votes))</w:t>
      </w:r>
      <w:r>
        <w:rPr>
          <w:rStyle w:val="SpecialCharTok"/>
        </w:rPr>
        <w:t>%&gt;%</w:t>
      </w:r>
      <w:r>
        <w:br/>
      </w:r>
      <w:r>
        <w:rPr>
          <w:rStyle w:val="NormalTok"/>
        </w:rPr>
        <w:t xml:space="preserve">  </w:t>
      </w:r>
      <w:r>
        <w:rPr>
          <w:rStyle w:val="FunctionTok"/>
        </w:rPr>
        <w:t>mutate</w:t>
      </w:r>
      <w:r>
        <w:rPr>
          <w:rStyle w:val="NormalTok"/>
        </w:rPr>
        <w:t xml:space="preserve"> (</w:t>
      </w:r>
      <w:r>
        <w:rPr>
          <w:rStyle w:val="AttributeTok"/>
        </w:rPr>
        <w:t>total_pct_seniors =</w:t>
      </w:r>
      <w:r>
        <w:rPr>
          <w:rStyle w:val="NormalTok"/>
        </w:rPr>
        <w:t xml:space="preserve"> </w:t>
      </w:r>
      <w:r>
        <w:rPr>
          <w:rStyle w:val="DecValTok"/>
        </w:rPr>
        <w:t>100</w:t>
      </w:r>
      <w:r>
        <w:rPr>
          <w:rStyle w:val="SpecialCharTok"/>
        </w:rPr>
        <w:t>*</w:t>
      </w:r>
      <w:r>
        <w:rPr>
          <w:rStyle w:val="NormalTok"/>
        </w:rPr>
        <w:t>total_seniors</w:t>
      </w:r>
      <w:r>
        <w:rPr>
          <w:rStyle w:val="SpecialCharTok"/>
        </w:rPr>
        <w:t>/</w:t>
      </w:r>
      <w:r>
        <w:rPr>
          <w:rStyle w:val="NormalTok"/>
        </w:rPr>
        <w:t>total_adults,</w:t>
      </w:r>
      <w:r>
        <w:br/>
      </w:r>
      <w:r>
        <w:rPr>
          <w:rStyle w:val="NormalTok"/>
        </w:rPr>
        <w:t xml:space="preserve">          </w:t>
      </w:r>
      <w:r>
        <w:rPr>
          <w:rStyle w:val="AttributeTok"/>
        </w:rPr>
        <w:t>total_pct_vaccd =</w:t>
      </w:r>
      <w:r>
        <w:rPr>
          <w:rStyle w:val="NormalTok"/>
        </w:rPr>
        <w:t xml:space="preserve"> </w:t>
      </w:r>
      <w:r>
        <w:rPr>
          <w:rStyle w:val="DecValTok"/>
        </w:rPr>
        <w:t>100</w:t>
      </w:r>
      <w:r>
        <w:rPr>
          <w:rStyle w:val="SpecialCharTok"/>
        </w:rPr>
        <w:t>*</w:t>
      </w:r>
      <w:r>
        <w:rPr>
          <w:rStyle w:val="NormalTok"/>
        </w:rPr>
        <w:t>total_vaccd</w:t>
      </w:r>
      <w:r>
        <w:rPr>
          <w:rStyle w:val="SpecialCharTok"/>
        </w:rPr>
        <w:t>/</w:t>
      </w:r>
      <w:r>
        <w:rPr>
          <w:rStyle w:val="NormalTok"/>
        </w:rPr>
        <w:t>total_adults,</w:t>
      </w:r>
      <w:r>
        <w:br/>
      </w:r>
      <w:r>
        <w:rPr>
          <w:rStyle w:val="NormalTok"/>
        </w:rPr>
        <w:t xml:space="preserve">          </w:t>
      </w:r>
      <w:r>
        <w:rPr>
          <w:rStyle w:val="AttributeTok"/>
        </w:rPr>
        <w:t>total_pct_voters =</w:t>
      </w:r>
      <w:r>
        <w:rPr>
          <w:rStyle w:val="NormalTok"/>
        </w:rPr>
        <w:t xml:space="preserve"> </w:t>
      </w:r>
      <w:r>
        <w:rPr>
          <w:rStyle w:val="DecValTok"/>
        </w:rPr>
        <w:t>100</w:t>
      </w:r>
      <w:r>
        <w:rPr>
          <w:rStyle w:val="SpecialCharTok"/>
        </w:rPr>
        <w:t>*</w:t>
      </w:r>
      <w:r>
        <w:rPr>
          <w:rStyle w:val="NormalTok"/>
        </w:rPr>
        <w:t>total_votes</w:t>
      </w:r>
      <w:r>
        <w:rPr>
          <w:rStyle w:val="SpecialCharTok"/>
        </w:rPr>
        <w:t>/</w:t>
      </w:r>
      <w:r>
        <w:rPr>
          <w:rStyle w:val="NormalTok"/>
        </w:rPr>
        <w:t>total_adults)</w:t>
      </w:r>
      <w:r>
        <w:br/>
      </w:r>
      <w:r>
        <w:rPr>
          <w:rStyle w:val="FunctionTok"/>
        </w:rPr>
        <w:t>head</w:t>
      </w:r>
      <w:r>
        <w:rPr>
          <w:rStyle w:val="NormalTok"/>
        </w:rPr>
        <w:t>(seniors)</w:t>
      </w:r>
    </w:p>
    <w:p w14:paraId="1738B3C3" w14:textId="77777777" w:rsidR="00361DFC" w:rsidRDefault="00361DFC" w:rsidP="00361DFC">
      <w:pPr>
        <w:pStyle w:val="SourceCode"/>
      </w:pPr>
      <w:r>
        <w:rPr>
          <w:rStyle w:val="VerbatimChar"/>
        </w:rPr>
        <w:t>## # A tibble: 1 x 7</w:t>
      </w:r>
      <w:r>
        <w:br/>
      </w:r>
      <w:r>
        <w:rPr>
          <w:rStyle w:val="VerbatimChar"/>
        </w:rPr>
        <w:t>##   total_seniors total_adults total_vaccd total_votes total_pct_seniors</w:t>
      </w:r>
      <w:r>
        <w:br/>
      </w:r>
      <w:r>
        <w:rPr>
          <w:rStyle w:val="VerbatimChar"/>
        </w:rPr>
        <w:t>##           &lt;dbl&gt;        &lt;dbl&gt;       &lt;dbl&gt;       &lt;dbl&gt;             &lt;dbl&gt;</w:t>
      </w:r>
      <w:r>
        <w:br/>
      </w:r>
      <w:r>
        <w:rPr>
          <w:rStyle w:val="VerbatimChar"/>
        </w:rPr>
        <w:t>## 1      55148243    254526657   166977488   157139258              21.7</w:t>
      </w:r>
      <w:r>
        <w:br/>
      </w:r>
      <w:r>
        <w:rPr>
          <w:rStyle w:val="VerbatimChar"/>
        </w:rPr>
        <w:t>## # ... with 2 more variables: total_pct_vaccd &lt;dbl&gt;, total_pct_voters &lt;dbl&gt;</w:t>
      </w:r>
    </w:p>
    <w:p w14:paraId="0B0A9B4D" w14:textId="77777777" w:rsidR="00F716ED" w:rsidRPr="00F716ED" w:rsidRDefault="00F716ED" w:rsidP="00F716ED"/>
    <w:sectPr w:rsidR="00F716ED" w:rsidRPr="00F716ED" w:rsidSect="00502025">
      <w:headerReference w:type="default" r:id="rId41"/>
      <w:headerReference w:type="first" r:id="rId42"/>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B77B0" w14:textId="77777777" w:rsidR="009D65F1" w:rsidRDefault="009D65F1">
      <w:pPr>
        <w:spacing w:line="240" w:lineRule="auto"/>
      </w:pPr>
      <w:r>
        <w:separator/>
      </w:r>
    </w:p>
    <w:p w14:paraId="27CB77A0" w14:textId="77777777" w:rsidR="009D65F1" w:rsidRDefault="009D65F1"/>
  </w:endnote>
  <w:endnote w:type="continuationSeparator" w:id="0">
    <w:p w14:paraId="2BB6DFF7" w14:textId="77777777" w:rsidR="009D65F1" w:rsidRDefault="009D65F1">
      <w:pPr>
        <w:spacing w:line="240" w:lineRule="auto"/>
      </w:pPr>
      <w:r>
        <w:continuationSeparator/>
      </w:r>
    </w:p>
    <w:p w14:paraId="21BAE332" w14:textId="77777777" w:rsidR="009D65F1" w:rsidRDefault="009D6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FF7A" w14:textId="77777777" w:rsidR="009D65F1" w:rsidRDefault="009D65F1">
      <w:pPr>
        <w:spacing w:line="240" w:lineRule="auto"/>
      </w:pPr>
      <w:r>
        <w:separator/>
      </w:r>
    </w:p>
    <w:p w14:paraId="6B07A982" w14:textId="77777777" w:rsidR="009D65F1" w:rsidRDefault="009D65F1"/>
  </w:footnote>
  <w:footnote w:type="continuationSeparator" w:id="0">
    <w:p w14:paraId="0E95FD7D" w14:textId="77777777" w:rsidR="009D65F1" w:rsidRDefault="009D65F1">
      <w:pPr>
        <w:spacing w:line="240" w:lineRule="auto"/>
      </w:pPr>
      <w:r>
        <w:continuationSeparator/>
      </w:r>
    </w:p>
    <w:p w14:paraId="2B2A6274" w14:textId="77777777" w:rsidR="009D65F1" w:rsidRDefault="009D65F1"/>
  </w:footnote>
  <w:footnote w:id="1">
    <w:p w14:paraId="2BF29922" w14:textId="35E5615B" w:rsidR="00A2477B" w:rsidRDefault="00A2477B">
      <w:pPr>
        <w:pStyle w:val="FootnoteText"/>
      </w:pPr>
      <w:r>
        <w:rPr>
          <w:rStyle w:val="FootnoteReference"/>
        </w:rPr>
        <w:footnoteRef/>
      </w:r>
      <w:r>
        <w:t xml:space="preserve"> Data includes independent cities that are not part of any county, the District of Columbia, and the Parishes of Louisiana.</w:t>
      </w:r>
    </w:p>
  </w:footnote>
  <w:footnote w:id="2">
    <w:p w14:paraId="047C7C16" w14:textId="39FC2DC0" w:rsidR="00BE1C1B" w:rsidRDefault="00BE1C1B">
      <w:pPr>
        <w:pStyle w:val="FootnoteText"/>
      </w:pPr>
      <w:r>
        <w:rPr>
          <w:rStyle w:val="FootnoteReference"/>
        </w:rPr>
        <w:footnoteRef/>
      </w:r>
      <w:r>
        <w:t xml:space="preserve"> </w:t>
      </w:r>
      <w:r w:rsidR="00EF193B">
        <w:t>Portsmouth Virginia is an independent city and not part of any county.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B0FDDB5"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F931074" w14:textId="714F8DA1" w:rsidR="004D6B86" w:rsidRPr="00170521" w:rsidRDefault="009D65F1"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BgpZlw=="/>
              <w15:appearance w15:val="hidden"/>
            </w:sdtPr>
            <w:sdtEndPr/>
            <w:sdtContent>
              <w:r w:rsidR="003D7761">
                <w:t>Explaining Covid-19 Vaccinations in Adults</w:t>
              </w:r>
            </w:sdtContent>
          </w:sdt>
        </w:p>
      </w:tc>
      <w:tc>
        <w:tcPr>
          <w:tcW w:w="1080" w:type="dxa"/>
        </w:tcPr>
        <w:p w14:paraId="67EAF04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AB9386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B073" w14:textId="68A75492" w:rsidR="004D6B86" w:rsidRDefault="00502025" w:rsidP="002C627C">
    <w:pPr>
      <w:pStyle w:val="Header"/>
    </w:pPr>
    <w:r>
      <w:rPr>
        <w:bCs/>
      </w:rPr>
      <w:t>Explaining Covid-19 Vaccinations in Adults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A990"/>
    <w:multiLevelType w:val="multilevel"/>
    <w:tmpl w:val="851043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25"/>
    <w:rsid w:val="000061DF"/>
    <w:rsid w:val="00006BBA"/>
    <w:rsid w:val="0001010E"/>
    <w:rsid w:val="000209B9"/>
    <w:rsid w:val="000217F5"/>
    <w:rsid w:val="00021B01"/>
    <w:rsid w:val="00022B77"/>
    <w:rsid w:val="000240E9"/>
    <w:rsid w:val="00025A27"/>
    <w:rsid w:val="000419AF"/>
    <w:rsid w:val="00042238"/>
    <w:rsid w:val="000446C4"/>
    <w:rsid w:val="00057E48"/>
    <w:rsid w:val="00061775"/>
    <w:rsid w:val="00061CB9"/>
    <w:rsid w:val="0007391A"/>
    <w:rsid w:val="00073AE1"/>
    <w:rsid w:val="00074960"/>
    <w:rsid w:val="000774A0"/>
    <w:rsid w:val="00082CA3"/>
    <w:rsid w:val="000846DD"/>
    <w:rsid w:val="00084C12"/>
    <w:rsid w:val="0008549C"/>
    <w:rsid w:val="000878C8"/>
    <w:rsid w:val="00097169"/>
    <w:rsid w:val="00097963"/>
    <w:rsid w:val="000B5EC6"/>
    <w:rsid w:val="000C46CB"/>
    <w:rsid w:val="000C4A72"/>
    <w:rsid w:val="000D12BF"/>
    <w:rsid w:val="000D21AC"/>
    <w:rsid w:val="000D23EC"/>
    <w:rsid w:val="000D3023"/>
    <w:rsid w:val="000E7DCC"/>
    <w:rsid w:val="000F498F"/>
    <w:rsid w:val="000F4F25"/>
    <w:rsid w:val="00100567"/>
    <w:rsid w:val="00103358"/>
    <w:rsid w:val="001038DC"/>
    <w:rsid w:val="001051EB"/>
    <w:rsid w:val="00112A99"/>
    <w:rsid w:val="00114BFA"/>
    <w:rsid w:val="00115503"/>
    <w:rsid w:val="001158F1"/>
    <w:rsid w:val="00121149"/>
    <w:rsid w:val="00122BEB"/>
    <w:rsid w:val="001234AB"/>
    <w:rsid w:val="00127817"/>
    <w:rsid w:val="0014127A"/>
    <w:rsid w:val="00143F1A"/>
    <w:rsid w:val="00147788"/>
    <w:rsid w:val="001602E3"/>
    <w:rsid w:val="00160C0C"/>
    <w:rsid w:val="001626E9"/>
    <w:rsid w:val="001664A2"/>
    <w:rsid w:val="00170276"/>
    <w:rsid w:val="00170521"/>
    <w:rsid w:val="00171295"/>
    <w:rsid w:val="00174AC1"/>
    <w:rsid w:val="00180798"/>
    <w:rsid w:val="00186C3D"/>
    <w:rsid w:val="001878DC"/>
    <w:rsid w:val="00190BC9"/>
    <w:rsid w:val="00196346"/>
    <w:rsid w:val="001A4935"/>
    <w:rsid w:val="001B4848"/>
    <w:rsid w:val="001C0C88"/>
    <w:rsid w:val="001C6A19"/>
    <w:rsid w:val="001D0C65"/>
    <w:rsid w:val="001D2AF3"/>
    <w:rsid w:val="001D3080"/>
    <w:rsid w:val="001D7A97"/>
    <w:rsid w:val="001E2998"/>
    <w:rsid w:val="001E5756"/>
    <w:rsid w:val="001E6A20"/>
    <w:rsid w:val="001F447A"/>
    <w:rsid w:val="001F7399"/>
    <w:rsid w:val="00200030"/>
    <w:rsid w:val="00204E0F"/>
    <w:rsid w:val="002055FB"/>
    <w:rsid w:val="002073E7"/>
    <w:rsid w:val="00210DA4"/>
    <w:rsid w:val="00212319"/>
    <w:rsid w:val="002140AB"/>
    <w:rsid w:val="00215006"/>
    <w:rsid w:val="002150B1"/>
    <w:rsid w:val="00215BD1"/>
    <w:rsid w:val="00215EF3"/>
    <w:rsid w:val="002169E0"/>
    <w:rsid w:val="002227D4"/>
    <w:rsid w:val="002238AE"/>
    <w:rsid w:val="00224B60"/>
    <w:rsid w:val="00225BE3"/>
    <w:rsid w:val="00225CC8"/>
    <w:rsid w:val="002321A9"/>
    <w:rsid w:val="00233262"/>
    <w:rsid w:val="00234521"/>
    <w:rsid w:val="0023562E"/>
    <w:rsid w:val="00236770"/>
    <w:rsid w:val="00236D90"/>
    <w:rsid w:val="002371B6"/>
    <w:rsid w:val="00242977"/>
    <w:rsid w:val="002435A1"/>
    <w:rsid w:val="002469A4"/>
    <w:rsid w:val="002473FF"/>
    <w:rsid w:val="00247A47"/>
    <w:rsid w:val="00252A7B"/>
    <w:rsid w:val="00253316"/>
    <w:rsid w:val="00253761"/>
    <w:rsid w:val="00257AE8"/>
    <w:rsid w:val="00261513"/>
    <w:rsid w:val="00262ACD"/>
    <w:rsid w:val="00274E0A"/>
    <w:rsid w:val="00280516"/>
    <w:rsid w:val="00290AC7"/>
    <w:rsid w:val="002913A2"/>
    <w:rsid w:val="0029621E"/>
    <w:rsid w:val="002A0702"/>
    <w:rsid w:val="002A2423"/>
    <w:rsid w:val="002A4AA0"/>
    <w:rsid w:val="002A58DD"/>
    <w:rsid w:val="002B590B"/>
    <w:rsid w:val="002B5CE2"/>
    <w:rsid w:val="002B6153"/>
    <w:rsid w:val="002B74D8"/>
    <w:rsid w:val="002C1548"/>
    <w:rsid w:val="002C20FE"/>
    <w:rsid w:val="002C4C12"/>
    <w:rsid w:val="002C627C"/>
    <w:rsid w:val="002C6302"/>
    <w:rsid w:val="002D0A97"/>
    <w:rsid w:val="002D35C2"/>
    <w:rsid w:val="002D3E4D"/>
    <w:rsid w:val="002E73E5"/>
    <w:rsid w:val="002F2A84"/>
    <w:rsid w:val="00302D5F"/>
    <w:rsid w:val="003036FE"/>
    <w:rsid w:val="0030441A"/>
    <w:rsid w:val="00304440"/>
    <w:rsid w:val="00307586"/>
    <w:rsid w:val="00307BFC"/>
    <w:rsid w:val="00315801"/>
    <w:rsid w:val="003257AC"/>
    <w:rsid w:val="0033228D"/>
    <w:rsid w:val="0033237D"/>
    <w:rsid w:val="003327B7"/>
    <w:rsid w:val="0033534E"/>
    <w:rsid w:val="00336906"/>
    <w:rsid w:val="00336B9F"/>
    <w:rsid w:val="00345333"/>
    <w:rsid w:val="003534D4"/>
    <w:rsid w:val="003570F5"/>
    <w:rsid w:val="003600A1"/>
    <w:rsid w:val="00361DFC"/>
    <w:rsid w:val="00362EF3"/>
    <w:rsid w:val="00374BDF"/>
    <w:rsid w:val="00374FD8"/>
    <w:rsid w:val="0037551F"/>
    <w:rsid w:val="00376A8D"/>
    <w:rsid w:val="003800CA"/>
    <w:rsid w:val="00386A72"/>
    <w:rsid w:val="0039285D"/>
    <w:rsid w:val="003939B7"/>
    <w:rsid w:val="00395C42"/>
    <w:rsid w:val="00397F3D"/>
    <w:rsid w:val="003A06C6"/>
    <w:rsid w:val="003B0311"/>
    <w:rsid w:val="003B0441"/>
    <w:rsid w:val="003B290C"/>
    <w:rsid w:val="003B3083"/>
    <w:rsid w:val="003B7E9B"/>
    <w:rsid w:val="003D3465"/>
    <w:rsid w:val="003D63B2"/>
    <w:rsid w:val="003D7761"/>
    <w:rsid w:val="003E279E"/>
    <w:rsid w:val="003E36B1"/>
    <w:rsid w:val="003E4162"/>
    <w:rsid w:val="003F3A7A"/>
    <w:rsid w:val="003F7CBD"/>
    <w:rsid w:val="00402723"/>
    <w:rsid w:val="00403272"/>
    <w:rsid w:val="00403459"/>
    <w:rsid w:val="004044E0"/>
    <w:rsid w:val="00404CCB"/>
    <w:rsid w:val="00404D42"/>
    <w:rsid w:val="00407438"/>
    <w:rsid w:val="00412FA3"/>
    <w:rsid w:val="00413A23"/>
    <w:rsid w:val="00415CD2"/>
    <w:rsid w:val="00427FBF"/>
    <w:rsid w:val="00431798"/>
    <w:rsid w:val="0043269A"/>
    <w:rsid w:val="00454064"/>
    <w:rsid w:val="00454931"/>
    <w:rsid w:val="00461FEC"/>
    <w:rsid w:val="004707B3"/>
    <w:rsid w:val="00472097"/>
    <w:rsid w:val="0047237D"/>
    <w:rsid w:val="00474903"/>
    <w:rsid w:val="00481CF8"/>
    <w:rsid w:val="004851DB"/>
    <w:rsid w:val="00487D28"/>
    <w:rsid w:val="00492548"/>
    <w:rsid w:val="00492821"/>
    <w:rsid w:val="00492C2D"/>
    <w:rsid w:val="00496901"/>
    <w:rsid w:val="00497469"/>
    <w:rsid w:val="004A1079"/>
    <w:rsid w:val="004A3D87"/>
    <w:rsid w:val="004A3E33"/>
    <w:rsid w:val="004A5D08"/>
    <w:rsid w:val="004A7151"/>
    <w:rsid w:val="004A7C8B"/>
    <w:rsid w:val="004B18A9"/>
    <w:rsid w:val="004B352F"/>
    <w:rsid w:val="004B3BB8"/>
    <w:rsid w:val="004B48A7"/>
    <w:rsid w:val="004B6660"/>
    <w:rsid w:val="004C276C"/>
    <w:rsid w:val="004C2A72"/>
    <w:rsid w:val="004C3694"/>
    <w:rsid w:val="004C37DF"/>
    <w:rsid w:val="004D13C0"/>
    <w:rsid w:val="004D1820"/>
    <w:rsid w:val="004D4F8C"/>
    <w:rsid w:val="004D6B86"/>
    <w:rsid w:val="004E5FF9"/>
    <w:rsid w:val="004E6A95"/>
    <w:rsid w:val="00500191"/>
    <w:rsid w:val="005015EB"/>
    <w:rsid w:val="00502025"/>
    <w:rsid w:val="00504F88"/>
    <w:rsid w:val="00505463"/>
    <w:rsid w:val="00510670"/>
    <w:rsid w:val="00511579"/>
    <w:rsid w:val="00512905"/>
    <w:rsid w:val="0051766E"/>
    <w:rsid w:val="00525411"/>
    <w:rsid w:val="0053254B"/>
    <w:rsid w:val="00540BB2"/>
    <w:rsid w:val="00541BC5"/>
    <w:rsid w:val="00541FFB"/>
    <w:rsid w:val="005515BD"/>
    <w:rsid w:val="0055242C"/>
    <w:rsid w:val="00561E62"/>
    <w:rsid w:val="0056409D"/>
    <w:rsid w:val="00566D9A"/>
    <w:rsid w:val="00567E8E"/>
    <w:rsid w:val="00570BA6"/>
    <w:rsid w:val="005720E0"/>
    <w:rsid w:val="0057352B"/>
    <w:rsid w:val="005775CA"/>
    <w:rsid w:val="005824A9"/>
    <w:rsid w:val="0058399D"/>
    <w:rsid w:val="00586C36"/>
    <w:rsid w:val="00591FDE"/>
    <w:rsid w:val="00595412"/>
    <w:rsid w:val="005A216B"/>
    <w:rsid w:val="005B44A5"/>
    <w:rsid w:val="005C3F79"/>
    <w:rsid w:val="005C744E"/>
    <w:rsid w:val="005D1C28"/>
    <w:rsid w:val="005D3FE8"/>
    <w:rsid w:val="005D4777"/>
    <w:rsid w:val="005D5ABA"/>
    <w:rsid w:val="005E2AF4"/>
    <w:rsid w:val="005E43B5"/>
    <w:rsid w:val="005F1950"/>
    <w:rsid w:val="00600450"/>
    <w:rsid w:val="00600DC0"/>
    <w:rsid w:val="00603643"/>
    <w:rsid w:val="00603EC2"/>
    <w:rsid w:val="006125B5"/>
    <w:rsid w:val="00614EA2"/>
    <w:rsid w:val="00616BBC"/>
    <w:rsid w:val="0061747E"/>
    <w:rsid w:val="00621138"/>
    <w:rsid w:val="0062481B"/>
    <w:rsid w:val="00630A35"/>
    <w:rsid w:val="0063359A"/>
    <w:rsid w:val="00633747"/>
    <w:rsid w:val="0064074D"/>
    <w:rsid w:val="00641876"/>
    <w:rsid w:val="00645290"/>
    <w:rsid w:val="00647047"/>
    <w:rsid w:val="006505BD"/>
    <w:rsid w:val="00656139"/>
    <w:rsid w:val="006614C7"/>
    <w:rsid w:val="006666F5"/>
    <w:rsid w:val="006731DE"/>
    <w:rsid w:val="00674A6C"/>
    <w:rsid w:val="00683302"/>
    <w:rsid w:val="00684C26"/>
    <w:rsid w:val="006869CC"/>
    <w:rsid w:val="00695B2B"/>
    <w:rsid w:val="006969E4"/>
    <w:rsid w:val="006A22E4"/>
    <w:rsid w:val="006B015B"/>
    <w:rsid w:val="006B40BA"/>
    <w:rsid w:val="006B41C0"/>
    <w:rsid w:val="006C034A"/>
    <w:rsid w:val="006C162F"/>
    <w:rsid w:val="006C1F99"/>
    <w:rsid w:val="006C653D"/>
    <w:rsid w:val="006C77A4"/>
    <w:rsid w:val="006D079E"/>
    <w:rsid w:val="006D2701"/>
    <w:rsid w:val="006D2B8E"/>
    <w:rsid w:val="006D4512"/>
    <w:rsid w:val="006D7EE9"/>
    <w:rsid w:val="006E0B96"/>
    <w:rsid w:val="006E46B4"/>
    <w:rsid w:val="006E5E30"/>
    <w:rsid w:val="006F4EB4"/>
    <w:rsid w:val="007078AE"/>
    <w:rsid w:val="00716785"/>
    <w:rsid w:val="00716B80"/>
    <w:rsid w:val="007222EB"/>
    <w:rsid w:val="007244DE"/>
    <w:rsid w:val="00730E1A"/>
    <w:rsid w:val="007659DD"/>
    <w:rsid w:val="007660A3"/>
    <w:rsid w:val="00772B8B"/>
    <w:rsid w:val="0077664B"/>
    <w:rsid w:val="00776866"/>
    <w:rsid w:val="00780C11"/>
    <w:rsid w:val="007824F7"/>
    <w:rsid w:val="007963EA"/>
    <w:rsid w:val="0079780D"/>
    <w:rsid w:val="007A0DD3"/>
    <w:rsid w:val="007A1988"/>
    <w:rsid w:val="007A2B19"/>
    <w:rsid w:val="007A5A12"/>
    <w:rsid w:val="007B194E"/>
    <w:rsid w:val="007C1E2B"/>
    <w:rsid w:val="007C3D6F"/>
    <w:rsid w:val="007C6057"/>
    <w:rsid w:val="007D38BF"/>
    <w:rsid w:val="007D510D"/>
    <w:rsid w:val="007D5CA4"/>
    <w:rsid w:val="007E4DB3"/>
    <w:rsid w:val="007E7123"/>
    <w:rsid w:val="007F0440"/>
    <w:rsid w:val="007F1251"/>
    <w:rsid w:val="007F635B"/>
    <w:rsid w:val="007F6E76"/>
    <w:rsid w:val="00802CF2"/>
    <w:rsid w:val="00804132"/>
    <w:rsid w:val="00810CF0"/>
    <w:rsid w:val="00811983"/>
    <w:rsid w:val="0081390C"/>
    <w:rsid w:val="00815800"/>
    <w:rsid w:val="00816831"/>
    <w:rsid w:val="00824767"/>
    <w:rsid w:val="008314FC"/>
    <w:rsid w:val="0083711F"/>
    <w:rsid w:val="00837D67"/>
    <w:rsid w:val="00846061"/>
    <w:rsid w:val="0084756D"/>
    <w:rsid w:val="008618BC"/>
    <w:rsid w:val="00862DCC"/>
    <w:rsid w:val="008644E9"/>
    <w:rsid w:val="0086511D"/>
    <w:rsid w:val="00866C9A"/>
    <w:rsid w:val="008705D4"/>
    <w:rsid w:val="00870DD2"/>
    <w:rsid w:val="008718BE"/>
    <w:rsid w:val="0087259D"/>
    <w:rsid w:val="00873F81"/>
    <w:rsid w:val="008747E8"/>
    <w:rsid w:val="00876D56"/>
    <w:rsid w:val="00877F94"/>
    <w:rsid w:val="008A2A83"/>
    <w:rsid w:val="008A3015"/>
    <w:rsid w:val="008A704C"/>
    <w:rsid w:val="008A78F1"/>
    <w:rsid w:val="008B0675"/>
    <w:rsid w:val="008B7BF3"/>
    <w:rsid w:val="008C59A9"/>
    <w:rsid w:val="008D08F7"/>
    <w:rsid w:val="008D7D49"/>
    <w:rsid w:val="008E1199"/>
    <w:rsid w:val="008F097C"/>
    <w:rsid w:val="008F6270"/>
    <w:rsid w:val="00900C34"/>
    <w:rsid w:val="00901EAC"/>
    <w:rsid w:val="009020DD"/>
    <w:rsid w:val="00902422"/>
    <w:rsid w:val="00904FC8"/>
    <w:rsid w:val="00910F0E"/>
    <w:rsid w:val="00911C86"/>
    <w:rsid w:val="00926A1F"/>
    <w:rsid w:val="00932034"/>
    <w:rsid w:val="0093431B"/>
    <w:rsid w:val="00941EDE"/>
    <w:rsid w:val="00943862"/>
    <w:rsid w:val="00952419"/>
    <w:rsid w:val="0095292D"/>
    <w:rsid w:val="00954719"/>
    <w:rsid w:val="0096091E"/>
    <w:rsid w:val="00961AE5"/>
    <w:rsid w:val="00962D62"/>
    <w:rsid w:val="00965081"/>
    <w:rsid w:val="009650E7"/>
    <w:rsid w:val="00966DEC"/>
    <w:rsid w:val="009678D8"/>
    <w:rsid w:val="00970F72"/>
    <w:rsid w:val="00971004"/>
    <w:rsid w:val="00971028"/>
    <w:rsid w:val="0097734E"/>
    <w:rsid w:val="00980936"/>
    <w:rsid w:val="009851F9"/>
    <w:rsid w:val="00992B4D"/>
    <w:rsid w:val="0099753C"/>
    <w:rsid w:val="009A04DE"/>
    <w:rsid w:val="009A15FE"/>
    <w:rsid w:val="009A229A"/>
    <w:rsid w:val="009A2C38"/>
    <w:rsid w:val="009A6836"/>
    <w:rsid w:val="009B0C10"/>
    <w:rsid w:val="009B5194"/>
    <w:rsid w:val="009C2E64"/>
    <w:rsid w:val="009C436B"/>
    <w:rsid w:val="009C6B42"/>
    <w:rsid w:val="009D13BC"/>
    <w:rsid w:val="009D32B6"/>
    <w:rsid w:val="009D65F1"/>
    <w:rsid w:val="009E0A10"/>
    <w:rsid w:val="009E1214"/>
    <w:rsid w:val="009E203A"/>
    <w:rsid w:val="009F036E"/>
    <w:rsid w:val="009F0414"/>
    <w:rsid w:val="009F2A4D"/>
    <w:rsid w:val="009F39EA"/>
    <w:rsid w:val="009F404A"/>
    <w:rsid w:val="009F55CA"/>
    <w:rsid w:val="009F7EFD"/>
    <w:rsid w:val="00A029AD"/>
    <w:rsid w:val="00A04DC1"/>
    <w:rsid w:val="00A05DAF"/>
    <w:rsid w:val="00A07967"/>
    <w:rsid w:val="00A116DD"/>
    <w:rsid w:val="00A13314"/>
    <w:rsid w:val="00A14820"/>
    <w:rsid w:val="00A1747B"/>
    <w:rsid w:val="00A22A6E"/>
    <w:rsid w:val="00A23376"/>
    <w:rsid w:val="00A23866"/>
    <w:rsid w:val="00A244AC"/>
    <w:rsid w:val="00A2477B"/>
    <w:rsid w:val="00A24788"/>
    <w:rsid w:val="00A2530C"/>
    <w:rsid w:val="00A3258C"/>
    <w:rsid w:val="00A35D23"/>
    <w:rsid w:val="00A37F77"/>
    <w:rsid w:val="00A4548F"/>
    <w:rsid w:val="00A47131"/>
    <w:rsid w:val="00A4757D"/>
    <w:rsid w:val="00A52671"/>
    <w:rsid w:val="00A5720B"/>
    <w:rsid w:val="00A765C8"/>
    <w:rsid w:val="00A77F6B"/>
    <w:rsid w:val="00A81BB2"/>
    <w:rsid w:val="00A9019B"/>
    <w:rsid w:val="00A937CA"/>
    <w:rsid w:val="00A956F9"/>
    <w:rsid w:val="00AA2816"/>
    <w:rsid w:val="00AA5C05"/>
    <w:rsid w:val="00AA5C6E"/>
    <w:rsid w:val="00AB0CBA"/>
    <w:rsid w:val="00AB19C3"/>
    <w:rsid w:val="00AC3840"/>
    <w:rsid w:val="00AE19F6"/>
    <w:rsid w:val="00AE594A"/>
    <w:rsid w:val="00AF302D"/>
    <w:rsid w:val="00AF58D7"/>
    <w:rsid w:val="00AF7D6E"/>
    <w:rsid w:val="00B00321"/>
    <w:rsid w:val="00B03BA4"/>
    <w:rsid w:val="00B0416F"/>
    <w:rsid w:val="00B0488E"/>
    <w:rsid w:val="00B12B3A"/>
    <w:rsid w:val="00B139A5"/>
    <w:rsid w:val="00B14958"/>
    <w:rsid w:val="00B307D3"/>
    <w:rsid w:val="00B31676"/>
    <w:rsid w:val="00B43691"/>
    <w:rsid w:val="00B439B7"/>
    <w:rsid w:val="00B45940"/>
    <w:rsid w:val="00B47A7E"/>
    <w:rsid w:val="00B47FDE"/>
    <w:rsid w:val="00B510BA"/>
    <w:rsid w:val="00B51855"/>
    <w:rsid w:val="00B60AE1"/>
    <w:rsid w:val="00B710DC"/>
    <w:rsid w:val="00B74463"/>
    <w:rsid w:val="00B77A19"/>
    <w:rsid w:val="00B82329"/>
    <w:rsid w:val="00B870DA"/>
    <w:rsid w:val="00B90307"/>
    <w:rsid w:val="00B92DAC"/>
    <w:rsid w:val="00B9345E"/>
    <w:rsid w:val="00B95440"/>
    <w:rsid w:val="00B96D9D"/>
    <w:rsid w:val="00B97E0B"/>
    <w:rsid w:val="00BA1522"/>
    <w:rsid w:val="00BA7D2B"/>
    <w:rsid w:val="00BC013D"/>
    <w:rsid w:val="00BC21FE"/>
    <w:rsid w:val="00BC44F3"/>
    <w:rsid w:val="00BD6173"/>
    <w:rsid w:val="00BE1C1B"/>
    <w:rsid w:val="00BE3D7D"/>
    <w:rsid w:val="00BE3EA9"/>
    <w:rsid w:val="00BE6A60"/>
    <w:rsid w:val="00BE7E42"/>
    <w:rsid w:val="00BF0259"/>
    <w:rsid w:val="00BF3CAF"/>
    <w:rsid w:val="00BF5B91"/>
    <w:rsid w:val="00C0750A"/>
    <w:rsid w:val="00C11540"/>
    <w:rsid w:val="00C120BB"/>
    <w:rsid w:val="00C14177"/>
    <w:rsid w:val="00C16CE2"/>
    <w:rsid w:val="00C202C2"/>
    <w:rsid w:val="00C2135D"/>
    <w:rsid w:val="00C3438C"/>
    <w:rsid w:val="00C35566"/>
    <w:rsid w:val="00C415E6"/>
    <w:rsid w:val="00C43209"/>
    <w:rsid w:val="00C4689D"/>
    <w:rsid w:val="00C51DA4"/>
    <w:rsid w:val="00C52E1B"/>
    <w:rsid w:val="00C53996"/>
    <w:rsid w:val="00C5686B"/>
    <w:rsid w:val="00C57F8A"/>
    <w:rsid w:val="00C74024"/>
    <w:rsid w:val="00C83442"/>
    <w:rsid w:val="00C83B15"/>
    <w:rsid w:val="00C84E1D"/>
    <w:rsid w:val="00C85299"/>
    <w:rsid w:val="00C90A75"/>
    <w:rsid w:val="00C9180E"/>
    <w:rsid w:val="00C925C8"/>
    <w:rsid w:val="00C96236"/>
    <w:rsid w:val="00CA3148"/>
    <w:rsid w:val="00CA334A"/>
    <w:rsid w:val="00CA61AB"/>
    <w:rsid w:val="00CB074C"/>
    <w:rsid w:val="00CB0D92"/>
    <w:rsid w:val="00CB1199"/>
    <w:rsid w:val="00CB7F84"/>
    <w:rsid w:val="00CD4132"/>
    <w:rsid w:val="00CD4A9C"/>
    <w:rsid w:val="00CD56AC"/>
    <w:rsid w:val="00CD69D4"/>
    <w:rsid w:val="00CD6A69"/>
    <w:rsid w:val="00CE060B"/>
    <w:rsid w:val="00CE361E"/>
    <w:rsid w:val="00CF1B55"/>
    <w:rsid w:val="00CF298D"/>
    <w:rsid w:val="00CF4A46"/>
    <w:rsid w:val="00CF4DB5"/>
    <w:rsid w:val="00D02AF8"/>
    <w:rsid w:val="00D0334C"/>
    <w:rsid w:val="00D050D0"/>
    <w:rsid w:val="00D210DF"/>
    <w:rsid w:val="00D23EAB"/>
    <w:rsid w:val="00D250B3"/>
    <w:rsid w:val="00D30EC1"/>
    <w:rsid w:val="00D30EF2"/>
    <w:rsid w:val="00D30FBC"/>
    <w:rsid w:val="00D31917"/>
    <w:rsid w:val="00D35E42"/>
    <w:rsid w:val="00D42ED6"/>
    <w:rsid w:val="00D439A0"/>
    <w:rsid w:val="00D5033C"/>
    <w:rsid w:val="00D52426"/>
    <w:rsid w:val="00D5554D"/>
    <w:rsid w:val="00D55AEB"/>
    <w:rsid w:val="00D56321"/>
    <w:rsid w:val="00D62C6C"/>
    <w:rsid w:val="00D71675"/>
    <w:rsid w:val="00D7343A"/>
    <w:rsid w:val="00D85A9F"/>
    <w:rsid w:val="00D874F0"/>
    <w:rsid w:val="00D9165A"/>
    <w:rsid w:val="00D935C9"/>
    <w:rsid w:val="00D9397C"/>
    <w:rsid w:val="00D953C8"/>
    <w:rsid w:val="00D97E13"/>
    <w:rsid w:val="00DA00BD"/>
    <w:rsid w:val="00DA4EAC"/>
    <w:rsid w:val="00DA6757"/>
    <w:rsid w:val="00DB1C84"/>
    <w:rsid w:val="00DB2E59"/>
    <w:rsid w:val="00DB358F"/>
    <w:rsid w:val="00DB73BB"/>
    <w:rsid w:val="00DC2AFC"/>
    <w:rsid w:val="00DC44F1"/>
    <w:rsid w:val="00DC69F1"/>
    <w:rsid w:val="00DD7556"/>
    <w:rsid w:val="00DE7E8A"/>
    <w:rsid w:val="00DF0678"/>
    <w:rsid w:val="00DF6D26"/>
    <w:rsid w:val="00DF778C"/>
    <w:rsid w:val="00E04D30"/>
    <w:rsid w:val="00E05F2C"/>
    <w:rsid w:val="00E07990"/>
    <w:rsid w:val="00E20768"/>
    <w:rsid w:val="00E21332"/>
    <w:rsid w:val="00E229F2"/>
    <w:rsid w:val="00E22F94"/>
    <w:rsid w:val="00E2515F"/>
    <w:rsid w:val="00E25189"/>
    <w:rsid w:val="00E2663A"/>
    <w:rsid w:val="00E3310F"/>
    <w:rsid w:val="00E33707"/>
    <w:rsid w:val="00E35983"/>
    <w:rsid w:val="00E376F8"/>
    <w:rsid w:val="00E40AE4"/>
    <w:rsid w:val="00E41665"/>
    <w:rsid w:val="00E4185C"/>
    <w:rsid w:val="00E41DBB"/>
    <w:rsid w:val="00E44329"/>
    <w:rsid w:val="00E45858"/>
    <w:rsid w:val="00E558EB"/>
    <w:rsid w:val="00E64A66"/>
    <w:rsid w:val="00E7305D"/>
    <w:rsid w:val="00E93274"/>
    <w:rsid w:val="00E97F16"/>
    <w:rsid w:val="00EA23B8"/>
    <w:rsid w:val="00EA4B3A"/>
    <w:rsid w:val="00EA780C"/>
    <w:rsid w:val="00EB0001"/>
    <w:rsid w:val="00EB0707"/>
    <w:rsid w:val="00EB69D3"/>
    <w:rsid w:val="00EC12A4"/>
    <w:rsid w:val="00EC7CBA"/>
    <w:rsid w:val="00ED0D1D"/>
    <w:rsid w:val="00ED4193"/>
    <w:rsid w:val="00EE1BAB"/>
    <w:rsid w:val="00EE4564"/>
    <w:rsid w:val="00EF193B"/>
    <w:rsid w:val="00EF3102"/>
    <w:rsid w:val="00EF37C1"/>
    <w:rsid w:val="00F02623"/>
    <w:rsid w:val="00F036CE"/>
    <w:rsid w:val="00F157EF"/>
    <w:rsid w:val="00F15908"/>
    <w:rsid w:val="00F1703B"/>
    <w:rsid w:val="00F2245D"/>
    <w:rsid w:val="00F22B97"/>
    <w:rsid w:val="00F31D66"/>
    <w:rsid w:val="00F32640"/>
    <w:rsid w:val="00F3439D"/>
    <w:rsid w:val="00F363EC"/>
    <w:rsid w:val="00F40B95"/>
    <w:rsid w:val="00F413AC"/>
    <w:rsid w:val="00F42BF1"/>
    <w:rsid w:val="00F45D70"/>
    <w:rsid w:val="00F46682"/>
    <w:rsid w:val="00F56E71"/>
    <w:rsid w:val="00F6455A"/>
    <w:rsid w:val="00F70DD5"/>
    <w:rsid w:val="00F71518"/>
    <w:rsid w:val="00F716ED"/>
    <w:rsid w:val="00F746BA"/>
    <w:rsid w:val="00F74804"/>
    <w:rsid w:val="00F77CF8"/>
    <w:rsid w:val="00F827E8"/>
    <w:rsid w:val="00F8678D"/>
    <w:rsid w:val="00F870E3"/>
    <w:rsid w:val="00F93654"/>
    <w:rsid w:val="00F955A0"/>
    <w:rsid w:val="00F95E80"/>
    <w:rsid w:val="00FA43B5"/>
    <w:rsid w:val="00FB1B64"/>
    <w:rsid w:val="00FD10DD"/>
    <w:rsid w:val="00FD3D93"/>
    <w:rsid w:val="00FD53AA"/>
    <w:rsid w:val="00FD6D73"/>
    <w:rsid w:val="00FD761C"/>
    <w:rsid w:val="00FD7C01"/>
    <w:rsid w:val="00FE16DB"/>
    <w:rsid w:val="00FE725C"/>
    <w:rsid w:val="00FF20EA"/>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E1783D"/>
  <w15:chartTrackingRefBased/>
  <w15:docId w15:val="{E6C1B1B3-40FC-4DA0-995B-73C80569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BodyText"/>
    <w:link w:val="Heading7Char"/>
    <w:uiPriority w:val="9"/>
    <w:unhideWhenUsed/>
    <w:qFormat/>
    <w:rsid w:val="00361DFC"/>
    <w:pPr>
      <w:keepNext/>
      <w:keepLines/>
      <w:spacing w:before="200" w:line="240" w:lineRule="auto"/>
      <w:ind w:firstLine="0"/>
      <w:outlineLvl w:val="6"/>
    </w:pPr>
    <w:rPr>
      <w:rFonts w:asciiTheme="majorHAnsi" w:eastAsiaTheme="majorEastAsia" w:hAnsiTheme="majorHAnsi" w:cstheme="majorBidi"/>
      <w:color w:val="DDDDDD" w:themeColor="accent1"/>
      <w:lang w:eastAsia="en-US"/>
    </w:rPr>
  </w:style>
  <w:style w:type="paragraph" w:styleId="Heading8">
    <w:name w:val="heading 8"/>
    <w:basedOn w:val="Normal"/>
    <w:next w:val="BodyText"/>
    <w:link w:val="Heading8Char"/>
    <w:uiPriority w:val="9"/>
    <w:unhideWhenUsed/>
    <w:qFormat/>
    <w:rsid w:val="00361DFC"/>
    <w:pPr>
      <w:keepNext/>
      <w:keepLines/>
      <w:spacing w:before="200" w:line="240" w:lineRule="auto"/>
      <w:ind w:firstLine="0"/>
      <w:outlineLvl w:val="7"/>
    </w:pPr>
    <w:rPr>
      <w:rFonts w:asciiTheme="majorHAnsi" w:eastAsiaTheme="majorEastAsia" w:hAnsiTheme="majorHAnsi" w:cstheme="majorBidi"/>
      <w:color w:val="DDDDDD" w:themeColor="accent1"/>
      <w:lang w:eastAsia="en-US"/>
    </w:rPr>
  </w:style>
  <w:style w:type="paragraph" w:styleId="Heading9">
    <w:name w:val="heading 9"/>
    <w:basedOn w:val="Normal"/>
    <w:next w:val="BodyText"/>
    <w:link w:val="Heading9Char"/>
    <w:uiPriority w:val="9"/>
    <w:unhideWhenUsed/>
    <w:qFormat/>
    <w:rsid w:val="00361DFC"/>
    <w:pPr>
      <w:keepNext/>
      <w:keepLines/>
      <w:spacing w:before="200" w:line="240" w:lineRule="auto"/>
      <w:ind w:firstLine="0"/>
      <w:outlineLvl w:val="8"/>
    </w:pPr>
    <w:rPr>
      <w:rFonts w:asciiTheme="majorHAnsi" w:eastAsiaTheme="majorEastAsia" w:hAnsiTheme="majorHAnsi" w:cstheme="majorBidi"/>
      <w:color w:val="DDDDD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nhideWhenUsed/>
    <w:qFormat/>
    <w:pPr>
      <w:ind w:left="720" w:hanging="720"/>
    </w:pPr>
  </w:style>
  <w:style w:type="paragraph" w:styleId="BlockText">
    <w:name w:val="Block Text"/>
    <w:basedOn w:val="Normal"/>
    <w:uiPriority w:val="9"/>
    <w:unhideWhenUsed/>
    <w:qFormat/>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nhideWhenUsed/>
    <w:qFormat/>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link w:val="CaptionChar"/>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nhideWhenUsed/>
    <w:qFormat/>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
    <w:unhideWhenUsed/>
    <w:qFormat/>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customStyle="1" w:styleId="Heading7Char">
    <w:name w:val="Heading 7 Char"/>
    <w:basedOn w:val="DefaultParagraphFont"/>
    <w:link w:val="Heading7"/>
    <w:uiPriority w:val="9"/>
    <w:rsid w:val="00361DFC"/>
    <w:rPr>
      <w:rFonts w:asciiTheme="majorHAnsi" w:eastAsiaTheme="majorEastAsia" w:hAnsiTheme="majorHAnsi" w:cstheme="majorBidi"/>
      <w:color w:val="DDDDDD" w:themeColor="accent1"/>
      <w:lang w:eastAsia="en-US"/>
    </w:rPr>
  </w:style>
  <w:style w:type="character" w:customStyle="1" w:styleId="Heading8Char">
    <w:name w:val="Heading 8 Char"/>
    <w:basedOn w:val="DefaultParagraphFont"/>
    <w:link w:val="Heading8"/>
    <w:uiPriority w:val="9"/>
    <w:rsid w:val="00361DFC"/>
    <w:rPr>
      <w:rFonts w:asciiTheme="majorHAnsi" w:eastAsiaTheme="majorEastAsia" w:hAnsiTheme="majorHAnsi" w:cstheme="majorBidi"/>
      <w:color w:val="DDDDDD" w:themeColor="accent1"/>
      <w:lang w:eastAsia="en-US"/>
    </w:rPr>
  </w:style>
  <w:style w:type="character" w:customStyle="1" w:styleId="Heading9Char">
    <w:name w:val="Heading 9 Char"/>
    <w:basedOn w:val="DefaultParagraphFont"/>
    <w:link w:val="Heading9"/>
    <w:uiPriority w:val="9"/>
    <w:rsid w:val="00361DFC"/>
    <w:rPr>
      <w:rFonts w:asciiTheme="majorHAnsi" w:eastAsiaTheme="majorEastAsia" w:hAnsiTheme="majorHAnsi" w:cstheme="majorBidi"/>
      <w:color w:val="DDDDDD" w:themeColor="accent1"/>
      <w:lang w:eastAsia="en-US"/>
    </w:rPr>
  </w:style>
  <w:style w:type="paragraph" w:customStyle="1" w:styleId="FirstParagraph">
    <w:name w:val="First Paragraph"/>
    <w:basedOn w:val="BodyText"/>
    <w:next w:val="BodyText"/>
    <w:qFormat/>
    <w:rsid w:val="00361DFC"/>
    <w:pPr>
      <w:spacing w:before="180" w:after="180" w:line="240" w:lineRule="auto"/>
    </w:pPr>
    <w:rPr>
      <w:rFonts w:eastAsiaTheme="minorHAnsi"/>
      <w:color w:val="auto"/>
      <w:lang w:eastAsia="en-US"/>
    </w:rPr>
  </w:style>
  <w:style w:type="paragraph" w:customStyle="1" w:styleId="Compact">
    <w:name w:val="Compact"/>
    <w:basedOn w:val="BodyText"/>
    <w:qFormat/>
    <w:rsid w:val="00361DFC"/>
    <w:pPr>
      <w:spacing w:before="36" w:after="36" w:line="240" w:lineRule="auto"/>
    </w:pPr>
    <w:rPr>
      <w:rFonts w:eastAsiaTheme="minorHAnsi"/>
      <w:color w:val="auto"/>
      <w:lang w:eastAsia="en-US"/>
    </w:rPr>
  </w:style>
  <w:style w:type="paragraph" w:styleId="Subtitle">
    <w:name w:val="Subtitle"/>
    <w:basedOn w:val="Title"/>
    <w:next w:val="BodyText"/>
    <w:link w:val="SubtitleChar"/>
    <w:qFormat/>
    <w:rsid w:val="00361DFC"/>
    <w:pPr>
      <w:keepNext/>
      <w:keepLines/>
      <w:spacing w:before="240" w:after="240" w:line="240" w:lineRule="auto"/>
      <w:contextualSpacing w:val="0"/>
    </w:pPr>
    <w:rPr>
      <w:b/>
      <w:bCs/>
      <w:color w:val="9C9C9C" w:themeColor="accent1" w:themeShade="B5"/>
      <w:sz w:val="30"/>
      <w:szCs w:val="30"/>
      <w:lang w:eastAsia="en-US"/>
    </w:rPr>
  </w:style>
  <w:style w:type="character" w:customStyle="1" w:styleId="SubtitleChar">
    <w:name w:val="Subtitle Char"/>
    <w:basedOn w:val="DefaultParagraphFont"/>
    <w:link w:val="Subtitle"/>
    <w:rsid w:val="00361DFC"/>
    <w:rPr>
      <w:rFonts w:asciiTheme="majorHAnsi" w:eastAsiaTheme="majorEastAsia" w:hAnsiTheme="majorHAnsi" w:cstheme="majorBidi"/>
      <w:b/>
      <w:bCs/>
      <w:color w:val="9C9C9C" w:themeColor="accent1" w:themeShade="B5"/>
      <w:sz w:val="30"/>
      <w:szCs w:val="30"/>
      <w:lang w:eastAsia="en-US"/>
    </w:rPr>
  </w:style>
  <w:style w:type="paragraph" w:customStyle="1" w:styleId="Author">
    <w:name w:val="Author"/>
    <w:next w:val="BodyText"/>
    <w:qFormat/>
    <w:rsid w:val="00361DFC"/>
    <w:pPr>
      <w:keepNext/>
      <w:keepLines/>
      <w:spacing w:after="200" w:line="240" w:lineRule="auto"/>
      <w:ind w:firstLine="0"/>
      <w:jc w:val="center"/>
    </w:pPr>
    <w:rPr>
      <w:rFonts w:eastAsiaTheme="minorHAnsi"/>
      <w:color w:val="auto"/>
      <w:lang w:eastAsia="en-US"/>
    </w:rPr>
  </w:style>
  <w:style w:type="paragraph" w:customStyle="1" w:styleId="Abstract">
    <w:name w:val="Abstract"/>
    <w:basedOn w:val="Normal"/>
    <w:next w:val="BodyText"/>
    <w:qFormat/>
    <w:rsid w:val="00361DFC"/>
    <w:pPr>
      <w:keepNext/>
      <w:keepLines/>
      <w:spacing w:before="300" w:after="300" w:line="240" w:lineRule="auto"/>
      <w:ind w:firstLine="0"/>
    </w:pPr>
    <w:rPr>
      <w:rFonts w:eastAsiaTheme="minorHAnsi"/>
      <w:color w:val="auto"/>
      <w:sz w:val="20"/>
      <w:szCs w:val="20"/>
      <w:lang w:eastAsia="en-US"/>
    </w:rPr>
  </w:style>
  <w:style w:type="table" w:customStyle="1" w:styleId="Table">
    <w:name w:val="Table"/>
    <w:semiHidden/>
    <w:unhideWhenUsed/>
    <w:qFormat/>
    <w:rsid w:val="00361DFC"/>
    <w:pPr>
      <w:spacing w:after="200" w:line="240" w:lineRule="auto"/>
      <w:ind w:firstLine="0"/>
    </w:pPr>
    <w:rPr>
      <w:rFonts w:eastAsiaTheme="minorHAnsi"/>
      <w:color w:val="auto"/>
      <w:sz w:val="20"/>
      <w:szCs w:val="20"/>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361DFC"/>
    <w:pPr>
      <w:keepNext/>
      <w:keepLines/>
      <w:spacing w:line="240" w:lineRule="auto"/>
      <w:ind w:firstLine="0"/>
    </w:pPr>
    <w:rPr>
      <w:rFonts w:eastAsiaTheme="minorHAnsi"/>
      <w:b/>
      <w:color w:val="auto"/>
      <w:lang w:eastAsia="en-US"/>
    </w:rPr>
  </w:style>
  <w:style w:type="paragraph" w:customStyle="1" w:styleId="Definition">
    <w:name w:val="Definition"/>
    <w:basedOn w:val="Normal"/>
    <w:rsid w:val="00361DFC"/>
    <w:pPr>
      <w:spacing w:after="200" w:line="240" w:lineRule="auto"/>
      <w:ind w:firstLine="0"/>
    </w:pPr>
    <w:rPr>
      <w:rFonts w:eastAsiaTheme="minorHAnsi"/>
      <w:color w:val="auto"/>
      <w:lang w:eastAsia="en-US"/>
    </w:rPr>
  </w:style>
  <w:style w:type="paragraph" w:customStyle="1" w:styleId="TableCaption">
    <w:name w:val="Table Caption"/>
    <w:basedOn w:val="Caption"/>
    <w:rsid w:val="00361DFC"/>
    <w:pPr>
      <w:keepNext/>
      <w:spacing w:after="120"/>
    </w:pPr>
    <w:rPr>
      <w:rFonts w:eastAsiaTheme="minorHAnsi"/>
      <w:iCs w:val="0"/>
      <w:color w:val="auto"/>
      <w:sz w:val="24"/>
      <w:szCs w:val="24"/>
      <w:lang w:eastAsia="en-US"/>
    </w:rPr>
  </w:style>
  <w:style w:type="paragraph" w:customStyle="1" w:styleId="ImageCaption">
    <w:name w:val="Image Caption"/>
    <w:basedOn w:val="Caption"/>
    <w:rsid w:val="00361DFC"/>
    <w:pPr>
      <w:spacing w:after="120"/>
    </w:pPr>
    <w:rPr>
      <w:rFonts w:eastAsiaTheme="minorHAnsi"/>
      <w:iCs w:val="0"/>
      <w:color w:val="auto"/>
      <w:sz w:val="24"/>
      <w:szCs w:val="24"/>
      <w:lang w:eastAsia="en-US"/>
    </w:rPr>
  </w:style>
  <w:style w:type="paragraph" w:customStyle="1" w:styleId="Figure">
    <w:name w:val="Figure"/>
    <w:basedOn w:val="Normal"/>
    <w:rsid w:val="00361DFC"/>
    <w:pPr>
      <w:spacing w:after="200" w:line="240" w:lineRule="auto"/>
      <w:ind w:firstLine="0"/>
    </w:pPr>
    <w:rPr>
      <w:rFonts w:eastAsiaTheme="minorHAnsi"/>
      <w:color w:val="auto"/>
      <w:lang w:eastAsia="en-US"/>
    </w:rPr>
  </w:style>
  <w:style w:type="paragraph" w:customStyle="1" w:styleId="CaptionedFigure">
    <w:name w:val="Captioned Figure"/>
    <w:basedOn w:val="Figure"/>
    <w:rsid w:val="00361DFC"/>
    <w:pPr>
      <w:keepNext/>
    </w:pPr>
  </w:style>
  <w:style w:type="character" w:customStyle="1" w:styleId="CaptionChar">
    <w:name w:val="Caption Char"/>
    <w:basedOn w:val="DefaultParagraphFont"/>
    <w:link w:val="Caption"/>
    <w:rsid w:val="00361DFC"/>
    <w:rPr>
      <w:i/>
      <w:iCs/>
      <w:color w:val="000000" w:themeColor="text2"/>
      <w:sz w:val="22"/>
      <w:szCs w:val="18"/>
    </w:rPr>
  </w:style>
  <w:style w:type="character" w:customStyle="1" w:styleId="VerbatimChar">
    <w:name w:val="Verbatim Char"/>
    <w:basedOn w:val="CaptionChar"/>
    <w:link w:val="SourceCode"/>
    <w:rsid w:val="00361DFC"/>
    <w:rPr>
      <w:rFonts w:ascii="Consolas" w:hAnsi="Consolas"/>
      <w:i/>
      <w:iCs/>
      <w:color w:val="000000" w:themeColor="text2"/>
      <w:sz w:val="22"/>
      <w:szCs w:val="18"/>
      <w:shd w:val="clear" w:color="auto" w:fill="F8F8F8"/>
    </w:rPr>
  </w:style>
  <w:style w:type="character" w:customStyle="1" w:styleId="SectionNumber">
    <w:name w:val="Section Number"/>
    <w:basedOn w:val="CaptionChar"/>
    <w:rsid w:val="00361DFC"/>
    <w:rPr>
      <w:i/>
      <w:iCs/>
      <w:color w:val="000000" w:themeColor="text2"/>
      <w:sz w:val="22"/>
      <w:szCs w:val="18"/>
    </w:rPr>
  </w:style>
  <w:style w:type="character" w:styleId="Hyperlink">
    <w:name w:val="Hyperlink"/>
    <w:basedOn w:val="CaptionChar"/>
    <w:rsid w:val="00361DFC"/>
    <w:rPr>
      <w:i/>
      <w:iCs/>
      <w:color w:val="DDDDDD" w:themeColor="accent1"/>
      <w:sz w:val="22"/>
      <w:szCs w:val="18"/>
    </w:rPr>
  </w:style>
  <w:style w:type="paragraph" w:customStyle="1" w:styleId="SourceCode">
    <w:name w:val="Source Code"/>
    <w:basedOn w:val="Normal"/>
    <w:link w:val="VerbatimChar"/>
    <w:rsid w:val="00361DFC"/>
    <w:pPr>
      <w:shd w:val="clear" w:color="auto" w:fill="F8F8F8"/>
      <w:wordWrap w:val="0"/>
      <w:spacing w:after="200" w:line="240" w:lineRule="auto"/>
      <w:ind w:firstLine="0"/>
    </w:pPr>
    <w:rPr>
      <w:rFonts w:ascii="Consolas" w:hAnsi="Consolas"/>
      <w:i/>
      <w:iCs/>
      <w:color w:val="000000" w:themeColor="text2"/>
      <w:sz w:val="22"/>
      <w:szCs w:val="18"/>
    </w:rPr>
  </w:style>
  <w:style w:type="character" w:customStyle="1" w:styleId="KeywordTok">
    <w:name w:val="KeywordTok"/>
    <w:basedOn w:val="VerbatimChar"/>
    <w:rsid w:val="00361DFC"/>
    <w:rPr>
      <w:rFonts w:ascii="Consolas" w:hAnsi="Consolas"/>
      <w:b/>
      <w:i/>
      <w:iCs/>
      <w:color w:val="204A87"/>
      <w:sz w:val="22"/>
      <w:szCs w:val="18"/>
      <w:shd w:val="clear" w:color="auto" w:fill="F8F8F8"/>
    </w:rPr>
  </w:style>
  <w:style w:type="character" w:customStyle="1" w:styleId="DataTypeTok">
    <w:name w:val="DataTypeTok"/>
    <w:basedOn w:val="VerbatimChar"/>
    <w:rsid w:val="00361DFC"/>
    <w:rPr>
      <w:rFonts w:ascii="Consolas" w:hAnsi="Consolas"/>
      <w:i/>
      <w:iCs/>
      <w:color w:val="204A87"/>
      <w:sz w:val="22"/>
      <w:szCs w:val="18"/>
      <w:shd w:val="clear" w:color="auto" w:fill="F8F8F8"/>
    </w:rPr>
  </w:style>
  <w:style w:type="character" w:customStyle="1" w:styleId="DecValTok">
    <w:name w:val="DecValTok"/>
    <w:basedOn w:val="VerbatimChar"/>
    <w:rsid w:val="00361DFC"/>
    <w:rPr>
      <w:rFonts w:ascii="Consolas" w:hAnsi="Consolas"/>
      <w:i/>
      <w:iCs/>
      <w:color w:val="0000CF"/>
      <w:sz w:val="22"/>
      <w:szCs w:val="18"/>
      <w:shd w:val="clear" w:color="auto" w:fill="F8F8F8"/>
    </w:rPr>
  </w:style>
  <w:style w:type="character" w:customStyle="1" w:styleId="BaseNTok">
    <w:name w:val="BaseNTok"/>
    <w:basedOn w:val="VerbatimChar"/>
    <w:rsid w:val="00361DFC"/>
    <w:rPr>
      <w:rFonts w:ascii="Consolas" w:hAnsi="Consolas"/>
      <w:i/>
      <w:iCs/>
      <w:color w:val="0000CF"/>
      <w:sz w:val="22"/>
      <w:szCs w:val="18"/>
      <w:shd w:val="clear" w:color="auto" w:fill="F8F8F8"/>
    </w:rPr>
  </w:style>
  <w:style w:type="character" w:customStyle="1" w:styleId="FloatTok">
    <w:name w:val="FloatTok"/>
    <w:basedOn w:val="VerbatimChar"/>
    <w:rsid w:val="00361DFC"/>
    <w:rPr>
      <w:rFonts w:ascii="Consolas" w:hAnsi="Consolas"/>
      <w:i/>
      <w:iCs/>
      <w:color w:val="0000CF"/>
      <w:sz w:val="22"/>
      <w:szCs w:val="18"/>
      <w:shd w:val="clear" w:color="auto" w:fill="F8F8F8"/>
    </w:rPr>
  </w:style>
  <w:style w:type="character" w:customStyle="1" w:styleId="ConstantTok">
    <w:name w:val="ConstantTok"/>
    <w:basedOn w:val="VerbatimChar"/>
    <w:rsid w:val="00361DFC"/>
    <w:rPr>
      <w:rFonts w:ascii="Consolas" w:hAnsi="Consolas"/>
      <w:i/>
      <w:iCs/>
      <w:color w:val="000000"/>
      <w:sz w:val="22"/>
      <w:szCs w:val="18"/>
      <w:shd w:val="clear" w:color="auto" w:fill="F8F8F8"/>
    </w:rPr>
  </w:style>
  <w:style w:type="character" w:customStyle="1" w:styleId="CharTok">
    <w:name w:val="CharTok"/>
    <w:basedOn w:val="VerbatimChar"/>
    <w:rsid w:val="00361DFC"/>
    <w:rPr>
      <w:rFonts w:ascii="Consolas" w:hAnsi="Consolas"/>
      <w:i/>
      <w:iCs/>
      <w:color w:val="4E9A06"/>
      <w:sz w:val="22"/>
      <w:szCs w:val="18"/>
      <w:shd w:val="clear" w:color="auto" w:fill="F8F8F8"/>
    </w:rPr>
  </w:style>
  <w:style w:type="character" w:customStyle="1" w:styleId="SpecialCharTok">
    <w:name w:val="SpecialCharTok"/>
    <w:basedOn w:val="VerbatimChar"/>
    <w:rsid w:val="00361DFC"/>
    <w:rPr>
      <w:rFonts w:ascii="Consolas" w:hAnsi="Consolas"/>
      <w:i/>
      <w:iCs/>
      <w:color w:val="000000"/>
      <w:sz w:val="22"/>
      <w:szCs w:val="18"/>
      <w:shd w:val="clear" w:color="auto" w:fill="F8F8F8"/>
    </w:rPr>
  </w:style>
  <w:style w:type="character" w:customStyle="1" w:styleId="StringTok">
    <w:name w:val="StringTok"/>
    <w:basedOn w:val="VerbatimChar"/>
    <w:rsid w:val="00361DFC"/>
    <w:rPr>
      <w:rFonts w:ascii="Consolas" w:hAnsi="Consolas"/>
      <w:i/>
      <w:iCs/>
      <w:color w:val="4E9A06"/>
      <w:sz w:val="22"/>
      <w:szCs w:val="18"/>
      <w:shd w:val="clear" w:color="auto" w:fill="F8F8F8"/>
    </w:rPr>
  </w:style>
  <w:style w:type="character" w:customStyle="1" w:styleId="VerbatimStringTok">
    <w:name w:val="VerbatimStringTok"/>
    <w:basedOn w:val="VerbatimChar"/>
    <w:rsid w:val="00361DFC"/>
    <w:rPr>
      <w:rFonts w:ascii="Consolas" w:hAnsi="Consolas"/>
      <w:i/>
      <w:iCs/>
      <w:color w:val="4E9A06"/>
      <w:sz w:val="22"/>
      <w:szCs w:val="18"/>
      <w:shd w:val="clear" w:color="auto" w:fill="F8F8F8"/>
    </w:rPr>
  </w:style>
  <w:style w:type="character" w:customStyle="1" w:styleId="SpecialStringTok">
    <w:name w:val="SpecialStringTok"/>
    <w:basedOn w:val="VerbatimChar"/>
    <w:rsid w:val="00361DFC"/>
    <w:rPr>
      <w:rFonts w:ascii="Consolas" w:hAnsi="Consolas"/>
      <w:i/>
      <w:iCs/>
      <w:color w:val="4E9A06"/>
      <w:sz w:val="22"/>
      <w:szCs w:val="18"/>
      <w:shd w:val="clear" w:color="auto" w:fill="F8F8F8"/>
    </w:rPr>
  </w:style>
  <w:style w:type="character" w:customStyle="1" w:styleId="ImportTok">
    <w:name w:val="ImportTok"/>
    <w:basedOn w:val="VerbatimChar"/>
    <w:rsid w:val="00361DFC"/>
    <w:rPr>
      <w:rFonts w:ascii="Consolas" w:hAnsi="Consolas"/>
      <w:i/>
      <w:iCs/>
      <w:color w:val="000000" w:themeColor="text2"/>
      <w:sz w:val="22"/>
      <w:szCs w:val="18"/>
      <w:shd w:val="clear" w:color="auto" w:fill="F8F8F8"/>
    </w:rPr>
  </w:style>
  <w:style w:type="character" w:customStyle="1" w:styleId="CommentTok">
    <w:name w:val="CommentTok"/>
    <w:basedOn w:val="VerbatimChar"/>
    <w:rsid w:val="00361DFC"/>
    <w:rPr>
      <w:rFonts w:ascii="Consolas" w:hAnsi="Consolas"/>
      <w:i w:val="0"/>
      <w:iCs/>
      <w:color w:val="8F5902"/>
      <w:sz w:val="22"/>
      <w:szCs w:val="18"/>
      <w:shd w:val="clear" w:color="auto" w:fill="F8F8F8"/>
    </w:rPr>
  </w:style>
  <w:style w:type="character" w:customStyle="1" w:styleId="DocumentationTok">
    <w:name w:val="DocumentationTok"/>
    <w:basedOn w:val="VerbatimChar"/>
    <w:rsid w:val="00361DFC"/>
    <w:rPr>
      <w:rFonts w:ascii="Consolas" w:hAnsi="Consolas"/>
      <w:b/>
      <w:i w:val="0"/>
      <w:iCs/>
      <w:color w:val="8F5902"/>
      <w:sz w:val="22"/>
      <w:szCs w:val="18"/>
      <w:shd w:val="clear" w:color="auto" w:fill="F8F8F8"/>
    </w:rPr>
  </w:style>
  <w:style w:type="character" w:customStyle="1" w:styleId="AnnotationTok">
    <w:name w:val="AnnotationTok"/>
    <w:basedOn w:val="VerbatimChar"/>
    <w:rsid w:val="00361DFC"/>
    <w:rPr>
      <w:rFonts w:ascii="Consolas" w:hAnsi="Consolas"/>
      <w:b/>
      <w:i w:val="0"/>
      <w:iCs/>
      <w:color w:val="8F5902"/>
      <w:sz w:val="22"/>
      <w:szCs w:val="18"/>
      <w:shd w:val="clear" w:color="auto" w:fill="F8F8F8"/>
    </w:rPr>
  </w:style>
  <w:style w:type="character" w:customStyle="1" w:styleId="CommentVarTok">
    <w:name w:val="CommentVarTok"/>
    <w:basedOn w:val="VerbatimChar"/>
    <w:rsid w:val="00361DFC"/>
    <w:rPr>
      <w:rFonts w:ascii="Consolas" w:hAnsi="Consolas"/>
      <w:b/>
      <w:i w:val="0"/>
      <w:iCs/>
      <w:color w:val="8F5902"/>
      <w:sz w:val="22"/>
      <w:szCs w:val="18"/>
      <w:shd w:val="clear" w:color="auto" w:fill="F8F8F8"/>
    </w:rPr>
  </w:style>
  <w:style w:type="character" w:customStyle="1" w:styleId="OtherTok">
    <w:name w:val="OtherTok"/>
    <w:basedOn w:val="VerbatimChar"/>
    <w:rsid w:val="00361DFC"/>
    <w:rPr>
      <w:rFonts w:ascii="Consolas" w:hAnsi="Consolas"/>
      <w:i/>
      <w:iCs/>
      <w:color w:val="8F5902"/>
      <w:sz w:val="22"/>
      <w:szCs w:val="18"/>
      <w:shd w:val="clear" w:color="auto" w:fill="F8F8F8"/>
    </w:rPr>
  </w:style>
  <w:style w:type="character" w:customStyle="1" w:styleId="FunctionTok">
    <w:name w:val="FunctionTok"/>
    <w:basedOn w:val="VerbatimChar"/>
    <w:rsid w:val="00361DFC"/>
    <w:rPr>
      <w:rFonts w:ascii="Consolas" w:hAnsi="Consolas"/>
      <w:i/>
      <w:iCs/>
      <w:color w:val="000000"/>
      <w:sz w:val="22"/>
      <w:szCs w:val="18"/>
      <w:shd w:val="clear" w:color="auto" w:fill="F8F8F8"/>
    </w:rPr>
  </w:style>
  <w:style w:type="character" w:customStyle="1" w:styleId="VariableTok">
    <w:name w:val="VariableTok"/>
    <w:basedOn w:val="VerbatimChar"/>
    <w:rsid w:val="00361DFC"/>
    <w:rPr>
      <w:rFonts w:ascii="Consolas" w:hAnsi="Consolas"/>
      <w:i/>
      <w:iCs/>
      <w:color w:val="000000"/>
      <w:sz w:val="22"/>
      <w:szCs w:val="18"/>
      <w:shd w:val="clear" w:color="auto" w:fill="F8F8F8"/>
    </w:rPr>
  </w:style>
  <w:style w:type="character" w:customStyle="1" w:styleId="ControlFlowTok">
    <w:name w:val="ControlFlowTok"/>
    <w:basedOn w:val="VerbatimChar"/>
    <w:rsid w:val="00361DFC"/>
    <w:rPr>
      <w:rFonts w:ascii="Consolas" w:hAnsi="Consolas"/>
      <w:b/>
      <w:i/>
      <w:iCs/>
      <w:color w:val="204A87"/>
      <w:sz w:val="22"/>
      <w:szCs w:val="18"/>
      <w:shd w:val="clear" w:color="auto" w:fill="F8F8F8"/>
    </w:rPr>
  </w:style>
  <w:style w:type="character" w:customStyle="1" w:styleId="OperatorTok">
    <w:name w:val="OperatorTok"/>
    <w:basedOn w:val="VerbatimChar"/>
    <w:rsid w:val="00361DFC"/>
    <w:rPr>
      <w:rFonts w:ascii="Consolas" w:hAnsi="Consolas"/>
      <w:b/>
      <w:i/>
      <w:iCs/>
      <w:color w:val="CE5C00"/>
      <w:sz w:val="22"/>
      <w:szCs w:val="18"/>
      <w:shd w:val="clear" w:color="auto" w:fill="F8F8F8"/>
    </w:rPr>
  </w:style>
  <w:style w:type="character" w:customStyle="1" w:styleId="BuiltInTok">
    <w:name w:val="BuiltInTok"/>
    <w:basedOn w:val="VerbatimChar"/>
    <w:rsid w:val="00361DFC"/>
    <w:rPr>
      <w:rFonts w:ascii="Consolas" w:hAnsi="Consolas"/>
      <w:i/>
      <w:iCs/>
      <w:color w:val="000000" w:themeColor="text2"/>
      <w:sz w:val="22"/>
      <w:szCs w:val="18"/>
      <w:shd w:val="clear" w:color="auto" w:fill="F8F8F8"/>
    </w:rPr>
  </w:style>
  <w:style w:type="character" w:customStyle="1" w:styleId="ExtensionTok">
    <w:name w:val="ExtensionTok"/>
    <w:basedOn w:val="VerbatimChar"/>
    <w:rsid w:val="00361DFC"/>
    <w:rPr>
      <w:rFonts w:ascii="Consolas" w:hAnsi="Consolas"/>
      <w:i/>
      <w:iCs/>
      <w:color w:val="000000" w:themeColor="text2"/>
      <w:sz w:val="22"/>
      <w:szCs w:val="18"/>
      <w:shd w:val="clear" w:color="auto" w:fill="F8F8F8"/>
    </w:rPr>
  </w:style>
  <w:style w:type="character" w:customStyle="1" w:styleId="PreprocessorTok">
    <w:name w:val="PreprocessorTok"/>
    <w:basedOn w:val="VerbatimChar"/>
    <w:rsid w:val="00361DFC"/>
    <w:rPr>
      <w:rFonts w:ascii="Consolas" w:hAnsi="Consolas"/>
      <w:i w:val="0"/>
      <w:iCs/>
      <w:color w:val="8F5902"/>
      <w:sz w:val="22"/>
      <w:szCs w:val="18"/>
      <w:shd w:val="clear" w:color="auto" w:fill="F8F8F8"/>
    </w:rPr>
  </w:style>
  <w:style w:type="character" w:customStyle="1" w:styleId="AttributeTok">
    <w:name w:val="AttributeTok"/>
    <w:basedOn w:val="VerbatimChar"/>
    <w:rsid w:val="00361DFC"/>
    <w:rPr>
      <w:rFonts w:ascii="Consolas" w:hAnsi="Consolas"/>
      <w:i/>
      <w:iCs/>
      <w:color w:val="C4A000"/>
      <w:sz w:val="22"/>
      <w:szCs w:val="18"/>
      <w:shd w:val="clear" w:color="auto" w:fill="F8F8F8"/>
    </w:rPr>
  </w:style>
  <w:style w:type="character" w:customStyle="1" w:styleId="RegionMarkerTok">
    <w:name w:val="RegionMarkerTok"/>
    <w:basedOn w:val="VerbatimChar"/>
    <w:rsid w:val="00361DFC"/>
    <w:rPr>
      <w:rFonts w:ascii="Consolas" w:hAnsi="Consolas"/>
      <w:i/>
      <w:iCs/>
      <w:color w:val="000000" w:themeColor="text2"/>
      <w:sz w:val="22"/>
      <w:szCs w:val="18"/>
      <w:shd w:val="clear" w:color="auto" w:fill="F8F8F8"/>
    </w:rPr>
  </w:style>
  <w:style w:type="character" w:customStyle="1" w:styleId="InformationTok">
    <w:name w:val="InformationTok"/>
    <w:basedOn w:val="VerbatimChar"/>
    <w:rsid w:val="00361DFC"/>
    <w:rPr>
      <w:rFonts w:ascii="Consolas" w:hAnsi="Consolas"/>
      <w:b/>
      <w:i w:val="0"/>
      <w:iCs/>
      <w:color w:val="8F5902"/>
      <w:sz w:val="22"/>
      <w:szCs w:val="18"/>
      <w:shd w:val="clear" w:color="auto" w:fill="F8F8F8"/>
    </w:rPr>
  </w:style>
  <w:style w:type="character" w:customStyle="1" w:styleId="WarningTok">
    <w:name w:val="WarningTok"/>
    <w:basedOn w:val="VerbatimChar"/>
    <w:rsid w:val="00361DFC"/>
    <w:rPr>
      <w:rFonts w:ascii="Consolas" w:hAnsi="Consolas"/>
      <w:b/>
      <w:i w:val="0"/>
      <w:iCs/>
      <w:color w:val="8F5902"/>
      <w:sz w:val="22"/>
      <w:szCs w:val="18"/>
      <w:shd w:val="clear" w:color="auto" w:fill="F8F8F8"/>
    </w:rPr>
  </w:style>
  <w:style w:type="character" w:customStyle="1" w:styleId="AlertTok">
    <w:name w:val="AlertTok"/>
    <w:basedOn w:val="VerbatimChar"/>
    <w:rsid w:val="00361DFC"/>
    <w:rPr>
      <w:rFonts w:ascii="Consolas" w:hAnsi="Consolas"/>
      <w:i/>
      <w:iCs/>
      <w:color w:val="EF2929"/>
      <w:sz w:val="22"/>
      <w:szCs w:val="18"/>
      <w:shd w:val="clear" w:color="auto" w:fill="F8F8F8"/>
    </w:rPr>
  </w:style>
  <w:style w:type="character" w:customStyle="1" w:styleId="ErrorTok">
    <w:name w:val="ErrorTok"/>
    <w:basedOn w:val="VerbatimChar"/>
    <w:rsid w:val="00361DFC"/>
    <w:rPr>
      <w:rFonts w:ascii="Consolas" w:hAnsi="Consolas"/>
      <w:b/>
      <w:i/>
      <w:iCs/>
      <w:color w:val="A40000"/>
      <w:sz w:val="22"/>
      <w:szCs w:val="18"/>
      <w:shd w:val="clear" w:color="auto" w:fill="F8F8F8"/>
    </w:rPr>
  </w:style>
  <w:style w:type="character" w:customStyle="1" w:styleId="NormalTok">
    <w:name w:val="NormalTok"/>
    <w:basedOn w:val="VerbatimChar"/>
    <w:rsid w:val="00361DFC"/>
    <w:rPr>
      <w:rFonts w:ascii="Consolas" w:hAnsi="Consolas"/>
      <w:i/>
      <w:iCs/>
      <w:color w:val="000000" w:themeColor="text2"/>
      <w:sz w:val="22"/>
      <w:szCs w:val="18"/>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89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514421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247159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214945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0197552">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048733">
      <w:bodyDiv w:val="1"/>
      <w:marLeft w:val="0"/>
      <w:marRight w:val="0"/>
      <w:marTop w:val="0"/>
      <w:marBottom w:val="0"/>
      <w:divBdr>
        <w:top w:val="none" w:sz="0" w:space="0" w:color="auto"/>
        <w:left w:val="none" w:sz="0" w:space="0" w:color="auto"/>
        <w:bottom w:val="none" w:sz="0" w:space="0" w:color="auto"/>
        <w:right w:val="none" w:sz="0" w:space="0" w:color="auto"/>
      </w:divBdr>
    </w:div>
    <w:div w:id="685403434">
      <w:bodyDiv w:val="1"/>
      <w:marLeft w:val="0"/>
      <w:marRight w:val="0"/>
      <w:marTop w:val="0"/>
      <w:marBottom w:val="0"/>
      <w:divBdr>
        <w:top w:val="none" w:sz="0" w:space="0" w:color="auto"/>
        <w:left w:val="none" w:sz="0" w:space="0" w:color="auto"/>
        <w:bottom w:val="none" w:sz="0" w:space="0" w:color="auto"/>
        <w:right w:val="none" w:sz="0" w:space="0" w:color="auto"/>
      </w:divBdr>
    </w:div>
    <w:div w:id="817646705">
      <w:bodyDiv w:val="1"/>
      <w:marLeft w:val="0"/>
      <w:marRight w:val="0"/>
      <w:marTop w:val="0"/>
      <w:marBottom w:val="0"/>
      <w:divBdr>
        <w:top w:val="none" w:sz="0" w:space="0" w:color="auto"/>
        <w:left w:val="none" w:sz="0" w:space="0" w:color="auto"/>
        <w:bottom w:val="none" w:sz="0" w:space="0" w:color="auto"/>
        <w:right w:val="none" w:sz="0" w:space="0" w:color="auto"/>
      </w:divBdr>
    </w:div>
    <w:div w:id="93795270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2533139">
      <w:bodyDiv w:val="1"/>
      <w:marLeft w:val="0"/>
      <w:marRight w:val="0"/>
      <w:marTop w:val="0"/>
      <w:marBottom w:val="0"/>
      <w:divBdr>
        <w:top w:val="none" w:sz="0" w:space="0" w:color="auto"/>
        <w:left w:val="none" w:sz="0" w:space="0" w:color="auto"/>
        <w:bottom w:val="none" w:sz="0" w:space="0" w:color="auto"/>
        <w:right w:val="none" w:sz="0" w:space="0" w:color="auto"/>
      </w:divBdr>
    </w:div>
    <w:div w:id="113163024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232530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539767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ep\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{6A038658-5798-4D89-A981-A893FA531FE8}</b:Guid>
    <b:Author>
      <b:Author>
        <b:Corporate>The New York Times</b:Corporate>
      </b:Author>
    </b:Author>
    <b:Title>National Exit Polls: How Different Groups Voted</b:Title>
    <b:InternetSiteTitle>The New York Times</b:InternetSiteTitle>
    <b:Year>2021</b:Year>
    <b:URL>https://www.nytimes.com/interactive/2020/11/03/us/elections/exit-polls-president.html</b:URL>
    <b:RefOrder>2</b:RefOrder>
  </b:Source>
  <b:Source>
    <b:Tag>Igi21</b:Tag>
    <b:SourceType>InternetSite</b:SourceType>
    <b:Guid>{4497F031-0A6C-42D9-A3DC-BFC817F5CA3F}</b:Guid>
    <b:Author>
      <b:Author>
        <b:NameList>
          <b:Person>
            <b:Last>Igielnik</b:Last>
            <b:First>Ruth</b:First>
          </b:Person>
          <b:Person>
            <b:Last>Keeter</b:Last>
            <b:First>Scott</b:First>
          </b:Person>
          <b:Person>
            <b:Last>Hartig</b:Last>
            <b:First>Hannah</b:First>
          </b:Person>
        </b:NameList>
      </b:Author>
    </b:Author>
    <b:Title>Behind Biden's 2020 Victory</b:Title>
    <b:InternetSiteTitle>Pew Research Center</b:InternetSiteTitle>
    <b:Year>2021</b:Year>
    <b:Month>June</b:Month>
    <b:Day>30</b:Day>
    <b:URL>https://www.pewresearch.org/politics/2021/06/30/behind-bidens-2020-victory/</b:URL>
    <b:RefOrder>3</b:RefOrder>
  </b:Source>
  <b:Source>
    <b:Tag>Doe21</b:Tag>
    <b:SourceType>InternetSite</b:SourceType>
    <b:Guid>{F93161C8-D04F-419D-83A4-BBC6E17B80BF}</b:Guid>
    <b:Title>Does The Public Want To Get a COVID-19 Vaccine? When?</b:Title>
    <b:InternetSiteTitle>Kaiser Family Foundation</b:InternetSiteTitle>
    <b:Year>2021</b:Year>
    <b:URL>https://www.kff.org/coronavirus-covid-19/dashboard/kff-covid-19-vaccine-monitor-dashboard/</b:URL>
    <b:RefOrder>1</b:RefOrder>
  </b:Source>
  <b:Source>
    <b:Tag>Uni21</b:Tag>
    <b:SourceType>InternetSite</b:SourceType>
    <b:Guid>{ADC89263-88FA-4A63-AF5A-D6AF849BF0A5}</b:Guid>
    <b:Title>United States Census Bureau</b:Title>
    <b:Year>2021</b:Year>
    <b:URL>https://www2.census.gov/programs-surveys/popest/datasets/2010-2020/counties/asrh</b:URL>
    <b:RefOrder>4</b:RefOrder>
  </b:Source>
  <b:Source>
    <b:Tag>Cen21</b:Tag>
    <b:SourceType>InternetSite</b:SourceType>
    <b:Guid>{0145B233-7A8C-4ACA-8A4F-6116A330814D}</b:Guid>
    <b:Title>Centers for Disease Control and Prevention</b:Title>
    <b:InternetSiteTitle>COVID-19 Vaccinations in the United States, County</b:InternetSiteTitle>
    <b:Year>2021</b:Year>
    <b:Month>November</b:Month>
    <b:Day>7</b:Day>
    <b:URL>https://data.cdc.gov/Vaccinations/COVID-19-Vaccinations-in-the-United-States-County/8xkx-amqh</b:URL>
    <b:RefOrder>6</b:RefOrder>
  </b:Source>
  <b:Source>
    <b:Tag>ton21</b:Tag>
    <b:SourceType>InternetSite</b:SourceType>
    <b:Guid>{E0BA0AB6-EA97-4EC5-81DC-58C037BF5DFC}</b:Guid>
    <b:Author>
      <b:Author>
        <b:NameList>
          <b:Person>
            <b:Last>tonmcg</b:Last>
          </b:Person>
        </b:NameList>
      </b:Author>
    </b:Author>
    <b:Title>Github</b:Title>
    <b:InternetSiteTitle>US_County_Level_Election_Results_08_20</b:InternetSiteTitle>
    <b:Year>2021</b:Year>
    <b:URL>https://github.com/tonmcg/US_County_Level_Election_Results_08-20/blob/master/2020_US_County_Level_Presidential_Results.csv</b:URL>
    <b:RefOrder>5</b:RefOrder>
  </b:Source>
</b:Sourc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w:rsidRDefault="00502025"&gt;&lt;w:r&gt;&lt;w:t&gt;Explaining Covid-19 Vaccinations in Adults&lt;/w:t&gt;&lt;/w:r&gt;&lt;/w:p&gt;&lt;w:sectPr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699A4FBA-FF6A-4BB7-B73E-3EE3DFFFB83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3819</TotalTime>
  <Pages>70</Pages>
  <Words>12299</Words>
  <Characters>70109</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 Perry</dc:creator>
  <cp:keywords/>
  <dc:description/>
  <cp:lastModifiedBy>Kale Perry</cp:lastModifiedBy>
  <cp:revision>595</cp:revision>
  <cp:lastPrinted>2021-12-01T00:25:00Z</cp:lastPrinted>
  <dcterms:created xsi:type="dcterms:W3CDTF">2021-11-26T20:18:00Z</dcterms:created>
  <dcterms:modified xsi:type="dcterms:W3CDTF">2021-12-01T01:00:00Z</dcterms:modified>
</cp:coreProperties>
</file>